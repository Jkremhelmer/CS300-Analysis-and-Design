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D505" w14:textId="77777777" w:rsidR="002C79E6" w:rsidRDefault="002C79E6" w:rsidP="002C79E6"/>
    <w:p w14:paraId="63F8F004" w14:textId="77777777" w:rsidR="002C79E6" w:rsidRDefault="002C79E6" w:rsidP="002C79E6"/>
    <w:p w14:paraId="601CA311" w14:textId="77777777" w:rsidR="002C79E6" w:rsidRDefault="002C79E6" w:rsidP="002C79E6"/>
    <w:p w14:paraId="45A8A64E" w14:textId="77777777" w:rsidR="002C79E6" w:rsidRDefault="002C79E6" w:rsidP="002C79E6"/>
    <w:p w14:paraId="7200E416" w14:textId="77777777" w:rsidR="002C79E6" w:rsidRDefault="002C79E6" w:rsidP="002C79E6"/>
    <w:p w14:paraId="273B1375" w14:textId="7A04FCD2" w:rsidR="6A36C4BF" w:rsidRPr="00B863FB" w:rsidRDefault="00F00818" w:rsidP="00B863FB">
      <w:pPr>
        <w:pStyle w:val="Title"/>
      </w:pPr>
      <w:r>
        <w:t>Module 4: Hash Table</w:t>
      </w:r>
    </w:p>
    <w:p w14:paraId="206645E6" w14:textId="543EA8FF" w:rsidR="201D26C8" w:rsidRDefault="201D26C8" w:rsidP="002C79E6">
      <w:pPr>
        <w:pStyle w:val="Subtitle"/>
      </w:pPr>
    </w:p>
    <w:p w14:paraId="0E944C98" w14:textId="2C816044" w:rsidR="00A417C1" w:rsidRDefault="00F00818" w:rsidP="002C79E6">
      <w:pPr>
        <w:pStyle w:val="Subtitle"/>
      </w:pPr>
      <w:r>
        <w:t>Jason Kremhelmer</w:t>
      </w:r>
    </w:p>
    <w:p w14:paraId="6A4B13FF" w14:textId="72BFAF52" w:rsidR="002C79E6" w:rsidRDefault="00F00818" w:rsidP="002C79E6">
      <w:pPr>
        <w:pStyle w:val="Subtitle"/>
      </w:pPr>
      <w:r>
        <w:t>Southern New Hampshire University</w:t>
      </w:r>
    </w:p>
    <w:p w14:paraId="5D4B00FD" w14:textId="7E45DFE2" w:rsidR="002C79E6" w:rsidRDefault="00F00818" w:rsidP="002C79E6">
      <w:pPr>
        <w:pStyle w:val="Subtitle"/>
      </w:pPr>
      <w:r>
        <w:t>CS300: Analysis and Design</w:t>
      </w:r>
    </w:p>
    <w:p w14:paraId="2171E492" w14:textId="338EC009" w:rsidR="002C79E6" w:rsidRDefault="00F00818" w:rsidP="002C79E6">
      <w:pPr>
        <w:pStyle w:val="Subtitle"/>
      </w:pPr>
      <w:r>
        <w:t>David Ostrowski</w:t>
      </w:r>
    </w:p>
    <w:p w14:paraId="295A75C7" w14:textId="01B83ECF" w:rsidR="201D26C8" w:rsidRDefault="00F00818" w:rsidP="002C79E6">
      <w:pPr>
        <w:pStyle w:val="Subtitle"/>
      </w:pPr>
      <w:r>
        <w:t>3/31/2024</w:t>
      </w:r>
    </w:p>
    <w:p w14:paraId="0E652AB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A25472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27DA1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AE5A6C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73BE9A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07F587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0720B9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5A05A9" w14:textId="77777777" w:rsidR="00F00818" w:rsidRDefault="000D4642" w:rsidP="00F00818">
      <w:pPr>
        <w:pStyle w:val="Heading1"/>
      </w:pPr>
      <w:r>
        <w:br w:type="page"/>
      </w:r>
      <w:r w:rsidR="00F00818" w:rsidRPr="00F00818">
        <w:lastRenderedPageBreak/>
        <w:t xml:space="preserve">Module 4 </w:t>
      </w:r>
      <w:proofErr w:type="spellStart"/>
      <w:r w:rsidR="00F00818" w:rsidRPr="00F00818">
        <w:t>HashTable</w:t>
      </w:r>
      <w:proofErr w:type="spellEnd"/>
    </w:p>
    <w:p w14:paraId="3D998ABE" w14:textId="5E3E7839" w:rsidR="00F00818" w:rsidRPr="00F00818" w:rsidRDefault="00F00818" w:rsidP="00F00818">
      <w:r w:rsidRPr="00F00818">
        <w:t>The code is broken down into functions/structs/classes:</w:t>
      </w:r>
    </w:p>
    <w:p w14:paraId="742A615D" w14:textId="77777777" w:rsidR="00F00818" w:rsidRPr="00F00818" w:rsidRDefault="00F00818" w:rsidP="00F00818">
      <w:pPr>
        <w:numPr>
          <w:ilvl w:val="0"/>
          <w:numId w:val="12"/>
        </w:numPr>
      </w:pPr>
      <w:r w:rsidRPr="00F00818">
        <w:t xml:space="preserve">Class </w:t>
      </w:r>
      <w:proofErr w:type="spellStart"/>
      <w:r w:rsidRPr="00F00818">
        <w:t>HashTable</w:t>
      </w:r>
      <w:proofErr w:type="spellEnd"/>
    </w:p>
    <w:p w14:paraId="18E62400" w14:textId="4126EA4A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Class definition of the </w:t>
      </w:r>
      <w:proofErr w:type="spellStart"/>
      <w:r w:rsidRPr="00F00818">
        <w:t>HashTable</w:t>
      </w:r>
      <w:proofErr w:type="spellEnd"/>
      <w:r w:rsidRPr="00F00818">
        <w:t xml:space="preserve"> objects</w:t>
      </w:r>
    </w:p>
    <w:p w14:paraId="4FFFC72D" w14:textId="77777777" w:rsidR="00F00818" w:rsidRPr="00F00818" w:rsidRDefault="00F00818" w:rsidP="00F00818">
      <w:pPr>
        <w:numPr>
          <w:ilvl w:val="2"/>
          <w:numId w:val="12"/>
        </w:numPr>
      </w:pPr>
      <w:r w:rsidRPr="00F00818">
        <w:t>struct Node</w:t>
      </w:r>
    </w:p>
    <w:p w14:paraId="2288E583" w14:textId="77777777" w:rsidR="00F00818" w:rsidRPr="00F00818" w:rsidRDefault="00F00818" w:rsidP="00F00818">
      <w:pPr>
        <w:numPr>
          <w:ilvl w:val="3"/>
          <w:numId w:val="12"/>
        </w:numPr>
      </w:pPr>
      <w:r w:rsidRPr="00F00818">
        <w:t>Consists of a Bid struct</w:t>
      </w:r>
    </w:p>
    <w:p w14:paraId="78D99619" w14:textId="77777777" w:rsidR="00F00818" w:rsidRPr="00F00818" w:rsidRDefault="00F00818" w:rsidP="00F00818">
      <w:pPr>
        <w:numPr>
          <w:ilvl w:val="3"/>
          <w:numId w:val="12"/>
        </w:numPr>
      </w:pPr>
      <w:r w:rsidRPr="00F00818">
        <w:t xml:space="preserve">An integer </w:t>
      </w:r>
      <w:proofErr w:type="gramStart"/>
      <w:r w:rsidRPr="00F00818">
        <w:t>key</w:t>
      </w:r>
      <w:proofErr w:type="gramEnd"/>
    </w:p>
    <w:p w14:paraId="4E60302C" w14:textId="77777777" w:rsidR="00F00818" w:rsidRPr="00F00818" w:rsidRDefault="00F00818" w:rsidP="00F00818">
      <w:pPr>
        <w:numPr>
          <w:ilvl w:val="3"/>
          <w:numId w:val="12"/>
        </w:numPr>
      </w:pPr>
      <w:r w:rsidRPr="00F00818">
        <w:t>Pointer to the next node</w:t>
      </w:r>
    </w:p>
    <w:p w14:paraId="5B24E1D2" w14:textId="77777777" w:rsidR="00F00818" w:rsidRPr="00F00818" w:rsidRDefault="00F00818" w:rsidP="00F00818">
      <w:pPr>
        <w:numPr>
          <w:ilvl w:val="2"/>
          <w:numId w:val="12"/>
        </w:numPr>
      </w:pPr>
      <w:r w:rsidRPr="00F00818">
        <w:t xml:space="preserve">Hash, Constructors/destructors, Insert, </w:t>
      </w:r>
      <w:proofErr w:type="spellStart"/>
      <w:r w:rsidRPr="00F00818">
        <w:t>PrintAll</w:t>
      </w:r>
      <w:proofErr w:type="spellEnd"/>
      <w:r w:rsidRPr="00F00818">
        <w:t>, Remove, and Search methods</w:t>
      </w:r>
    </w:p>
    <w:p w14:paraId="30F82D53" w14:textId="77777777" w:rsidR="00F00818" w:rsidRPr="00F00818" w:rsidRDefault="00F00818" w:rsidP="00F00818">
      <w:pPr>
        <w:numPr>
          <w:ilvl w:val="2"/>
          <w:numId w:val="12"/>
        </w:numPr>
      </w:pPr>
      <w:r w:rsidRPr="00F00818">
        <w:t xml:space="preserve">Private members: vector node, </w:t>
      </w:r>
      <w:proofErr w:type="spellStart"/>
      <w:r w:rsidRPr="00F00818">
        <w:t>tableSize</w:t>
      </w:r>
      <w:proofErr w:type="spellEnd"/>
    </w:p>
    <w:p w14:paraId="3BEFA28B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(</w:t>
      </w:r>
      <w:proofErr w:type="gramEnd"/>
      <w:r w:rsidRPr="00F00818">
        <w:t>)</w:t>
      </w:r>
    </w:p>
    <w:p w14:paraId="733B7CB8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Default constructor that sets the nodes vector’s size</w:t>
      </w:r>
    </w:p>
    <w:p w14:paraId="4C2C90F6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gramEnd"/>
      <w:r w:rsidRPr="00F00818">
        <w:t>hash(key)</w:t>
      </w:r>
    </w:p>
    <w:p w14:paraId="64C1F96B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The </w:t>
      </w:r>
      <w:proofErr w:type="spellStart"/>
      <w:r w:rsidRPr="00F00818">
        <w:t>bidID</w:t>
      </w:r>
      <w:proofErr w:type="spellEnd"/>
      <w:r w:rsidRPr="00F00818">
        <w:t xml:space="preserve"> is serving as the key</w:t>
      </w:r>
    </w:p>
    <w:p w14:paraId="008A65BA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The key value is hashed using a modulo hash</w:t>
      </w:r>
    </w:p>
    <w:p w14:paraId="586D3A9B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gramEnd"/>
      <w:r w:rsidRPr="00F00818">
        <w:t>Insert(Bid)</w:t>
      </w:r>
    </w:p>
    <w:p w14:paraId="716E2253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A Bid is passed </w:t>
      </w:r>
    </w:p>
    <w:p w14:paraId="2927C38A" w14:textId="7D24B276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The function then adds the </w:t>
      </w:r>
      <w:r>
        <w:t>‘</w:t>
      </w:r>
      <w:r w:rsidRPr="00F00818">
        <w:t>passed</w:t>
      </w:r>
      <w:r>
        <w:t>’</w:t>
      </w:r>
      <w:r w:rsidRPr="00F00818">
        <w:t xml:space="preserve"> Bid as a new Node in the hash table (nodes)</w:t>
      </w:r>
    </w:p>
    <w:p w14:paraId="7585427F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The new Node is placed at the end of the chained nodes if there is a collision</w:t>
      </w:r>
    </w:p>
    <w:p w14:paraId="1454F947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spellStart"/>
      <w:proofErr w:type="gramEnd"/>
      <w:r w:rsidRPr="00F00818">
        <w:t>PrintAll</w:t>
      </w:r>
      <w:proofErr w:type="spellEnd"/>
      <w:r w:rsidRPr="00F00818">
        <w:t>()</w:t>
      </w:r>
    </w:p>
    <w:p w14:paraId="1AEBC514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Function loops through the </w:t>
      </w:r>
      <w:proofErr w:type="spellStart"/>
      <w:r w:rsidRPr="00F00818">
        <w:t>HashTable</w:t>
      </w:r>
      <w:proofErr w:type="spellEnd"/>
      <w:r w:rsidRPr="00F00818">
        <w:t xml:space="preserve"> starting at the hash table head and outputs, to the console, 4 values from the Bid struct</w:t>
      </w:r>
    </w:p>
    <w:p w14:paraId="61F45127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gramEnd"/>
      <w:r w:rsidRPr="00F00818">
        <w:t>Remove(String)</w:t>
      </w:r>
    </w:p>
    <w:p w14:paraId="74DA2A8B" w14:textId="22E80C08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Function starts at the hashed location and searches for the </w:t>
      </w:r>
      <w:r>
        <w:t>‘</w:t>
      </w:r>
      <w:r w:rsidRPr="00F00818">
        <w:t>passed</w:t>
      </w:r>
      <w:r>
        <w:t>’</w:t>
      </w:r>
      <w:r w:rsidRPr="00F00818">
        <w:t xml:space="preserve"> String </w:t>
      </w:r>
    </w:p>
    <w:p w14:paraId="709F0D7B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lastRenderedPageBreak/>
        <w:t>Upon finding the String the Node containing it is freed from memory</w:t>
      </w:r>
    </w:p>
    <w:p w14:paraId="20D5129C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The chain is updated accordingly if either is the Node containing String</w:t>
      </w:r>
    </w:p>
    <w:p w14:paraId="2937A5F1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gramEnd"/>
      <w:r w:rsidRPr="00F00818">
        <w:t>Search(String)</w:t>
      </w:r>
    </w:p>
    <w:p w14:paraId="56E5DC07" w14:textId="2BFCEBFA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Function starts at the head and searches for the </w:t>
      </w:r>
      <w:r>
        <w:t>‘</w:t>
      </w:r>
      <w:r w:rsidRPr="00F00818">
        <w:t>passed</w:t>
      </w:r>
      <w:r>
        <w:t>’</w:t>
      </w:r>
      <w:r w:rsidRPr="00F00818">
        <w:t xml:space="preserve"> String </w:t>
      </w:r>
    </w:p>
    <w:p w14:paraId="4B36CB57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Upon finding the String the Node containing it is returned</w:t>
      </w:r>
    </w:p>
    <w:p w14:paraId="1023976F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proofErr w:type="gramStart"/>
      <w:r w:rsidRPr="00F00818">
        <w:t>HashTable</w:t>
      </w:r>
      <w:proofErr w:type="spellEnd"/>
      <w:r w:rsidRPr="00F00818">
        <w:t>::</w:t>
      </w:r>
      <w:proofErr w:type="gramEnd"/>
      <w:r w:rsidRPr="00F00818">
        <w:t>Size()</w:t>
      </w:r>
    </w:p>
    <w:p w14:paraId="40753419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A get method used to access the private member, size</w:t>
      </w:r>
    </w:p>
    <w:p w14:paraId="6B5C7474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r w:rsidRPr="00F00818">
        <w:t>strToDouble</w:t>
      </w:r>
      <w:proofErr w:type="spellEnd"/>
    </w:p>
    <w:p w14:paraId="54EC6A05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Used to convert the CSV file data into useable value</w:t>
      </w:r>
    </w:p>
    <w:p w14:paraId="0CAC209B" w14:textId="77777777" w:rsidR="00F00818" w:rsidRPr="00F00818" w:rsidRDefault="00F00818" w:rsidP="00F00818">
      <w:pPr>
        <w:numPr>
          <w:ilvl w:val="0"/>
          <w:numId w:val="12"/>
        </w:numPr>
      </w:pPr>
      <w:r w:rsidRPr="00F00818">
        <w:t>Bid</w:t>
      </w:r>
    </w:p>
    <w:p w14:paraId="426B852B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Struct containing the data</w:t>
      </w:r>
    </w:p>
    <w:p w14:paraId="31E09891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Used with the vector that will be sorted</w:t>
      </w:r>
    </w:p>
    <w:p w14:paraId="1049B344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r w:rsidRPr="00F00818">
        <w:t>displayBid</w:t>
      </w:r>
      <w:proofErr w:type="spellEnd"/>
    </w:p>
    <w:p w14:paraId="766F0134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Used to send the values contained in the vector to the console</w:t>
      </w:r>
    </w:p>
    <w:p w14:paraId="1B8E2F5D" w14:textId="77777777" w:rsidR="00F00818" w:rsidRPr="00F00818" w:rsidRDefault="00F00818" w:rsidP="00F00818">
      <w:pPr>
        <w:numPr>
          <w:ilvl w:val="0"/>
          <w:numId w:val="12"/>
        </w:numPr>
      </w:pPr>
      <w:proofErr w:type="spellStart"/>
      <w:r w:rsidRPr="00F00818">
        <w:t>loadBids</w:t>
      </w:r>
      <w:proofErr w:type="spellEnd"/>
    </w:p>
    <w:p w14:paraId="38BBC5D9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Function used to read in the csv data</w:t>
      </w:r>
    </w:p>
    <w:p w14:paraId="16A1DF1D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>Can read the csv path in from arguments or use a default path</w:t>
      </w:r>
    </w:p>
    <w:p w14:paraId="5AF927BC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t xml:space="preserve">Add parts of the data into the Bid structure and then adds that Bid to the unsorted </w:t>
      </w:r>
      <w:proofErr w:type="spellStart"/>
      <w:r w:rsidRPr="00F00818">
        <w:t>HashTable</w:t>
      </w:r>
      <w:proofErr w:type="spellEnd"/>
    </w:p>
    <w:p w14:paraId="23764D16" w14:textId="77777777" w:rsidR="00F00818" w:rsidRPr="00F00818" w:rsidRDefault="00F00818" w:rsidP="00F00818">
      <w:pPr>
        <w:numPr>
          <w:ilvl w:val="0"/>
          <w:numId w:val="12"/>
        </w:numPr>
      </w:pPr>
      <w:r w:rsidRPr="00F00818">
        <w:t>main</w:t>
      </w:r>
    </w:p>
    <w:p w14:paraId="0C780D27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rPr>
          <w:i/>
          <w:iCs/>
        </w:rPr>
        <w:t>main</w:t>
      </w:r>
      <w:r w:rsidRPr="00F00818">
        <w:t xml:space="preserve"> is the primary driver for the application</w:t>
      </w:r>
    </w:p>
    <w:p w14:paraId="749D4192" w14:textId="77777777" w:rsidR="00F00818" w:rsidRPr="00F00818" w:rsidRDefault="00F00818" w:rsidP="00F00818">
      <w:pPr>
        <w:numPr>
          <w:ilvl w:val="1"/>
          <w:numId w:val="12"/>
        </w:numPr>
      </w:pPr>
      <w:r w:rsidRPr="00F00818">
        <w:rPr>
          <w:i/>
          <w:iCs/>
        </w:rPr>
        <w:t>main</w:t>
      </w:r>
      <w:r w:rsidRPr="00F00818">
        <w:t xml:space="preserve"> has a menu to allow a user to enter a bid, load the data, view the data, and delete a node and then exit the application</w:t>
      </w:r>
    </w:p>
    <w:p w14:paraId="4FE964EA" w14:textId="77777777" w:rsidR="00F00818" w:rsidRDefault="00F00818" w:rsidP="00F00818">
      <w:pPr>
        <w:numPr>
          <w:ilvl w:val="1"/>
          <w:numId w:val="12"/>
        </w:numPr>
      </w:pPr>
      <w:r w:rsidRPr="00F00818">
        <w:rPr>
          <w:i/>
          <w:iCs/>
        </w:rPr>
        <w:lastRenderedPageBreak/>
        <w:t>main</w:t>
      </w:r>
      <w:r w:rsidRPr="00F00818">
        <w:t xml:space="preserve"> also reports the timing each algorithm takes to perform the sort using the </w:t>
      </w:r>
      <w:proofErr w:type="spellStart"/>
      <w:r w:rsidRPr="00F00818">
        <w:rPr>
          <w:i/>
          <w:iCs/>
        </w:rPr>
        <w:t>time.h</w:t>
      </w:r>
      <w:proofErr w:type="spellEnd"/>
      <w:r w:rsidRPr="00F00818">
        <w:t xml:space="preserve"> library</w:t>
      </w:r>
    </w:p>
    <w:p w14:paraId="064F4747" w14:textId="3AD75650" w:rsidR="00F00818" w:rsidRDefault="00F00818" w:rsidP="00F00818">
      <w:r>
        <w:t xml:space="preserve">With the parser being supplied, the code was fairly straight forward. When adding nodes, I did face some challenges. Still attempting to decipher what happened. The IDE was rejecting the correct syntax until after restart. Once restarted, all worked. </w:t>
      </w:r>
    </w:p>
    <w:p w14:paraId="775F180F" w14:textId="77777777" w:rsidR="00F00818" w:rsidRDefault="00F00818" w:rsidP="00F00818"/>
    <w:p w14:paraId="0549C303" w14:textId="386B9B27" w:rsidR="00F00818" w:rsidRDefault="00F00818" w:rsidP="00F00818">
      <w:pPr>
        <w:pStyle w:val="Heading1"/>
      </w:pPr>
      <w:r>
        <w:t>Pseudocode</w:t>
      </w:r>
    </w:p>
    <w:p w14:paraId="7CF64095" w14:textId="77777777" w:rsidR="00F00818" w:rsidRPr="00F00818" w:rsidRDefault="00F00818" w:rsidP="00F00818">
      <w:r w:rsidRPr="00F00818">
        <w:rPr>
          <w:b/>
          <w:bCs/>
        </w:rPr>
        <w:t>Main</w:t>
      </w:r>
      <w:r w:rsidRPr="00F00818">
        <w:t xml:space="preserve"> </w:t>
      </w:r>
      <w:proofErr w:type="gramStart"/>
      <w:r w:rsidRPr="00F00818">
        <w:t>Function(</w:t>
      </w:r>
      <w:proofErr w:type="gramEnd"/>
      <w:r w:rsidRPr="00F00818">
        <w:t>)</w:t>
      </w:r>
    </w:p>
    <w:p w14:paraId="0E18935C" w14:textId="77777777" w:rsidR="00F00818" w:rsidRPr="00F00818" w:rsidRDefault="00F00818" w:rsidP="00F00818">
      <w:r w:rsidRPr="00F00818">
        <w:rPr>
          <w:b/>
          <w:bCs/>
        </w:rPr>
        <w:t>Read</w:t>
      </w:r>
      <w:r w:rsidRPr="00F00818">
        <w:t xml:space="preserve"> </w:t>
      </w:r>
      <w:proofErr w:type="spellStart"/>
      <w:r w:rsidRPr="00F00818">
        <w:t>cmd</w:t>
      </w:r>
      <w:proofErr w:type="spellEnd"/>
      <w:r w:rsidRPr="00F00818">
        <w:t xml:space="preserve"> arguments</w:t>
      </w:r>
    </w:p>
    <w:p w14:paraId="5FD9F461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Store</w:t>
      </w:r>
      <w:r w:rsidRPr="00F00818">
        <w:t xml:space="preserve"> argument as CSV file path</w:t>
      </w:r>
    </w:p>
    <w:p w14:paraId="478123C6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no </w:t>
      </w:r>
      <w:proofErr w:type="spellStart"/>
      <w:r w:rsidRPr="00F00818">
        <w:t>cmd</w:t>
      </w:r>
      <w:proofErr w:type="spellEnd"/>
      <w:r w:rsidRPr="00F00818">
        <w:t xml:space="preserve"> arguments load default CSV file path</w:t>
      </w:r>
    </w:p>
    <w:p w14:paraId="40464A68" w14:textId="77777777" w:rsidR="00F00818" w:rsidRPr="00F00818" w:rsidRDefault="00F00818" w:rsidP="00F00818">
      <w:r w:rsidRPr="00F00818">
        <w:rPr>
          <w:b/>
          <w:bCs/>
        </w:rPr>
        <w:t>Loop</w:t>
      </w:r>
      <w:r w:rsidRPr="00F00818">
        <w:t xml:space="preserve"> while choice is not equal to ‘9’</w:t>
      </w:r>
    </w:p>
    <w:p w14:paraId="63A14BB3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Output</w:t>
      </w:r>
      <w:r w:rsidRPr="00F00818">
        <w:t xml:space="preserve"> menu</w:t>
      </w:r>
    </w:p>
    <w:p w14:paraId="3DE1FCA7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Get</w:t>
      </w:r>
      <w:r w:rsidRPr="00F00818">
        <w:t xml:space="preserve"> user input; Store in choice</w:t>
      </w:r>
    </w:p>
    <w:p w14:paraId="21A6585A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Validate</w:t>
      </w:r>
      <w:r w:rsidRPr="00F00818">
        <w:t xml:space="preserve"> user input</w:t>
      </w:r>
    </w:p>
    <w:p w14:paraId="05984BB1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If</w:t>
      </w:r>
      <w:r w:rsidRPr="00F00818">
        <w:t xml:space="preserve"> choice is not 1-4 or 9 throw an error</w:t>
      </w:r>
    </w:p>
    <w:p w14:paraId="3E9C745B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choice equals ‘1’</w:t>
      </w:r>
    </w:p>
    <w:p w14:paraId="1328A399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Start</w:t>
      </w:r>
      <w:r w:rsidRPr="00F00818">
        <w:t xml:space="preserve"> the clock and </w:t>
      </w:r>
      <w:r w:rsidRPr="00F00818">
        <w:rPr>
          <w:b/>
          <w:bCs/>
        </w:rPr>
        <w:t>store</w:t>
      </w:r>
      <w:r w:rsidRPr="00F00818">
        <w:t xml:space="preserve"> in ticks</w:t>
      </w:r>
    </w:p>
    <w:p w14:paraId="1918E493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Call</w:t>
      </w:r>
      <w:r w:rsidRPr="00F00818">
        <w:t xml:space="preserve"> </w:t>
      </w:r>
      <w:proofErr w:type="spellStart"/>
      <w:r w:rsidRPr="00F00818">
        <w:t>loadBids</w:t>
      </w:r>
      <w:proofErr w:type="spellEnd"/>
      <w:r w:rsidRPr="00F00818">
        <w:t xml:space="preserve"> and store CSV data in </w:t>
      </w:r>
      <w:proofErr w:type="spellStart"/>
      <w:r w:rsidRPr="00F00818">
        <w:t>HashTable</w:t>
      </w:r>
      <w:proofErr w:type="spellEnd"/>
      <w:r w:rsidRPr="00F00818">
        <w:t xml:space="preserve"> </w:t>
      </w:r>
      <w:proofErr w:type="spellStart"/>
      <w:r w:rsidRPr="00F00818">
        <w:rPr>
          <w:i/>
          <w:iCs/>
        </w:rPr>
        <w:t>bidTable</w:t>
      </w:r>
      <w:proofErr w:type="spellEnd"/>
    </w:p>
    <w:p w14:paraId="6B059385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Output</w:t>
      </w:r>
      <w:r w:rsidRPr="00F00818">
        <w:t xml:space="preserve"> number of records in the CSV file</w:t>
      </w:r>
    </w:p>
    <w:p w14:paraId="4FF95764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Stop</w:t>
      </w:r>
      <w:r w:rsidRPr="00F00818">
        <w:t xml:space="preserve"> the clock</w:t>
      </w:r>
    </w:p>
    <w:p w14:paraId="2B9A7DC2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Output</w:t>
      </w:r>
      <w:r w:rsidRPr="00F00818">
        <w:t xml:space="preserve"> the elapsed time needed to read in the CSV file</w:t>
      </w:r>
    </w:p>
    <w:p w14:paraId="60D73A91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choice equals ‘2’</w:t>
      </w:r>
    </w:p>
    <w:p w14:paraId="3BEEA444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Call</w:t>
      </w:r>
      <w:r w:rsidRPr="00F00818">
        <w:t xml:space="preserve"> </w:t>
      </w:r>
      <w:proofErr w:type="spellStart"/>
      <w:proofErr w:type="gramStart"/>
      <w:r w:rsidRPr="00F00818">
        <w:t>PintAll</w:t>
      </w:r>
      <w:proofErr w:type="spellEnd"/>
      <w:r w:rsidRPr="00F00818">
        <w:t>(</w:t>
      </w:r>
      <w:proofErr w:type="gramEnd"/>
      <w:r w:rsidRPr="00F00818">
        <w:t xml:space="preserve">) with </w:t>
      </w:r>
      <w:proofErr w:type="spellStart"/>
      <w:r w:rsidRPr="00F00818">
        <w:rPr>
          <w:i/>
          <w:iCs/>
        </w:rPr>
        <w:t>bidTable</w:t>
      </w:r>
      <w:proofErr w:type="spellEnd"/>
    </w:p>
    <w:p w14:paraId="4D20AB81" w14:textId="77777777" w:rsidR="00F00818" w:rsidRPr="00F00818" w:rsidRDefault="00F00818" w:rsidP="00F00818">
      <w:r w:rsidRPr="00F00818">
        <w:lastRenderedPageBreak/>
        <w:tab/>
      </w:r>
      <w:r w:rsidRPr="00F00818">
        <w:rPr>
          <w:b/>
          <w:bCs/>
        </w:rPr>
        <w:t>If</w:t>
      </w:r>
      <w:r w:rsidRPr="00F00818">
        <w:t xml:space="preserve"> choice equals ‘4’</w:t>
      </w:r>
    </w:p>
    <w:p w14:paraId="796055CB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Start</w:t>
      </w:r>
      <w:r w:rsidRPr="00F00818">
        <w:t xml:space="preserve"> the clock and store in ticks</w:t>
      </w:r>
    </w:p>
    <w:p w14:paraId="7FC83617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Call</w:t>
      </w:r>
      <w:r w:rsidRPr="00F00818">
        <w:t xml:space="preserve"> </w:t>
      </w:r>
      <w:proofErr w:type="gramStart"/>
      <w:r w:rsidRPr="00F00818">
        <w:t>Search(</w:t>
      </w:r>
      <w:proofErr w:type="gramEnd"/>
      <w:r w:rsidRPr="00F00818">
        <w:t xml:space="preserve">) passing a </w:t>
      </w:r>
      <w:proofErr w:type="spellStart"/>
      <w:r w:rsidRPr="00F00818">
        <w:rPr>
          <w:i/>
          <w:iCs/>
        </w:rPr>
        <w:t>bidKey</w:t>
      </w:r>
      <w:proofErr w:type="spellEnd"/>
      <w:r w:rsidRPr="00F00818">
        <w:t xml:space="preserve"> to search for</w:t>
      </w:r>
    </w:p>
    <w:p w14:paraId="3ED01F8B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Stop</w:t>
      </w:r>
      <w:r w:rsidRPr="00F00818">
        <w:t xml:space="preserve"> the clock</w:t>
      </w:r>
    </w:p>
    <w:p w14:paraId="5156F5D5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Output</w:t>
      </w:r>
      <w:r w:rsidRPr="00F00818">
        <w:t xml:space="preserve"> the elapsed time needed to find the </w:t>
      </w:r>
      <w:proofErr w:type="spellStart"/>
      <w:r w:rsidRPr="00F00818">
        <w:rPr>
          <w:i/>
          <w:iCs/>
        </w:rPr>
        <w:t>bidKey</w:t>
      </w:r>
      <w:proofErr w:type="spellEnd"/>
    </w:p>
    <w:p w14:paraId="1021BA28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choice equals ‘4’</w:t>
      </w:r>
    </w:p>
    <w:p w14:paraId="78EF58D5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Call</w:t>
      </w:r>
      <w:r w:rsidRPr="00F00818">
        <w:t xml:space="preserve"> </w:t>
      </w:r>
      <w:proofErr w:type="gramStart"/>
      <w:r w:rsidRPr="00F00818">
        <w:t>Remove(</w:t>
      </w:r>
      <w:proofErr w:type="gramEnd"/>
      <w:r w:rsidRPr="00F00818">
        <w:t xml:space="preserve">) passing </w:t>
      </w:r>
      <w:proofErr w:type="spellStart"/>
      <w:r w:rsidRPr="00F00818">
        <w:rPr>
          <w:i/>
          <w:iCs/>
        </w:rPr>
        <w:t>bidKey</w:t>
      </w:r>
      <w:proofErr w:type="spellEnd"/>
    </w:p>
    <w:p w14:paraId="112FEE73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Choice equals ‘9’</w:t>
      </w:r>
    </w:p>
    <w:p w14:paraId="76DB6A0C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Exit</w:t>
      </w:r>
      <w:r w:rsidRPr="00F00818">
        <w:t xml:space="preserve"> the application</w:t>
      </w:r>
    </w:p>
    <w:p w14:paraId="5A803802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Output</w:t>
      </w:r>
      <w:r w:rsidRPr="00F00818">
        <w:t xml:space="preserve"> ‘Good bye’</w:t>
      </w:r>
      <w:r w:rsidRPr="00F00818">
        <w:tab/>
      </w:r>
    </w:p>
    <w:p w14:paraId="03F18311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633DCA96" w14:textId="77777777" w:rsidR="00F00818" w:rsidRPr="00F00818" w:rsidRDefault="00F00818" w:rsidP="00F00818">
      <w:pPr>
        <w:rPr>
          <w:b/>
          <w:bCs/>
        </w:rPr>
      </w:pPr>
    </w:p>
    <w:p w14:paraId="5491CB29" w14:textId="77777777" w:rsidR="00F00818" w:rsidRPr="00F00818" w:rsidRDefault="00F00818" w:rsidP="00F00818">
      <w:pPr>
        <w:rPr>
          <w:b/>
          <w:bCs/>
        </w:rPr>
      </w:pPr>
      <w:proofErr w:type="spellStart"/>
      <w:proofErr w:type="gramStart"/>
      <w:r w:rsidRPr="00F00818">
        <w:rPr>
          <w:b/>
          <w:bCs/>
        </w:rPr>
        <w:t>HashTable</w:t>
      </w:r>
      <w:proofErr w:type="spellEnd"/>
      <w:r w:rsidRPr="00F00818">
        <w:rPr>
          <w:b/>
          <w:bCs/>
        </w:rPr>
        <w:t>::</w:t>
      </w:r>
      <w:proofErr w:type="gramEnd"/>
      <w:r w:rsidRPr="00F00818">
        <w:rPr>
          <w:b/>
          <w:bCs/>
        </w:rPr>
        <w:t>hash(int)</w:t>
      </w:r>
    </w:p>
    <w:p w14:paraId="782BC898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 xml:space="preserve">Return </w:t>
      </w:r>
      <w:r w:rsidRPr="00F00818">
        <w:rPr>
          <w:i/>
          <w:iCs/>
        </w:rPr>
        <w:t>key</w:t>
      </w:r>
      <w:r w:rsidRPr="00F00818">
        <w:t xml:space="preserve"> modulo </w:t>
      </w:r>
      <w:proofErr w:type="spellStart"/>
      <w:r w:rsidRPr="00F00818">
        <w:rPr>
          <w:i/>
          <w:iCs/>
        </w:rPr>
        <w:t>tableSize</w:t>
      </w:r>
      <w:proofErr w:type="spellEnd"/>
    </w:p>
    <w:p w14:paraId="42BB7437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2C664BB5" w14:textId="77777777" w:rsidR="00F00818" w:rsidRPr="00F00818" w:rsidRDefault="00F00818" w:rsidP="00F00818">
      <w:pPr>
        <w:rPr>
          <w:b/>
          <w:bCs/>
        </w:rPr>
      </w:pPr>
    </w:p>
    <w:p w14:paraId="6B731D8B" w14:textId="77777777" w:rsidR="00F00818" w:rsidRPr="00F00818" w:rsidRDefault="00F00818" w:rsidP="00F00818">
      <w:pPr>
        <w:rPr>
          <w:b/>
          <w:bCs/>
        </w:rPr>
      </w:pPr>
      <w:proofErr w:type="spellStart"/>
      <w:proofErr w:type="gramStart"/>
      <w:r w:rsidRPr="00F00818">
        <w:rPr>
          <w:b/>
          <w:bCs/>
        </w:rPr>
        <w:t>HashTable</w:t>
      </w:r>
      <w:proofErr w:type="spellEnd"/>
      <w:r w:rsidRPr="00F00818">
        <w:rPr>
          <w:b/>
          <w:bCs/>
        </w:rPr>
        <w:t>::</w:t>
      </w:r>
      <w:proofErr w:type="gramEnd"/>
      <w:r w:rsidRPr="00F00818">
        <w:rPr>
          <w:b/>
          <w:bCs/>
        </w:rPr>
        <w:t>Insert(</w:t>
      </w:r>
      <w:r w:rsidRPr="00F00818">
        <w:rPr>
          <w:b/>
          <w:bCs/>
          <w:i/>
          <w:iCs/>
        </w:rPr>
        <w:t>Bid</w:t>
      </w:r>
      <w:r w:rsidRPr="00F00818">
        <w:rPr>
          <w:b/>
          <w:bCs/>
        </w:rPr>
        <w:t>)</w:t>
      </w:r>
    </w:p>
    <w:p w14:paraId="3A413F94" w14:textId="77777777" w:rsidR="00F00818" w:rsidRPr="00F00818" w:rsidRDefault="00F00818" w:rsidP="00F00818">
      <w:r w:rsidRPr="00F00818">
        <w:rPr>
          <w:b/>
          <w:bCs/>
        </w:rPr>
        <w:tab/>
        <w:t xml:space="preserve">Call </w:t>
      </w:r>
      <w:proofErr w:type="gramStart"/>
      <w:r w:rsidRPr="00F00818">
        <w:t>hash(</w:t>
      </w:r>
      <w:proofErr w:type="gramEnd"/>
      <w:r w:rsidRPr="00F00818">
        <w:t xml:space="preserve">) with </w:t>
      </w:r>
      <w:r w:rsidRPr="00F00818">
        <w:rPr>
          <w:i/>
          <w:iCs/>
        </w:rPr>
        <w:t>Bid</w:t>
      </w:r>
      <w:r w:rsidRPr="00F00818">
        <w:t xml:space="preserve"> member </w:t>
      </w:r>
      <w:proofErr w:type="spellStart"/>
      <w:r w:rsidRPr="00F00818">
        <w:rPr>
          <w:i/>
          <w:iCs/>
        </w:rPr>
        <w:t>bidId</w:t>
      </w:r>
      <w:proofErr w:type="spellEnd"/>
      <w:r w:rsidRPr="00F00818">
        <w:t xml:space="preserve"> and </w:t>
      </w:r>
      <w:r w:rsidRPr="00F00818">
        <w:rPr>
          <w:b/>
          <w:bCs/>
        </w:rPr>
        <w:t>Store</w:t>
      </w:r>
      <w:r w:rsidRPr="00F00818">
        <w:t xml:space="preserve"> in </w:t>
      </w:r>
      <w:proofErr w:type="spellStart"/>
      <w:r w:rsidRPr="00F00818">
        <w:rPr>
          <w:i/>
          <w:iCs/>
        </w:rPr>
        <w:t>tempKey</w:t>
      </w:r>
      <w:proofErr w:type="spellEnd"/>
    </w:p>
    <w:p w14:paraId="7430E1C3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Check</w:t>
      </w:r>
      <w:r w:rsidRPr="00F00818">
        <w:t xml:space="preserve"> if the hash location within nodes if the node is empty since start</w:t>
      </w:r>
    </w:p>
    <w:p w14:paraId="1251DD3E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empty since start </w:t>
      </w:r>
      <w:r w:rsidRPr="00F00818">
        <w:rPr>
          <w:b/>
          <w:bCs/>
        </w:rPr>
        <w:t>Create</w:t>
      </w:r>
      <w:r w:rsidRPr="00F00818">
        <w:t xml:space="preserve"> </w:t>
      </w:r>
      <w:proofErr w:type="spellStart"/>
      <w:r w:rsidRPr="00F00818">
        <w:rPr>
          <w:i/>
          <w:iCs/>
        </w:rPr>
        <w:t>newNode</w:t>
      </w:r>
      <w:proofErr w:type="spellEnd"/>
      <w:r w:rsidRPr="00F00818">
        <w:t xml:space="preserve"> with </w:t>
      </w:r>
      <w:r w:rsidRPr="00F00818">
        <w:rPr>
          <w:i/>
          <w:iCs/>
        </w:rPr>
        <w:t>Bid</w:t>
      </w:r>
      <w:r w:rsidRPr="00F00818">
        <w:t xml:space="preserve"> and </w:t>
      </w:r>
      <w:proofErr w:type="spellStart"/>
      <w:r w:rsidRPr="00F00818">
        <w:rPr>
          <w:i/>
          <w:iCs/>
        </w:rPr>
        <w:t>tempKey</w:t>
      </w:r>
      <w:proofErr w:type="spellEnd"/>
    </w:p>
    <w:p w14:paraId="69A16079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Set</w:t>
      </w:r>
      <w:r w:rsidRPr="00F00818">
        <w:t xml:space="preserve"> hash location equal to </w:t>
      </w:r>
      <w:proofErr w:type="spellStart"/>
      <w:r w:rsidRPr="00F00818">
        <w:rPr>
          <w:i/>
          <w:iCs/>
        </w:rPr>
        <w:t>newNode</w:t>
      </w:r>
      <w:proofErr w:type="spellEnd"/>
    </w:p>
    <w:p w14:paraId="6EFEF0B3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not empty since start</w:t>
      </w:r>
    </w:p>
    <w:p w14:paraId="4564EEB3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Create</w:t>
      </w:r>
      <w:r w:rsidRPr="00F00818">
        <w:t xml:space="preserve"> a </w:t>
      </w:r>
      <w:r w:rsidRPr="00F00818">
        <w:rPr>
          <w:i/>
          <w:iCs/>
        </w:rPr>
        <w:t>Node</w:t>
      </w:r>
      <w:r w:rsidRPr="00F00818">
        <w:t xml:space="preserve"> pointer and set to the address of the hash table index</w:t>
      </w:r>
    </w:p>
    <w:p w14:paraId="4C26239D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Create</w:t>
      </w:r>
      <w:r w:rsidRPr="00F00818">
        <w:t xml:space="preserve"> a </w:t>
      </w:r>
      <w:proofErr w:type="spellStart"/>
      <w:r w:rsidRPr="00F00818">
        <w:rPr>
          <w:i/>
          <w:iCs/>
        </w:rPr>
        <w:t>newNode</w:t>
      </w:r>
      <w:proofErr w:type="spellEnd"/>
      <w:r w:rsidRPr="00F00818">
        <w:t xml:space="preserve"> pointer with </w:t>
      </w:r>
      <w:r w:rsidRPr="00F00818">
        <w:rPr>
          <w:i/>
          <w:iCs/>
        </w:rPr>
        <w:t>Bid</w:t>
      </w:r>
      <w:r w:rsidRPr="00F00818">
        <w:t xml:space="preserve"> and </w:t>
      </w:r>
      <w:proofErr w:type="spellStart"/>
      <w:r w:rsidRPr="00F00818">
        <w:rPr>
          <w:i/>
          <w:iCs/>
        </w:rPr>
        <w:t>tempKey</w:t>
      </w:r>
      <w:proofErr w:type="spellEnd"/>
    </w:p>
    <w:p w14:paraId="6E312F06" w14:textId="77777777" w:rsidR="00F00818" w:rsidRPr="00F00818" w:rsidRDefault="00F00818" w:rsidP="00F00818">
      <w:r w:rsidRPr="00F00818">
        <w:lastRenderedPageBreak/>
        <w:tab/>
      </w:r>
      <w:r w:rsidRPr="00F00818">
        <w:tab/>
      </w:r>
      <w:r w:rsidRPr="00F00818">
        <w:rPr>
          <w:b/>
          <w:bCs/>
        </w:rPr>
        <w:t>Loop</w:t>
      </w:r>
      <w:r w:rsidRPr="00F00818">
        <w:t xml:space="preserve"> until the end of the linked chain is found and add </w:t>
      </w:r>
      <w:proofErr w:type="spellStart"/>
      <w:r w:rsidRPr="00F00818">
        <w:rPr>
          <w:i/>
          <w:iCs/>
        </w:rPr>
        <w:t>newNode</w:t>
      </w:r>
      <w:proofErr w:type="spellEnd"/>
      <w:r w:rsidRPr="00F00818">
        <w:t xml:space="preserve"> </w:t>
      </w:r>
    </w:p>
    <w:p w14:paraId="6FE5F615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641E7C09" w14:textId="77777777" w:rsidR="00F00818" w:rsidRPr="00F00818" w:rsidRDefault="00F00818" w:rsidP="00F00818">
      <w:pPr>
        <w:rPr>
          <w:b/>
          <w:bCs/>
        </w:rPr>
      </w:pPr>
    </w:p>
    <w:p w14:paraId="00896194" w14:textId="77777777" w:rsidR="00F00818" w:rsidRPr="00F00818" w:rsidRDefault="00F00818" w:rsidP="00F00818">
      <w:pPr>
        <w:rPr>
          <w:b/>
          <w:bCs/>
        </w:rPr>
      </w:pPr>
      <w:proofErr w:type="spellStart"/>
      <w:proofErr w:type="gramStart"/>
      <w:r w:rsidRPr="00F00818">
        <w:rPr>
          <w:b/>
          <w:bCs/>
        </w:rPr>
        <w:t>HashTable</w:t>
      </w:r>
      <w:proofErr w:type="spellEnd"/>
      <w:r w:rsidRPr="00F00818">
        <w:rPr>
          <w:b/>
          <w:bCs/>
        </w:rPr>
        <w:t>::</w:t>
      </w:r>
      <w:proofErr w:type="spellStart"/>
      <w:proofErr w:type="gramEnd"/>
      <w:r w:rsidRPr="00F00818">
        <w:rPr>
          <w:b/>
          <w:bCs/>
        </w:rPr>
        <w:t>PrintAll</w:t>
      </w:r>
      <w:proofErr w:type="spellEnd"/>
      <w:r w:rsidRPr="00F00818">
        <w:rPr>
          <w:b/>
          <w:bCs/>
        </w:rPr>
        <w:t>()</w:t>
      </w:r>
    </w:p>
    <w:p w14:paraId="31712B5B" w14:textId="77777777" w:rsidR="00F00818" w:rsidRPr="00F00818" w:rsidRDefault="00F00818" w:rsidP="00F00818">
      <w:r w:rsidRPr="00F00818">
        <w:rPr>
          <w:b/>
          <w:bCs/>
        </w:rPr>
        <w:tab/>
        <w:t xml:space="preserve">Create </w:t>
      </w:r>
      <w:r w:rsidRPr="00F00818">
        <w:t xml:space="preserve">a new Node pointer and </w:t>
      </w:r>
      <w:r w:rsidRPr="00F00818">
        <w:rPr>
          <w:b/>
          <w:bCs/>
        </w:rPr>
        <w:t>Set</w:t>
      </w:r>
      <w:r w:rsidRPr="00F00818">
        <w:t xml:space="preserve"> to the address of the nodes beginning</w:t>
      </w:r>
    </w:p>
    <w:p w14:paraId="5D990B90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Loop</w:t>
      </w:r>
      <w:r w:rsidRPr="00F00818">
        <w:t xml:space="preserve"> through the list; starting at the beginning</w:t>
      </w:r>
    </w:p>
    <w:p w14:paraId="535D7FEC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If</w:t>
      </w:r>
      <w:r w:rsidRPr="00F00818">
        <w:t xml:space="preserve"> key value at iteration is not equal to UINT_MAX</w:t>
      </w:r>
    </w:p>
    <w:p w14:paraId="45015268" w14:textId="77777777" w:rsidR="00F00818" w:rsidRPr="00F00818" w:rsidRDefault="00F00818" w:rsidP="00F00818">
      <w:pPr>
        <w:rPr>
          <w:i/>
          <w:iCs/>
        </w:rPr>
      </w:pPr>
      <w:r w:rsidRPr="00F00818">
        <w:tab/>
      </w:r>
      <w:r w:rsidRPr="00F00818">
        <w:tab/>
      </w:r>
      <w:r w:rsidRPr="00F00818">
        <w:tab/>
      </w:r>
      <w:r w:rsidRPr="00F00818">
        <w:rPr>
          <w:b/>
          <w:bCs/>
        </w:rPr>
        <w:t>Output</w:t>
      </w:r>
      <w:r w:rsidRPr="00F00818">
        <w:t xml:space="preserve"> to console: </w:t>
      </w:r>
      <w:proofErr w:type="spellStart"/>
      <w:r w:rsidRPr="00F00818">
        <w:rPr>
          <w:i/>
          <w:iCs/>
        </w:rPr>
        <w:t>bidId</w:t>
      </w:r>
      <w:proofErr w:type="spellEnd"/>
      <w:r w:rsidRPr="00F00818">
        <w:rPr>
          <w:i/>
          <w:iCs/>
        </w:rPr>
        <w:t>, title, amount, fund</w:t>
      </w:r>
    </w:p>
    <w:p w14:paraId="5EC3392B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02751B37" w14:textId="77777777" w:rsidR="00F00818" w:rsidRPr="00F00818" w:rsidRDefault="00F00818" w:rsidP="00F00818">
      <w:pPr>
        <w:rPr>
          <w:b/>
          <w:bCs/>
        </w:rPr>
      </w:pPr>
      <w:proofErr w:type="spellStart"/>
      <w:proofErr w:type="gramStart"/>
      <w:r w:rsidRPr="00F00818">
        <w:rPr>
          <w:b/>
          <w:bCs/>
        </w:rPr>
        <w:t>HashTable</w:t>
      </w:r>
      <w:proofErr w:type="spellEnd"/>
      <w:r w:rsidRPr="00F00818">
        <w:rPr>
          <w:b/>
          <w:bCs/>
        </w:rPr>
        <w:t>::</w:t>
      </w:r>
      <w:proofErr w:type="gramEnd"/>
      <w:r w:rsidRPr="00F00818">
        <w:rPr>
          <w:b/>
          <w:bCs/>
        </w:rPr>
        <w:t>Search(</w:t>
      </w:r>
      <w:r w:rsidRPr="00F00818">
        <w:rPr>
          <w:b/>
          <w:bCs/>
          <w:i/>
          <w:iCs/>
        </w:rPr>
        <w:t>String</w:t>
      </w:r>
      <w:r w:rsidRPr="00F00818">
        <w:rPr>
          <w:b/>
          <w:bCs/>
        </w:rPr>
        <w:t>)</w:t>
      </w:r>
    </w:p>
    <w:p w14:paraId="61A1B25E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ab/>
        <w:t>Create</w:t>
      </w:r>
      <w:r w:rsidRPr="00F00818">
        <w:t xml:space="preserve"> a new </w:t>
      </w:r>
      <w:r w:rsidRPr="00F00818">
        <w:rPr>
          <w:i/>
          <w:iCs/>
        </w:rPr>
        <w:t>Node</w:t>
      </w:r>
      <w:r w:rsidRPr="00F00818">
        <w:t xml:space="preserve"> pointer called </w:t>
      </w:r>
      <w:r w:rsidRPr="00F00818">
        <w:rPr>
          <w:i/>
          <w:iCs/>
        </w:rPr>
        <w:t>cursor</w:t>
      </w:r>
    </w:p>
    <w:p w14:paraId="1344B27F" w14:textId="77777777" w:rsidR="00F00818" w:rsidRPr="00F00818" w:rsidRDefault="00F00818" w:rsidP="00F00818">
      <w:r w:rsidRPr="00F00818">
        <w:rPr>
          <w:b/>
          <w:bCs/>
        </w:rPr>
        <w:tab/>
        <w:t xml:space="preserve">Set </w:t>
      </w:r>
      <w:r w:rsidRPr="00F00818">
        <w:rPr>
          <w:i/>
          <w:iCs/>
        </w:rPr>
        <w:t>cursor</w:t>
      </w:r>
      <w:r w:rsidRPr="00F00818">
        <w:t xml:space="preserve"> to the bucket at the hash location</w:t>
      </w:r>
    </w:p>
    <w:p w14:paraId="4D805D4B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Loop</w:t>
      </w:r>
      <w:r w:rsidRPr="00F00818">
        <w:t xml:space="preserve"> until </w:t>
      </w:r>
      <w:r w:rsidRPr="00F00818">
        <w:rPr>
          <w:i/>
          <w:iCs/>
        </w:rPr>
        <w:t>cursor</w:t>
      </w:r>
      <w:r w:rsidRPr="00F00818">
        <w:t xml:space="preserve"> is NULL (end of the list)</w:t>
      </w:r>
    </w:p>
    <w:p w14:paraId="5087F810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If</w:t>
      </w:r>
      <w:r w:rsidRPr="00F00818">
        <w:t xml:space="preserve"> the Node at cursor contains a </w:t>
      </w:r>
      <w:proofErr w:type="spellStart"/>
      <w:r w:rsidRPr="00F00818">
        <w:rPr>
          <w:i/>
          <w:iCs/>
        </w:rPr>
        <w:t>bidId</w:t>
      </w:r>
      <w:proofErr w:type="spellEnd"/>
      <w:r w:rsidRPr="00F00818">
        <w:t xml:space="preserve"> equal to </w:t>
      </w:r>
      <w:r w:rsidRPr="00F00818">
        <w:rPr>
          <w:i/>
          <w:iCs/>
        </w:rPr>
        <w:t>String</w:t>
      </w:r>
    </w:p>
    <w:p w14:paraId="0B445449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tab/>
      </w:r>
      <w:r w:rsidRPr="00F00818">
        <w:rPr>
          <w:b/>
          <w:bCs/>
        </w:rPr>
        <w:t>Return</w:t>
      </w:r>
      <w:r w:rsidRPr="00F00818">
        <w:t xml:space="preserve"> cursor</w:t>
      </w:r>
    </w:p>
    <w:p w14:paraId="57621929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Set</w:t>
      </w:r>
      <w:r w:rsidRPr="00F00818">
        <w:t xml:space="preserve"> </w:t>
      </w:r>
      <w:r w:rsidRPr="00F00818">
        <w:rPr>
          <w:i/>
          <w:iCs/>
        </w:rPr>
        <w:t>cursor</w:t>
      </w:r>
      <w:r w:rsidRPr="00F00818">
        <w:t xml:space="preserve"> equal to the next Node</w:t>
      </w:r>
    </w:p>
    <w:p w14:paraId="696C0CEA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713850BC" w14:textId="77777777" w:rsidR="00F00818" w:rsidRPr="00F00818" w:rsidRDefault="00F00818" w:rsidP="00F00818">
      <w:pPr>
        <w:rPr>
          <w:b/>
          <w:bCs/>
        </w:rPr>
      </w:pPr>
      <w:proofErr w:type="spellStart"/>
      <w:proofErr w:type="gramStart"/>
      <w:r w:rsidRPr="00F00818">
        <w:rPr>
          <w:b/>
          <w:bCs/>
        </w:rPr>
        <w:t>HashTable</w:t>
      </w:r>
      <w:proofErr w:type="spellEnd"/>
      <w:r w:rsidRPr="00F00818">
        <w:rPr>
          <w:b/>
          <w:bCs/>
        </w:rPr>
        <w:t>::</w:t>
      </w:r>
      <w:proofErr w:type="gramEnd"/>
      <w:r w:rsidRPr="00F00818">
        <w:rPr>
          <w:b/>
          <w:bCs/>
        </w:rPr>
        <w:t>Remove(String)</w:t>
      </w:r>
    </w:p>
    <w:p w14:paraId="187E3370" w14:textId="77777777" w:rsidR="00F00818" w:rsidRPr="00F00818" w:rsidRDefault="00F00818" w:rsidP="00F00818">
      <w:r w:rsidRPr="00F00818">
        <w:rPr>
          <w:b/>
          <w:bCs/>
        </w:rPr>
        <w:tab/>
        <w:t xml:space="preserve">Create </w:t>
      </w:r>
      <w:r w:rsidRPr="00F00818">
        <w:t xml:space="preserve">a new </w:t>
      </w:r>
      <w:r w:rsidRPr="00F00818">
        <w:rPr>
          <w:i/>
          <w:iCs/>
        </w:rPr>
        <w:t>Node</w:t>
      </w:r>
      <w:r w:rsidRPr="00F00818">
        <w:t xml:space="preserve"> pointer called </w:t>
      </w:r>
      <w:r w:rsidRPr="00F00818">
        <w:rPr>
          <w:i/>
          <w:iCs/>
        </w:rPr>
        <w:t>cursor</w:t>
      </w:r>
      <w:r w:rsidRPr="00F00818">
        <w:t xml:space="preserve"> </w:t>
      </w:r>
    </w:p>
    <w:p w14:paraId="3C87FBF8" w14:textId="77777777" w:rsidR="00F00818" w:rsidRPr="00F00818" w:rsidRDefault="00F00818" w:rsidP="00F00818">
      <w:pPr>
        <w:rPr>
          <w:i/>
          <w:iCs/>
        </w:rPr>
      </w:pPr>
      <w:r w:rsidRPr="00F00818">
        <w:rPr>
          <w:b/>
          <w:bCs/>
        </w:rPr>
        <w:t>Set</w:t>
      </w:r>
      <w:r w:rsidRPr="00F00818">
        <w:t xml:space="preserve"> </w:t>
      </w:r>
      <w:r w:rsidRPr="00F00818">
        <w:rPr>
          <w:i/>
          <w:iCs/>
        </w:rPr>
        <w:t>cursor</w:t>
      </w:r>
      <w:r w:rsidRPr="00F00818">
        <w:t xml:space="preserve"> to the bucket at the hash location</w:t>
      </w:r>
    </w:p>
    <w:p w14:paraId="47DA4058" w14:textId="77777777" w:rsidR="00F00818" w:rsidRPr="00F00818" w:rsidRDefault="00F00818" w:rsidP="00F00818">
      <w:pPr>
        <w:rPr>
          <w:i/>
          <w:iCs/>
        </w:rPr>
      </w:pPr>
      <w:r w:rsidRPr="00F00818">
        <w:rPr>
          <w:i/>
          <w:iCs/>
        </w:rPr>
        <w:tab/>
      </w:r>
      <w:r w:rsidRPr="00F00818">
        <w:rPr>
          <w:b/>
          <w:bCs/>
        </w:rPr>
        <w:t>Create</w:t>
      </w:r>
      <w:r w:rsidRPr="00F00818">
        <w:t xml:space="preserve"> a new </w:t>
      </w:r>
      <w:r w:rsidRPr="00F00818">
        <w:rPr>
          <w:i/>
          <w:iCs/>
        </w:rPr>
        <w:t xml:space="preserve">Node </w:t>
      </w:r>
      <w:r w:rsidRPr="00F00818">
        <w:t xml:space="preserve">pointer called </w:t>
      </w:r>
      <w:proofErr w:type="spellStart"/>
      <w:r w:rsidRPr="00F00818">
        <w:rPr>
          <w:i/>
          <w:iCs/>
        </w:rPr>
        <w:t>tempNode</w:t>
      </w:r>
      <w:proofErr w:type="spellEnd"/>
    </w:p>
    <w:p w14:paraId="1AE35559" w14:textId="77777777" w:rsidR="00F00818" w:rsidRPr="00F00818" w:rsidRDefault="00F00818" w:rsidP="00F00818">
      <w:r w:rsidRPr="00F00818">
        <w:rPr>
          <w:i/>
          <w:iCs/>
        </w:rPr>
        <w:tab/>
      </w:r>
      <w:r w:rsidRPr="00F00818">
        <w:rPr>
          <w:b/>
          <w:bCs/>
        </w:rPr>
        <w:t>Check</w:t>
      </w:r>
      <w:r w:rsidRPr="00F00818">
        <w:t xml:space="preserve"> if </w:t>
      </w:r>
      <w:proofErr w:type="spellStart"/>
      <w:r w:rsidRPr="00F00818">
        <w:rPr>
          <w:i/>
          <w:iCs/>
        </w:rPr>
        <w:t>curor</w:t>
      </w:r>
      <w:proofErr w:type="spellEnd"/>
      <w:r w:rsidRPr="00F00818">
        <w:t xml:space="preserve"> is pointing at a chain of collisions or a single bucket</w:t>
      </w:r>
    </w:p>
    <w:p w14:paraId="1E4E07F5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a chain</w:t>
      </w:r>
    </w:p>
    <w:p w14:paraId="32940690" w14:textId="77777777" w:rsidR="00F00818" w:rsidRPr="00F00818" w:rsidRDefault="00F00818" w:rsidP="00F00818">
      <w:pPr>
        <w:rPr>
          <w:i/>
          <w:iCs/>
        </w:rPr>
      </w:pPr>
      <w:r w:rsidRPr="00F00818">
        <w:tab/>
      </w:r>
      <w:r w:rsidRPr="00F00818">
        <w:tab/>
      </w:r>
      <w:r w:rsidRPr="00F00818">
        <w:rPr>
          <w:b/>
          <w:bCs/>
        </w:rPr>
        <w:t>Check</w:t>
      </w:r>
      <w:r w:rsidRPr="00F00818">
        <w:t xml:space="preserve"> if </w:t>
      </w:r>
      <w:r w:rsidRPr="00F00818">
        <w:rPr>
          <w:i/>
          <w:iCs/>
        </w:rPr>
        <w:t>cursor</w:t>
      </w:r>
      <w:r w:rsidRPr="00F00818">
        <w:t xml:space="preserve"> </w:t>
      </w:r>
      <w:r w:rsidRPr="00F00818">
        <w:rPr>
          <w:i/>
          <w:iCs/>
        </w:rPr>
        <w:t>Bid</w:t>
      </w:r>
      <w:r w:rsidRPr="00F00818">
        <w:t xml:space="preserve"> member, </w:t>
      </w:r>
      <w:proofErr w:type="spellStart"/>
      <w:r w:rsidRPr="00F00818">
        <w:rPr>
          <w:i/>
          <w:iCs/>
        </w:rPr>
        <w:t>bidId</w:t>
      </w:r>
      <w:proofErr w:type="spellEnd"/>
      <w:r w:rsidRPr="00F00818">
        <w:t xml:space="preserve">, matches </w:t>
      </w:r>
      <w:r w:rsidRPr="00F00818">
        <w:rPr>
          <w:i/>
          <w:iCs/>
        </w:rPr>
        <w:t>String</w:t>
      </w:r>
    </w:p>
    <w:p w14:paraId="73CCA3DE" w14:textId="77777777" w:rsidR="00F00818" w:rsidRPr="00F00818" w:rsidRDefault="00F00818" w:rsidP="00F00818">
      <w:r w:rsidRPr="00F00818">
        <w:rPr>
          <w:i/>
          <w:iCs/>
        </w:rPr>
        <w:lastRenderedPageBreak/>
        <w:tab/>
      </w:r>
      <w:r w:rsidRPr="00F00818">
        <w:rPr>
          <w:i/>
          <w:iCs/>
        </w:rPr>
        <w:tab/>
      </w:r>
      <w:r w:rsidRPr="00F00818">
        <w:rPr>
          <w:i/>
          <w:iCs/>
        </w:rPr>
        <w:tab/>
      </w:r>
      <w:r w:rsidRPr="00F00818">
        <w:rPr>
          <w:b/>
          <w:bCs/>
        </w:rPr>
        <w:t>If</w:t>
      </w:r>
      <w:r w:rsidRPr="00F00818">
        <w:t xml:space="preserve"> match </w:t>
      </w:r>
      <w:r w:rsidRPr="00F00818">
        <w:rPr>
          <w:b/>
          <w:bCs/>
        </w:rPr>
        <w:t>Set</w:t>
      </w:r>
      <w:r w:rsidRPr="00F00818">
        <w:t xml:space="preserve"> </w:t>
      </w:r>
      <w:proofErr w:type="spellStart"/>
      <w:r w:rsidRPr="00F00818">
        <w:rPr>
          <w:i/>
          <w:iCs/>
        </w:rPr>
        <w:t>tempNode</w:t>
      </w:r>
      <w:proofErr w:type="spellEnd"/>
      <w:r w:rsidRPr="00F00818">
        <w:t xml:space="preserve"> to the next node</w:t>
      </w:r>
    </w:p>
    <w:p w14:paraId="0CB76886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tab/>
      </w:r>
      <w:r w:rsidRPr="00F00818">
        <w:rPr>
          <w:b/>
          <w:bCs/>
        </w:rPr>
        <w:t>Set</w:t>
      </w:r>
      <w:r w:rsidRPr="00F00818">
        <w:t xml:space="preserve"> </w:t>
      </w:r>
      <w:r w:rsidRPr="00F00818">
        <w:rPr>
          <w:i/>
          <w:iCs/>
        </w:rPr>
        <w:t>cursor</w:t>
      </w:r>
      <w:r w:rsidRPr="00F00818">
        <w:t xml:space="preserve"> equal to </w:t>
      </w:r>
      <w:proofErr w:type="spellStart"/>
      <w:r w:rsidRPr="00F00818">
        <w:rPr>
          <w:i/>
          <w:iCs/>
        </w:rPr>
        <w:t>tempNode</w:t>
      </w:r>
      <w:proofErr w:type="spellEnd"/>
    </w:p>
    <w:p w14:paraId="73318D4E" w14:textId="77777777" w:rsidR="00F00818" w:rsidRPr="00F00818" w:rsidRDefault="00F00818" w:rsidP="00F00818">
      <w:pPr>
        <w:rPr>
          <w:i/>
          <w:iCs/>
        </w:rPr>
      </w:pPr>
      <w:r w:rsidRPr="00F00818">
        <w:tab/>
      </w:r>
      <w:r w:rsidRPr="00F00818">
        <w:tab/>
      </w:r>
      <w:r w:rsidRPr="00F00818">
        <w:tab/>
      </w:r>
      <w:r w:rsidRPr="00F00818">
        <w:rPr>
          <w:b/>
          <w:bCs/>
        </w:rPr>
        <w:t>Delete</w:t>
      </w:r>
      <w:r w:rsidRPr="00F00818">
        <w:t xml:space="preserve"> </w:t>
      </w:r>
      <w:proofErr w:type="spellStart"/>
      <w:r w:rsidRPr="00F00818">
        <w:rPr>
          <w:i/>
          <w:iCs/>
        </w:rPr>
        <w:t>tempNode</w:t>
      </w:r>
      <w:proofErr w:type="spellEnd"/>
    </w:p>
    <w:p w14:paraId="4F06E51E" w14:textId="77777777" w:rsidR="00F00818" w:rsidRPr="00F00818" w:rsidRDefault="00F00818" w:rsidP="00F00818">
      <w:r w:rsidRPr="00F00818">
        <w:rPr>
          <w:i/>
          <w:iCs/>
        </w:rPr>
        <w:tab/>
      </w:r>
      <w:r w:rsidRPr="00F00818">
        <w:rPr>
          <w:i/>
          <w:iCs/>
        </w:rPr>
        <w:tab/>
      </w:r>
      <w:r w:rsidRPr="00F00818">
        <w:rPr>
          <w:b/>
          <w:bCs/>
        </w:rPr>
        <w:t>If</w:t>
      </w:r>
      <w:r w:rsidRPr="00F00818">
        <w:t xml:space="preserve"> not a match at start of chain </w:t>
      </w:r>
      <w:r w:rsidRPr="00F00818">
        <w:rPr>
          <w:b/>
          <w:bCs/>
        </w:rPr>
        <w:t>Scan</w:t>
      </w:r>
      <w:r w:rsidRPr="00F00818">
        <w:t xml:space="preserve"> the list for a match</w:t>
      </w:r>
    </w:p>
    <w:p w14:paraId="56908C6F" w14:textId="77777777" w:rsidR="00F00818" w:rsidRPr="00F00818" w:rsidRDefault="00F00818" w:rsidP="00F00818">
      <w:r w:rsidRPr="00F00818">
        <w:tab/>
      </w:r>
      <w:r w:rsidRPr="00F00818">
        <w:rPr>
          <w:b/>
          <w:bCs/>
        </w:rPr>
        <w:t>If</w:t>
      </w:r>
      <w:r w:rsidRPr="00F00818">
        <w:t xml:space="preserve"> a single bucket</w:t>
      </w:r>
    </w:p>
    <w:p w14:paraId="026864AE" w14:textId="77777777" w:rsidR="00F00818" w:rsidRPr="00F00818" w:rsidRDefault="00F00818" w:rsidP="00F00818">
      <w:r w:rsidRPr="00F00818">
        <w:tab/>
      </w:r>
      <w:r w:rsidRPr="00F00818">
        <w:tab/>
      </w:r>
      <w:r w:rsidRPr="00F00818">
        <w:rPr>
          <w:b/>
          <w:bCs/>
        </w:rPr>
        <w:t>Set</w:t>
      </w:r>
      <w:r w:rsidRPr="00F00818">
        <w:t xml:space="preserve"> the bucket </w:t>
      </w:r>
      <w:r w:rsidRPr="00F00818">
        <w:rPr>
          <w:i/>
          <w:iCs/>
        </w:rPr>
        <w:t>Bid</w:t>
      </w:r>
      <w:r w:rsidRPr="00F00818">
        <w:t xml:space="preserve"> members equal to the default constructor</w:t>
      </w:r>
    </w:p>
    <w:p w14:paraId="79EB1F54" w14:textId="77777777" w:rsidR="00F00818" w:rsidRPr="00F00818" w:rsidRDefault="00F00818" w:rsidP="00F00818">
      <w:pPr>
        <w:rPr>
          <w:b/>
          <w:bCs/>
        </w:rPr>
      </w:pPr>
      <w:r w:rsidRPr="00F00818">
        <w:rPr>
          <w:b/>
          <w:bCs/>
        </w:rPr>
        <w:t>End</w:t>
      </w:r>
    </w:p>
    <w:p w14:paraId="1B0431D5" w14:textId="77777777" w:rsidR="00F00818" w:rsidRPr="00F00818" w:rsidRDefault="00F00818" w:rsidP="00F00818"/>
    <w:p w14:paraId="6B6B0C9B" w14:textId="3497F6F7" w:rsidR="67AE9998" w:rsidRPr="00F00818" w:rsidRDefault="67AE9998" w:rsidP="00F00818"/>
    <w:sectPr w:rsidR="67AE9998" w:rsidRPr="00F008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B487" w14:textId="77777777" w:rsidR="00F00818" w:rsidRDefault="00F00818">
      <w:pPr>
        <w:spacing w:line="240" w:lineRule="auto"/>
      </w:pPr>
      <w:r>
        <w:separator/>
      </w:r>
    </w:p>
    <w:p w14:paraId="599A8ADD" w14:textId="77777777" w:rsidR="00F00818" w:rsidRDefault="00F00818"/>
  </w:endnote>
  <w:endnote w:type="continuationSeparator" w:id="0">
    <w:p w14:paraId="380075F3" w14:textId="77777777" w:rsidR="00F00818" w:rsidRDefault="00F00818">
      <w:pPr>
        <w:spacing w:line="240" w:lineRule="auto"/>
      </w:pPr>
      <w:r>
        <w:continuationSeparator/>
      </w:r>
    </w:p>
    <w:p w14:paraId="04B9C293" w14:textId="77777777" w:rsidR="00F00818" w:rsidRDefault="00F008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02CC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4D75F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D1A8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D865" w14:textId="77777777" w:rsidR="00F00818" w:rsidRDefault="00F00818">
      <w:pPr>
        <w:spacing w:line="240" w:lineRule="auto"/>
      </w:pPr>
      <w:r>
        <w:separator/>
      </w:r>
    </w:p>
    <w:p w14:paraId="229F659F" w14:textId="77777777" w:rsidR="00F00818" w:rsidRDefault="00F00818"/>
  </w:footnote>
  <w:footnote w:type="continuationSeparator" w:id="0">
    <w:p w14:paraId="1ECB236A" w14:textId="77777777" w:rsidR="00F00818" w:rsidRDefault="00F00818">
      <w:pPr>
        <w:spacing w:line="240" w:lineRule="auto"/>
      </w:pPr>
      <w:r>
        <w:continuationSeparator/>
      </w:r>
    </w:p>
    <w:p w14:paraId="721A69E7" w14:textId="77777777" w:rsidR="00F00818" w:rsidRDefault="00F008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6726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B3A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0ED7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2A43FF4"/>
    <w:multiLevelType w:val="hybridMultilevel"/>
    <w:tmpl w:val="4A6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062870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18"/>
    <w:rsid w:val="00023AFE"/>
    <w:rsid w:val="000A3D9B"/>
    <w:rsid w:val="000D4642"/>
    <w:rsid w:val="000D539D"/>
    <w:rsid w:val="00116273"/>
    <w:rsid w:val="002C79E6"/>
    <w:rsid w:val="002F3AE9"/>
    <w:rsid w:val="003804CC"/>
    <w:rsid w:val="005C199E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E67454"/>
    <w:rsid w:val="00EF55C5"/>
    <w:rsid w:val="00F00818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F992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7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2024-03-29T18:35:00Z</dcterms:created>
  <dcterms:modified xsi:type="dcterms:W3CDTF">2024-03-29T18:44:00Z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