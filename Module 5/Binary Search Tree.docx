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79E5D" w14:textId="77777777" w:rsidR="002C79E6" w:rsidRDefault="002C79E6" w:rsidP="002C79E6"/>
    <w:p w14:paraId="544339F7" w14:textId="77777777" w:rsidR="002C79E6" w:rsidRDefault="002C79E6" w:rsidP="002C79E6"/>
    <w:p w14:paraId="32138CF3" w14:textId="77777777" w:rsidR="002C79E6" w:rsidRDefault="002C79E6" w:rsidP="002C79E6"/>
    <w:p w14:paraId="33132669" w14:textId="77777777" w:rsidR="002C79E6" w:rsidRDefault="002C79E6" w:rsidP="002C79E6"/>
    <w:p w14:paraId="00B565B6" w14:textId="77777777" w:rsidR="002C79E6" w:rsidRDefault="002C79E6" w:rsidP="002C79E6"/>
    <w:p w14:paraId="4A0BA93E" w14:textId="6FA6142C" w:rsidR="6A36C4BF" w:rsidRPr="00B863FB" w:rsidRDefault="00A46306" w:rsidP="00B863FB">
      <w:pPr>
        <w:pStyle w:val="Title"/>
      </w:pPr>
      <w:r>
        <w:t>Pseudocode for ABCU Project One</w:t>
      </w:r>
    </w:p>
    <w:p w14:paraId="3C689D38" w14:textId="0F29FFB4" w:rsidR="201D26C8" w:rsidRDefault="201D26C8" w:rsidP="002C79E6">
      <w:pPr>
        <w:pStyle w:val="Subtitle"/>
      </w:pPr>
    </w:p>
    <w:p w14:paraId="14644FA7" w14:textId="741D7715" w:rsidR="00A417C1" w:rsidRDefault="00D30725" w:rsidP="002C79E6">
      <w:pPr>
        <w:pStyle w:val="Subtitle"/>
      </w:pPr>
      <w:r>
        <w:t>Jason Kremhelmer</w:t>
      </w:r>
    </w:p>
    <w:p w14:paraId="67507921" w14:textId="3D43D211" w:rsidR="002C79E6" w:rsidRDefault="00D30725" w:rsidP="002C79E6">
      <w:pPr>
        <w:pStyle w:val="Subtitle"/>
      </w:pPr>
      <w:r>
        <w:t>Southern New Hampshire University</w:t>
      </w:r>
    </w:p>
    <w:p w14:paraId="1543E16D" w14:textId="06C6065C" w:rsidR="002C79E6" w:rsidRDefault="00D30725" w:rsidP="002C79E6">
      <w:pPr>
        <w:pStyle w:val="Subtitle"/>
      </w:pPr>
      <w:r>
        <w:t>CS300: Analysis and Design</w:t>
      </w:r>
    </w:p>
    <w:p w14:paraId="682BBE6E" w14:textId="3995FD13" w:rsidR="002C79E6" w:rsidRDefault="00D30725" w:rsidP="002C79E6">
      <w:pPr>
        <w:pStyle w:val="Subtitle"/>
      </w:pPr>
      <w:r>
        <w:t>David Ostrowski</w:t>
      </w:r>
    </w:p>
    <w:p w14:paraId="713565C3" w14:textId="32103291" w:rsidR="201D26C8" w:rsidRDefault="00D30725" w:rsidP="002C79E6">
      <w:pPr>
        <w:pStyle w:val="Subtitle"/>
      </w:pPr>
      <w:r>
        <w:t>4/7/2024</w:t>
      </w:r>
    </w:p>
    <w:p w14:paraId="288DE7F2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707FD5D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88FB972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CCA0A06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DEF908C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A893B2E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DB011FB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49C6A2E2" w14:textId="0167139B" w:rsidR="67AE9998" w:rsidRDefault="000D4642" w:rsidP="00D30725">
      <w:pPr>
        <w:pStyle w:val="Heading1"/>
      </w:pPr>
      <w:r>
        <w:br w:type="page"/>
      </w:r>
      <w:r w:rsidR="00D30725">
        <w:lastRenderedPageBreak/>
        <w:t>Binary Search Tree</w:t>
      </w:r>
    </w:p>
    <w:p w14:paraId="6BB50C95" w14:textId="77777777" w:rsidR="00D30725" w:rsidRPr="00D30725" w:rsidRDefault="00D30725" w:rsidP="00D30725">
      <w:r w:rsidRPr="00D30725">
        <w:t>The code is broken down into the following functions/structs/classes:</w:t>
      </w:r>
    </w:p>
    <w:p w14:paraId="1BB0956F" w14:textId="77777777" w:rsidR="00D30725" w:rsidRPr="00D30725" w:rsidRDefault="00D30725" w:rsidP="00D30725">
      <w:pPr>
        <w:numPr>
          <w:ilvl w:val="0"/>
          <w:numId w:val="12"/>
        </w:numPr>
      </w:pPr>
      <w:r w:rsidRPr="00D30725">
        <w:t>Class BinarySearchTree</w:t>
      </w:r>
    </w:p>
    <w:p w14:paraId="60618CFA" w14:textId="77777777" w:rsidR="00D30725" w:rsidRPr="00D30725" w:rsidRDefault="00D30725" w:rsidP="00D30725">
      <w:pPr>
        <w:numPr>
          <w:ilvl w:val="1"/>
          <w:numId w:val="12"/>
        </w:numPr>
      </w:pPr>
      <w:r w:rsidRPr="00D30725">
        <w:t>Class definition of the BinarySearchTree objects that hold</w:t>
      </w:r>
    </w:p>
    <w:p w14:paraId="196A41DE" w14:textId="77777777" w:rsidR="00D30725" w:rsidRPr="00D30725" w:rsidRDefault="00D30725" w:rsidP="00D30725">
      <w:pPr>
        <w:numPr>
          <w:ilvl w:val="2"/>
          <w:numId w:val="12"/>
        </w:numPr>
      </w:pPr>
      <w:r w:rsidRPr="00D30725">
        <w:t xml:space="preserve">Private members: size, root, and </w:t>
      </w:r>
      <w:proofErr w:type="spellStart"/>
      <w:proofErr w:type="gramStart"/>
      <w:r w:rsidRPr="00D30725">
        <w:t>inOrder</w:t>
      </w:r>
      <w:proofErr w:type="spellEnd"/>
      <w:r w:rsidRPr="00D30725">
        <w:t>(</w:t>
      </w:r>
      <w:proofErr w:type="gramEnd"/>
      <w:r w:rsidRPr="00D30725">
        <w:t>)</w:t>
      </w:r>
    </w:p>
    <w:p w14:paraId="1C6D9C78" w14:textId="77777777" w:rsidR="00D30725" w:rsidRPr="00D30725" w:rsidRDefault="00D30725" w:rsidP="00D30725">
      <w:pPr>
        <w:numPr>
          <w:ilvl w:val="2"/>
          <w:numId w:val="12"/>
        </w:numPr>
      </w:pPr>
      <w:r w:rsidRPr="00D30725">
        <w:t xml:space="preserve">Public methods: Constructor, destructor, </w:t>
      </w:r>
      <w:proofErr w:type="spellStart"/>
      <w:proofErr w:type="gramStart"/>
      <w:r w:rsidRPr="00D30725">
        <w:t>InOrder</w:t>
      </w:r>
      <w:proofErr w:type="spellEnd"/>
      <w:r w:rsidRPr="00D30725">
        <w:t>(</w:t>
      </w:r>
      <w:proofErr w:type="gramEnd"/>
      <w:r w:rsidRPr="00D30725">
        <w:t>), Insert(), Remove(); Search(); Size()</w:t>
      </w:r>
    </w:p>
    <w:p w14:paraId="341871A0" w14:textId="77777777" w:rsidR="00D30725" w:rsidRPr="00D30725" w:rsidRDefault="00D30725" w:rsidP="00D30725">
      <w:pPr>
        <w:numPr>
          <w:ilvl w:val="0"/>
          <w:numId w:val="12"/>
        </w:numPr>
      </w:pPr>
      <w:proofErr w:type="gramStart"/>
      <w:r w:rsidRPr="00D30725">
        <w:t>BinarySearchTree(</w:t>
      </w:r>
      <w:proofErr w:type="gramEnd"/>
      <w:r w:rsidRPr="00D30725">
        <w:t>)</w:t>
      </w:r>
    </w:p>
    <w:p w14:paraId="28CBCC49" w14:textId="77777777" w:rsidR="00D30725" w:rsidRPr="00D30725" w:rsidRDefault="00D30725" w:rsidP="00D30725">
      <w:pPr>
        <w:numPr>
          <w:ilvl w:val="1"/>
          <w:numId w:val="12"/>
        </w:numPr>
      </w:pPr>
      <w:r w:rsidRPr="00D30725">
        <w:t>Default constructor that sets the root to a null pointer</w:t>
      </w:r>
    </w:p>
    <w:p w14:paraId="2D68D919" w14:textId="77777777" w:rsidR="00D30725" w:rsidRPr="00D30725" w:rsidRDefault="00D30725" w:rsidP="00D30725">
      <w:pPr>
        <w:numPr>
          <w:ilvl w:val="0"/>
          <w:numId w:val="12"/>
        </w:numPr>
      </w:pPr>
      <w:proofErr w:type="gramStart"/>
      <w:r w:rsidRPr="00D30725">
        <w:t>BinarySearchTree::</w:t>
      </w:r>
      <w:proofErr w:type="gramEnd"/>
      <w:r w:rsidRPr="00D30725">
        <w:t>Insert(Bid)</w:t>
      </w:r>
    </w:p>
    <w:p w14:paraId="2A5D5FFC" w14:textId="77777777" w:rsidR="00D30725" w:rsidRPr="00D30725" w:rsidRDefault="00D30725" w:rsidP="00D30725">
      <w:pPr>
        <w:numPr>
          <w:ilvl w:val="1"/>
          <w:numId w:val="12"/>
        </w:numPr>
      </w:pPr>
      <w:r w:rsidRPr="00D30725">
        <w:t xml:space="preserve">A Bid is passed </w:t>
      </w:r>
    </w:p>
    <w:p w14:paraId="5B382076" w14:textId="77777777" w:rsidR="00D30725" w:rsidRPr="00D30725" w:rsidRDefault="00D30725" w:rsidP="00D30725">
      <w:pPr>
        <w:numPr>
          <w:ilvl w:val="1"/>
          <w:numId w:val="12"/>
        </w:numPr>
      </w:pPr>
      <w:r w:rsidRPr="00D30725">
        <w:t xml:space="preserve">The function then adds the </w:t>
      </w:r>
      <w:proofErr w:type="spellStart"/>
      <w:r w:rsidRPr="00D30725">
        <w:t>passed</w:t>
      </w:r>
      <w:proofErr w:type="spellEnd"/>
      <w:r w:rsidRPr="00D30725">
        <w:t xml:space="preserve"> Bid as a new Node in the tree (nodes)</w:t>
      </w:r>
    </w:p>
    <w:p w14:paraId="13422783" w14:textId="77777777" w:rsidR="00D30725" w:rsidRPr="00D30725" w:rsidRDefault="00D30725" w:rsidP="00D30725">
      <w:pPr>
        <w:numPr>
          <w:ilvl w:val="0"/>
          <w:numId w:val="12"/>
        </w:numPr>
      </w:pPr>
      <w:proofErr w:type="gramStart"/>
      <w:r w:rsidRPr="00D30725">
        <w:t>BinarySearchTree::</w:t>
      </w:r>
      <w:proofErr w:type="spellStart"/>
      <w:proofErr w:type="gramEnd"/>
      <w:r w:rsidRPr="00D30725">
        <w:t>InOrder</w:t>
      </w:r>
      <w:proofErr w:type="spellEnd"/>
      <w:r w:rsidRPr="00D30725">
        <w:t>()</w:t>
      </w:r>
    </w:p>
    <w:p w14:paraId="6BF27B7E" w14:textId="77777777" w:rsidR="00D30725" w:rsidRPr="00D30725" w:rsidRDefault="00D30725" w:rsidP="00D30725">
      <w:pPr>
        <w:numPr>
          <w:ilvl w:val="1"/>
          <w:numId w:val="12"/>
        </w:numPr>
      </w:pPr>
      <w:r w:rsidRPr="00D30725">
        <w:t>Function loops through the BinarySearchTree starting at the root and outputs, to the console, 4 values from the Bid struct</w:t>
      </w:r>
    </w:p>
    <w:p w14:paraId="507885BC" w14:textId="77777777" w:rsidR="00D30725" w:rsidRPr="00D30725" w:rsidRDefault="00D30725" w:rsidP="00D30725">
      <w:pPr>
        <w:numPr>
          <w:ilvl w:val="0"/>
          <w:numId w:val="12"/>
        </w:numPr>
      </w:pPr>
      <w:proofErr w:type="gramStart"/>
      <w:r w:rsidRPr="00D30725">
        <w:t>BinarySearchTree::</w:t>
      </w:r>
      <w:proofErr w:type="gramEnd"/>
      <w:r w:rsidRPr="00D30725">
        <w:t>Remove(String)</w:t>
      </w:r>
    </w:p>
    <w:p w14:paraId="3AAF6BF7" w14:textId="77777777" w:rsidR="00D30725" w:rsidRPr="00D30725" w:rsidRDefault="00D30725" w:rsidP="00D30725">
      <w:pPr>
        <w:numPr>
          <w:ilvl w:val="1"/>
          <w:numId w:val="12"/>
        </w:numPr>
      </w:pPr>
      <w:r w:rsidRPr="00D30725">
        <w:t xml:space="preserve">Function starts at the root and searches for the String </w:t>
      </w:r>
    </w:p>
    <w:p w14:paraId="76CDC76E" w14:textId="77777777" w:rsidR="00D30725" w:rsidRPr="00D30725" w:rsidRDefault="00D30725" w:rsidP="00D30725">
      <w:pPr>
        <w:numPr>
          <w:ilvl w:val="1"/>
          <w:numId w:val="12"/>
        </w:numPr>
      </w:pPr>
      <w:r w:rsidRPr="00D30725">
        <w:t>Upon finding the String the Node containing it is freed from memory</w:t>
      </w:r>
    </w:p>
    <w:p w14:paraId="4F68CBF5" w14:textId="77777777" w:rsidR="00D30725" w:rsidRPr="00D30725" w:rsidRDefault="00D30725" w:rsidP="00D30725">
      <w:pPr>
        <w:numPr>
          <w:ilvl w:val="1"/>
          <w:numId w:val="12"/>
        </w:numPr>
      </w:pPr>
      <w:r w:rsidRPr="00D30725">
        <w:t xml:space="preserve">The tree is updated accordingly </w:t>
      </w:r>
    </w:p>
    <w:p w14:paraId="02655FBB" w14:textId="77777777" w:rsidR="00D30725" w:rsidRPr="00D30725" w:rsidRDefault="00D30725" w:rsidP="00D30725">
      <w:pPr>
        <w:numPr>
          <w:ilvl w:val="0"/>
          <w:numId w:val="12"/>
        </w:numPr>
      </w:pPr>
      <w:proofErr w:type="gramStart"/>
      <w:r w:rsidRPr="00D30725">
        <w:t>BinarySearchTree::</w:t>
      </w:r>
      <w:proofErr w:type="gramEnd"/>
      <w:r w:rsidRPr="00D30725">
        <w:t>Search(String)</w:t>
      </w:r>
    </w:p>
    <w:p w14:paraId="061647BA" w14:textId="77777777" w:rsidR="00D30725" w:rsidRPr="00D30725" w:rsidRDefault="00D30725" w:rsidP="00D30725">
      <w:pPr>
        <w:numPr>
          <w:ilvl w:val="1"/>
          <w:numId w:val="12"/>
        </w:numPr>
      </w:pPr>
      <w:r w:rsidRPr="00D30725">
        <w:t xml:space="preserve">Function starts at the root and searches for the </w:t>
      </w:r>
      <w:proofErr w:type="spellStart"/>
      <w:r w:rsidRPr="00D30725">
        <w:t>passed</w:t>
      </w:r>
      <w:proofErr w:type="spellEnd"/>
      <w:r w:rsidRPr="00D30725">
        <w:t xml:space="preserve"> String </w:t>
      </w:r>
    </w:p>
    <w:p w14:paraId="1FCA664B" w14:textId="77777777" w:rsidR="00D30725" w:rsidRPr="00D30725" w:rsidRDefault="00D30725" w:rsidP="00D30725">
      <w:pPr>
        <w:numPr>
          <w:ilvl w:val="1"/>
          <w:numId w:val="12"/>
        </w:numPr>
      </w:pPr>
      <w:r w:rsidRPr="00D30725">
        <w:t>Upon finding the String the Node containing it is returned</w:t>
      </w:r>
    </w:p>
    <w:p w14:paraId="32C30CCD" w14:textId="77777777" w:rsidR="00D30725" w:rsidRPr="00D30725" w:rsidRDefault="00D30725" w:rsidP="00D30725">
      <w:pPr>
        <w:numPr>
          <w:ilvl w:val="0"/>
          <w:numId w:val="12"/>
        </w:numPr>
      </w:pPr>
      <w:proofErr w:type="gramStart"/>
      <w:r w:rsidRPr="00D30725">
        <w:t>BinarySearchTree::</w:t>
      </w:r>
      <w:proofErr w:type="gramEnd"/>
      <w:r w:rsidRPr="00D30725">
        <w:t>Size()</w:t>
      </w:r>
    </w:p>
    <w:p w14:paraId="7FCEDC96" w14:textId="77777777" w:rsidR="00D30725" w:rsidRPr="00D30725" w:rsidRDefault="00D30725" w:rsidP="00D30725">
      <w:pPr>
        <w:numPr>
          <w:ilvl w:val="1"/>
          <w:numId w:val="12"/>
        </w:numPr>
      </w:pPr>
      <w:r w:rsidRPr="00D30725">
        <w:t>A get method used to access the private member, size</w:t>
      </w:r>
    </w:p>
    <w:p w14:paraId="3DF17352" w14:textId="77777777" w:rsidR="00D30725" w:rsidRPr="00D30725" w:rsidRDefault="00D30725" w:rsidP="00D30725">
      <w:pPr>
        <w:numPr>
          <w:ilvl w:val="0"/>
          <w:numId w:val="12"/>
        </w:numPr>
      </w:pPr>
      <w:proofErr w:type="spellStart"/>
      <w:r w:rsidRPr="00D30725">
        <w:lastRenderedPageBreak/>
        <w:t>strToDouble</w:t>
      </w:r>
      <w:proofErr w:type="spellEnd"/>
    </w:p>
    <w:p w14:paraId="72E1E694" w14:textId="77777777" w:rsidR="00D30725" w:rsidRPr="00D30725" w:rsidRDefault="00D30725" w:rsidP="00D30725">
      <w:pPr>
        <w:numPr>
          <w:ilvl w:val="1"/>
          <w:numId w:val="12"/>
        </w:numPr>
      </w:pPr>
      <w:r w:rsidRPr="00D30725">
        <w:t>Used to convert the CSV file data into useable value</w:t>
      </w:r>
    </w:p>
    <w:p w14:paraId="5F57BB24" w14:textId="77777777" w:rsidR="00D30725" w:rsidRPr="00D30725" w:rsidRDefault="00D30725" w:rsidP="00D30725">
      <w:pPr>
        <w:numPr>
          <w:ilvl w:val="0"/>
          <w:numId w:val="12"/>
        </w:numPr>
      </w:pPr>
      <w:r w:rsidRPr="00D30725">
        <w:t>Bid</w:t>
      </w:r>
    </w:p>
    <w:p w14:paraId="43B34C30" w14:textId="77777777" w:rsidR="00D30725" w:rsidRPr="00D30725" w:rsidRDefault="00D30725" w:rsidP="00D30725">
      <w:pPr>
        <w:numPr>
          <w:ilvl w:val="1"/>
          <w:numId w:val="12"/>
        </w:numPr>
      </w:pPr>
      <w:r w:rsidRPr="00D30725">
        <w:t>Struct containing the data</w:t>
      </w:r>
    </w:p>
    <w:p w14:paraId="507EADCB" w14:textId="77777777" w:rsidR="00D30725" w:rsidRPr="00D30725" w:rsidRDefault="00D30725" w:rsidP="00D30725">
      <w:pPr>
        <w:numPr>
          <w:ilvl w:val="1"/>
          <w:numId w:val="12"/>
        </w:numPr>
      </w:pPr>
      <w:r w:rsidRPr="00D30725">
        <w:t>Used with the vector that will be sorted</w:t>
      </w:r>
    </w:p>
    <w:p w14:paraId="26DE3537" w14:textId="77777777" w:rsidR="00D30725" w:rsidRPr="00D30725" w:rsidRDefault="00D30725" w:rsidP="00D30725">
      <w:pPr>
        <w:numPr>
          <w:ilvl w:val="0"/>
          <w:numId w:val="12"/>
        </w:numPr>
      </w:pPr>
      <w:r w:rsidRPr="00D30725">
        <w:t>Node</w:t>
      </w:r>
    </w:p>
    <w:p w14:paraId="35AC4B1C" w14:textId="77777777" w:rsidR="00D30725" w:rsidRPr="00D30725" w:rsidRDefault="00D30725" w:rsidP="00D30725">
      <w:pPr>
        <w:numPr>
          <w:ilvl w:val="1"/>
          <w:numId w:val="12"/>
        </w:numPr>
      </w:pPr>
      <w:r w:rsidRPr="00D30725">
        <w:t>Struct containing the Node data</w:t>
      </w:r>
    </w:p>
    <w:p w14:paraId="2DCA39A1" w14:textId="77777777" w:rsidR="00D30725" w:rsidRPr="00D30725" w:rsidRDefault="00D30725" w:rsidP="00D30725">
      <w:pPr>
        <w:numPr>
          <w:ilvl w:val="1"/>
          <w:numId w:val="12"/>
        </w:numPr>
      </w:pPr>
      <w:r w:rsidRPr="00D30725">
        <w:t>Consists of a Bid and 2 pointers: left and right</w:t>
      </w:r>
    </w:p>
    <w:p w14:paraId="4211A1C4" w14:textId="77777777" w:rsidR="00D30725" w:rsidRPr="00D30725" w:rsidRDefault="00D30725" w:rsidP="00D30725">
      <w:pPr>
        <w:numPr>
          <w:ilvl w:val="0"/>
          <w:numId w:val="12"/>
        </w:numPr>
      </w:pPr>
      <w:proofErr w:type="spellStart"/>
      <w:r w:rsidRPr="00D30725">
        <w:t>loadBids</w:t>
      </w:r>
      <w:proofErr w:type="spellEnd"/>
    </w:p>
    <w:p w14:paraId="3977B299" w14:textId="77777777" w:rsidR="00D30725" w:rsidRPr="00D30725" w:rsidRDefault="00D30725" w:rsidP="00D30725">
      <w:pPr>
        <w:numPr>
          <w:ilvl w:val="1"/>
          <w:numId w:val="12"/>
        </w:numPr>
      </w:pPr>
      <w:r w:rsidRPr="00D30725">
        <w:t>Function used to read in the csv data</w:t>
      </w:r>
    </w:p>
    <w:p w14:paraId="400B5B9E" w14:textId="77777777" w:rsidR="00D30725" w:rsidRPr="00D30725" w:rsidRDefault="00D30725" w:rsidP="00D30725">
      <w:pPr>
        <w:numPr>
          <w:ilvl w:val="1"/>
          <w:numId w:val="12"/>
        </w:numPr>
      </w:pPr>
      <w:r w:rsidRPr="00D30725">
        <w:t>Can read the csv path in from arguments or use a default path</w:t>
      </w:r>
    </w:p>
    <w:p w14:paraId="0EC6938B" w14:textId="77777777" w:rsidR="00D30725" w:rsidRPr="00D30725" w:rsidRDefault="00D30725" w:rsidP="00D30725">
      <w:pPr>
        <w:numPr>
          <w:ilvl w:val="1"/>
          <w:numId w:val="12"/>
        </w:numPr>
      </w:pPr>
      <w:r w:rsidRPr="00D30725">
        <w:t>Add parts of the data into the Bid structure and then adds that Bid to the BinarySearchTree</w:t>
      </w:r>
    </w:p>
    <w:p w14:paraId="7316F87C" w14:textId="77777777" w:rsidR="00D30725" w:rsidRPr="00D30725" w:rsidRDefault="00D30725" w:rsidP="00D30725">
      <w:pPr>
        <w:numPr>
          <w:ilvl w:val="0"/>
          <w:numId w:val="12"/>
        </w:numPr>
      </w:pPr>
      <w:r w:rsidRPr="00D30725">
        <w:t>main</w:t>
      </w:r>
    </w:p>
    <w:p w14:paraId="5347A7B4" w14:textId="77777777" w:rsidR="00D30725" w:rsidRPr="00D30725" w:rsidRDefault="00D30725" w:rsidP="00D30725">
      <w:pPr>
        <w:numPr>
          <w:ilvl w:val="1"/>
          <w:numId w:val="12"/>
        </w:numPr>
      </w:pPr>
      <w:r w:rsidRPr="00D30725">
        <w:rPr>
          <w:i/>
          <w:iCs/>
        </w:rPr>
        <w:t>main</w:t>
      </w:r>
      <w:r w:rsidRPr="00D30725">
        <w:t xml:space="preserve"> is the primary driver for the application</w:t>
      </w:r>
    </w:p>
    <w:p w14:paraId="7EF98B90" w14:textId="77777777" w:rsidR="00D30725" w:rsidRPr="00D30725" w:rsidRDefault="00D30725" w:rsidP="00D30725">
      <w:pPr>
        <w:numPr>
          <w:ilvl w:val="1"/>
          <w:numId w:val="12"/>
        </w:numPr>
      </w:pPr>
      <w:r w:rsidRPr="00D30725">
        <w:rPr>
          <w:i/>
          <w:iCs/>
        </w:rPr>
        <w:t>main</w:t>
      </w:r>
      <w:r w:rsidRPr="00D30725">
        <w:t xml:space="preserve"> has a menu to allow a user to enter a bid, load the data, view the data, and delete a node and then exit the application</w:t>
      </w:r>
    </w:p>
    <w:p w14:paraId="466C1816" w14:textId="77777777" w:rsidR="00D30725" w:rsidRPr="00D30725" w:rsidRDefault="00D30725" w:rsidP="00D30725">
      <w:pPr>
        <w:numPr>
          <w:ilvl w:val="1"/>
          <w:numId w:val="12"/>
        </w:numPr>
      </w:pPr>
      <w:r w:rsidRPr="00D30725">
        <w:rPr>
          <w:i/>
          <w:iCs/>
        </w:rPr>
        <w:t>main</w:t>
      </w:r>
      <w:r w:rsidRPr="00D30725">
        <w:t xml:space="preserve"> also reports the timing each algorithm takes to perform the sort using the </w:t>
      </w:r>
      <w:proofErr w:type="spellStart"/>
      <w:r w:rsidRPr="00D30725">
        <w:rPr>
          <w:i/>
          <w:iCs/>
        </w:rPr>
        <w:t>time.h</w:t>
      </w:r>
      <w:proofErr w:type="spellEnd"/>
      <w:r w:rsidRPr="00D30725">
        <w:t xml:space="preserve"> library</w:t>
      </w:r>
    </w:p>
    <w:p w14:paraId="2CE20E9E" w14:textId="5D3709CB" w:rsidR="00D30725" w:rsidRDefault="00D30725" w:rsidP="00D30725">
      <w:r>
        <w:t>With the parser given to me, the code was pretty straight forward.</w:t>
      </w:r>
    </w:p>
    <w:p w14:paraId="70E5B7CA" w14:textId="77777777" w:rsidR="00D30725" w:rsidRDefault="00D30725" w:rsidP="00D30725"/>
    <w:p w14:paraId="282453C3" w14:textId="6E4C036E" w:rsidR="00D30725" w:rsidRDefault="00D30725" w:rsidP="00D30725">
      <w:pPr>
        <w:pStyle w:val="Heading1"/>
      </w:pPr>
      <w:r>
        <w:t>Pseudocode</w:t>
      </w:r>
    </w:p>
    <w:p w14:paraId="3D34FFBB" w14:textId="77777777" w:rsidR="00D30725" w:rsidRPr="00D30725" w:rsidRDefault="00D30725" w:rsidP="00D30725">
      <w:r w:rsidRPr="00D30725">
        <w:rPr>
          <w:b/>
          <w:bCs/>
        </w:rPr>
        <w:t>Main</w:t>
      </w:r>
      <w:r w:rsidRPr="00D30725">
        <w:t xml:space="preserve"> </w:t>
      </w:r>
      <w:proofErr w:type="gramStart"/>
      <w:r w:rsidRPr="00D30725">
        <w:t>Function(</w:t>
      </w:r>
      <w:proofErr w:type="gramEnd"/>
      <w:r w:rsidRPr="00D30725">
        <w:t>)</w:t>
      </w:r>
    </w:p>
    <w:p w14:paraId="35438313" w14:textId="77777777" w:rsidR="00D30725" w:rsidRPr="00D30725" w:rsidRDefault="00D30725" w:rsidP="00D30725">
      <w:r w:rsidRPr="00D30725">
        <w:rPr>
          <w:b/>
          <w:bCs/>
        </w:rPr>
        <w:t>Read</w:t>
      </w:r>
      <w:r w:rsidRPr="00D30725">
        <w:t xml:space="preserve"> </w:t>
      </w:r>
      <w:proofErr w:type="spellStart"/>
      <w:r w:rsidRPr="00D30725">
        <w:t>cmd</w:t>
      </w:r>
      <w:proofErr w:type="spellEnd"/>
      <w:r w:rsidRPr="00D30725">
        <w:t xml:space="preserve"> arguments</w:t>
      </w:r>
    </w:p>
    <w:p w14:paraId="7A083715" w14:textId="77777777" w:rsidR="00D30725" w:rsidRPr="00D30725" w:rsidRDefault="00D30725" w:rsidP="00D30725">
      <w:r w:rsidRPr="00D30725">
        <w:lastRenderedPageBreak/>
        <w:tab/>
      </w:r>
      <w:r w:rsidRPr="00D30725">
        <w:rPr>
          <w:b/>
          <w:bCs/>
        </w:rPr>
        <w:t>Store</w:t>
      </w:r>
      <w:r w:rsidRPr="00D30725">
        <w:t xml:space="preserve"> argument as CSV file path</w:t>
      </w:r>
    </w:p>
    <w:p w14:paraId="28360FE6" w14:textId="77777777" w:rsidR="00D30725" w:rsidRPr="00D30725" w:rsidRDefault="00D30725" w:rsidP="00D30725">
      <w:r w:rsidRPr="00D30725">
        <w:tab/>
      </w:r>
      <w:r w:rsidRPr="00D30725">
        <w:rPr>
          <w:b/>
          <w:bCs/>
        </w:rPr>
        <w:t>If</w:t>
      </w:r>
      <w:r w:rsidRPr="00D30725">
        <w:t xml:space="preserve"> no </w:t>
      </w:r>
      <w:proofErr w:type="spellStart"/>
      <w:r w:rsidRPr="00D30725">
        <w:t>cmd</w:t>
      </w:r>
      <w:proofErr w:type="spellEnd"/>
      <w:r w:rsidRPr="00D30725">
        <w:t xml:space="preserve"> arguments load default CSV file path</w:t>
      </w:r>
    </w:p>
    <w:p w14:paraId="3D0CBA5B" w14:textId="77777777" w:rsidR="00D30725" w:rsidRPr="00D30725" w:rsidRDefault="00D30725" w:rsidP="00D30725">
      <w:r w:rsidRPr="00D30725">
        <w:rPr>
          <w:b/>
          <w:bCs/>
        </w:rPr>
        <w:t>Loop</w:t>
      </w:r>
      <w:r w:rsidRPr="00D30725">
        <w:t xml:space="preserve"> while choice is not equal to ‘9’</w:t>
      </w:r>
    </w:p>
    <w:p w14:paraId="2C55F9B2" w14:textId="77777777" w:rsidR="00D30725" w:rsidRPr="00D30725" w:rsidRDefault="00D30725" w:rsidP="00D30725">
      <w:r w:rsidRPr="00D30725">
        <w:tab/>
      </w:r>
      <w:r w:rsidRPr="00D30725">
        <w:rPr>
          <w:b/>
          <w:bCs/>
        </w:rPr>
        <w:t>Output</w:t>
      </w:r>
      <w:r w:rsidRPr="00D30725">
        <w:t xml:space="preserve"> menu</w:t>
      </w:r>
    </w:p>
    <w:p w14:paraId="7958E3D3" w14:textId="77777777" w:rsidR="00D30725" w:rsidRPr="00D30725" w:rsidRDefault="00D30725" w:rsidP="00D30725">
      <w:r w:rsidRPr="00D30725">
        <w:tab/>
      </w:r>
      <w:r w:rsidRPr="00D30725">
        <w:rPr>
          <w:b/>
          <w:bCs/>
        </w:rPr>
        <w:t>Get</w:t>
      </w:r>
      <w:r w:rsidRPr="00D30725">
        <w:t xml:space="preserve"> user input; Store in choice</w:t>
      </w:r>
    </w:p>
    <w:p w14:paraId="6228FE66" w14:textId="77777777" w:rsidR="00D30725" w:rsidRPr="00D30725" w:rsidRDefault="00D30725" w:rsidP="00D30725">
      <w:r w:rsidRPr="00D30725">
        <w:tab/>
      </w:r>
      <w:r w:rsidRPr="00D30725">
        <w:rPr>
          <w:b/>
          <w:bCs/>
        </w:rPr>
        <w:t>Validate</w:t>
      </w:r>
      <w:r w:rsidRPr="00D30725">
        <w:t xml:space="preserve"> user input</w:t>
      </w:r>
    </w:p>
    <w:p w14:paraId="59B48CDC" w14:textId="77777777" w:rsidR="00D30725" w:rsidRPr="00D30725" w:rsidRDefault="00D30725" w:rsidP="00D30725">
      <w:r w:rsidRPr="00D30725">
        <w:tab/>
      </w:r>
      <w:r w:rsidRPr="00D30725">
        <w:tab/>
      </w:r>
      <w:r w:rsidRPr="00D30725">
        <w:rPr>
          <w:b/>
          <w:bCs/>
        </w:rPr>
        <w:t>If</w:t>
      </w:r>
      <w:r w:rsidRPr="00D30725">
        <w:t xml:space="preserve"> choice is not 1-4 or 9 throw an error</w:t>
      </w:r>
    </w:p>
    <w:p w14:paraId="7E8CACC9" w14:textId="77777777" w:rsidR="00D30725" w:rsidRPr="00D30725" w:rsidRDefault="00D30725" w:rsidP="00D30725">
      <w:r w:rsidRPr="00D30725">
        <w:tab/>
      </w:r>
      <w:r w:rsidRPr="00D30725">
        <w:rPr>
          <w:b/>
          <w:bCs/>
        </w:rPr>
        <w:t>If</w:t>
      </w:r>
      <w:r w:rsidRPr="00D30725">
        <w:t xml:space="preserve"> choice equals ‘1’</w:t>
      </w:r>
    </w:p>
    <w:p w14:paraId="75CD8531" w14:textId="77777777" w:rsidR="00D30725" w:rsidRPr="00D30725" w:rsidRDefault="00D30725" w:rsidP="00D30725">
      <w:r w:rsidRPr="00D30725">
        <w:tab/>
      </w:r>
      <w:r w:rsidRPr="00D30725">
        <w:tab/>
      </w:r>
      <w:r w:rsidRPr="00D30725">
        <w:rPr>
          <w:b/>
          <w:bCs/>
        </w:rPr>
        <w:t>Start</w:t>
      </w:r>
      <w:r w:rsidRPr="00D30725">
        <w:t xml:space="preserve"> the clock and </w:t>
      </w:r>
      <w:r w:rsidRPr="00D30725">
        <w:rPr>
          <w:b/>
          <w:bCs/>
        </w:rPr>
        <w:t>store</w:t>
      </w:r>
      <w:r w:rsidRPr="00D30725">
        <w:t xml:space="preserve"> in ticks</w:t>
      </w:r>
    </w:p>
    <w:p w14:paraId="687B9179" w14:textId="77777777" w:rsidR="00D30725" w:rsidRPr="00D30725" w:rsidRDefault="00D30725" w:rsidP="00D30725">
      <w:r w:rsidRPr="00D30725">
        <w:tab/>
      </w:r>
      <w:r w:rsidRPr="00D30725">
        <w:tab/>
      </w:r>
      <w:r w:rsidRPr="00D30725">
        <w:rPr>
          <w:b/>
          <w:bCs/>
        </w:rPr>
        <w:t>Call</w:t>
      </w:r>
      <w:r w:rsidRPr="00D30725">
        <w:t xml:space="preserve"> </w:t>
      </w:r>
      <w:proofErr w:type="spellStart"/>
      <w:r w:rsidRPr="00D30725">
        <w:t>loadBids</w:t>
      </w:r>
      <w:proofErr w:type="spellEnd"/>
      <w:r w:rsidRPr="00D30725">
        <w:t xml:space="preserve"> and store CSV data in BinarySearchTree </w:t>
      </w:r>
      <w:proofErr w:type="spellStart"/>
      <w:r w:rsidRPr="00D30725">
        <w:rPr>
          <w:i/>
          <w:iCs/>
        </w:rPr>
        <w:t>bst</w:t>
      </w:r>
      <w:proofErr w:type="spellEnd"/>
    </w:p>
    <w:p w14:paraId="6788C5B7" w14:textId="77777777" w:rsidR="00D30725" w:rsidRPr="00D30725" w:rsidRDefault="00D30725" w:rsidP="00D30725">
      <w:r w:rsidRPr="00D30725">
        <w:tab/>
      </w:r>
      <w:r w:rsidRPr="00D30725">
        <w:tab/>
      </w:r>
      <w:r w:rsidRPr="00D30725">
        <w:rPr>
          <w:b/>
          <w:bCs/>
        </w:rPr>
        <w:t>Output</w:t>
      </w:r>
      <w:r w:rsidRPr="00D30725">
        <w:t xml:space="preserve"> number of records in the CSV file</w:t>
      </w:r>
    </w:p>
    <w:p w14:paraId="0515F9DE" w14:textId="77777777" w:rsidR="00D30725" w:rsidRPr="00D30725" w:rsidRDefault="00D30725" w:rsidP="00D30725">
      <w:r w:rsidRPr="00D30725">
        <w:tab/>
      </w:r>
      <w:r w:rsidRPr="00D30725">
        <w:tab/>
      </w:r>
      <w:r w:rsidRPr="00D30725">
        <w:rPr>
          <w:b/>
          <w:bCs/>
        </w:rPr>
        <w:t>Stop</w:t>
      </w:r>
      <w:r w:rsidRPr="00D30725">
        <w:t xml:space="preserve"> the clock</w:t>
      </w:r>
    </w:p>
    <w:p w14:paraId="371F5AD8" w14:textId="77777777" w:rsidR="00D30725" w:rsidRPr="00D30725" w:rsidRDefault="00D30725" w:rsidP="00D30725">
      <w:r w:rsidRPr="00D30725">
        <w:tab/>
      </w:r>
      <w:r w:rsidRPr="00D30725">
        <w:tab/>
      </w:r>
      <w:r w:rsidRPr="00D30725">
        <w:rPr>
          <w:b/>
          <w:bCs/>
        </w:rPr>
        <w:t>Output</w:t>
      </w:r>
      <w:r w:rsidRPr="00D30725">
        <w:t xml:space="preserve"> the elapsed time needed to read in the CSV file</w:t>
      </w:r>
    </w:p>
    <w:p w14:paraId="48ECD5DA" w14:textId="77777777" w:rsidR="00D30725" w:rsidRPr="00D30725" w:rsidRDefault="00D30725" w:rsidP="00D30725">
      <w:r w:rsidRPr="00D30725">
        <w:tab/>
      </w:r>
      <w:r w:rsidRPr="00D30725">
        <w:rPr>
          <w:b/>
          <w:bCs/>
        </w:rPr>
        <w:t>If</w:t>
      </w:r>
      <w:r w:rsidRPr="00D30725">
        <w:t xml:space="preserve"> choice equals ‘2’</w:t>
      </w:r>
    </w:p>
    <w:p w14:paraId="40D4EDAD" w14:textId="77777777" w:rsidR="00D30725" w:rsidRPr="00D30725" w:rsidRDefault="00D30725" w:rsidP="00D30725">
      <w:r w:rsidRPr="00D30725">
        <w:tab/>
      </w:r>
      <w:r w:rsidRPr="00D30725">
        <w:tab/>
      </w:r>
      <w:r w:rsidRPr="00D30725">
        <w:rPr>
          <w:b/>
          <w:bCs/>
        </w:rPr>
        <w:t>Call</w:t>
      </w:r>
      <w:r w:rsidRPr="00D30725">
        <w:t xml:space="preserve"> </w:t>
      </w:r>
      <w:proofErr w:type="spellStart"/>
      <w:proofErr w:type="gramStart"/>
      <w:r w:rsidRPr="00D30725">
        <w:t>inOrder</w:t>
      </w:r>
      <w:proofErr w:type="spellEnd"/>
      <w:r w:rsidRPr="00D30725">
        <w:t>(</w:t>
      </w:r>
      <w:proofErr w:type="gramEnd"/>
      <w:r w:rsidRPr="00D30725">
        <w:t>)</w:t>
      </w:r>
    </w:p>
    <w:p w14:paraId="43AEEBC0" w14:textId="77777777" w:rsidR="00D30725" w:rsidRPr="00D30725" w:rsidRDefault="00D30725" w:rsidP="00D30725">
      <w:r w:rsidRPr="00D30725">
        <w:tab/>
      </w:r>
      <w:r w:rsidRPr="00D30725">
        <w:rPr>
          <w:b/>
          <w:bCs/>
        </w:rPr>
        <w:t>If</w:t>
      </w:r>
      <w:r w:rsidRPr="00D30725">
        <w:t xml:space="preserve"> choice equals ‘3’</w:t>
      </w:r>
    </w:p>
    <w:p w14:paraId="2896FFCA" w14:textId="77777777" w:rsidR="00D30725" w:rsidRPr="00D30725" w:rsidRDefault="00D30725" w:rsidP="00D30725">
      <w:r w:rsidRPr="00D30725">
        <w:tab/>
      </w:r>
      <w:r w:rsidRPr="00D30725">
        <w:tab/>
      </w:r>
      <w:r w:rsidRPr="00D30725">
        <w:rPr>
          <w:b/>
          <w:bCs/>
        </w:rPr>
        <w:t>Start</w:t>
      </w:r>
      <w:r w:rsidRPr="00D30725">
        <w:t xml:space="preserve"> the clock and store in ticks</w:t>
      </w:r>
    </w:p>
    <w:p w14:paraId="43DFB675" w14:textId="77777777" w:rsidR="00D30725" w:rsidRPr="00D30725" w:rsidRDefault="00D30725" w:rsidP="00D30725">
      <w:r w:rsidRPr="00D30725">
        <w:tab/>
      </w:r>
      <w:r w:rsidRPr="00D30725">
        <w:tab/>
      </w:r>
      <w:r w:rsidRPr="00D30725">
        <w:rPr>
          <w:b/>
          <w:bCs/>
        </w:rPr>
        <w:t>Call</w:t>
      </w:r>
      <w:r w:rsidRPr="00D30725">
        <w:t xml:space="preserve"> </w:t>
      </w:r>
      <w:proofErr w:type="gramStart"/>
      <w:r w:rsidRPr="00D30725">
        <w:t>Search(</w:t>
      </w:r>
      <w:proofErr w:type="gramEnd"/>
      <w:r w:rsidRPr="00D30725">
        <w:t xml:space="preserve">) passing a </w:t>
      </w:r>
      <w:proofErr w:type="spellStart"/>
      <w:r w:rsidRPr="00D30725">
        <w:rPr>
          <w:i/>
          <w:iCs/>
        </w:rPr>
        <w:t>bidKey</w:t>
      </w:r>
      <w:proofErr w:type="spellEnd"/>
      <w:r w:rsidRPr="00D30725">
        <w:t xml:space="preserve"> to search for</w:t>
      </w:r>
    </w:p>
    <w:p w14:paraId="78678AAE" w14:textId="77777777" w:rsidR="00D30725" w:rsidRPr="00D30725" w:rsidRDefault="00D30725" w:rsidP="00D30725">
      <w:r w:rsidRPr="00D30725">
        <w:tab/>
      </w:r>
      <w:r w:rsidRPr="00D30725">
        <w:tab/>
      </w:r>
      <w:r w:rsidRPr="00D30725">
        <w:rPr>
          <w:b/>
          <w:bCs/>
        </w:rPr>
        <w:t>Stop</w:t>
      </w:r>
      <w:r w:rsidRPr="00D30725">
        <w:t xml:space="preserve"> the clock</w:t>
      </w:r>
    </w:p>
    <w:p w14:paraId="37402FCB" w14:textId="77777777" w:rsidR="00D30725" w:rsidRPr="00D30725" w:rsidRDefault="00D30725" w:rsidP="00D30725">
      <w:r w:rsidRPr="00D30725">
        <w:tab/>
      </w:r>
      <w:r w:rsidRPr="00D30725">
        <w:tab/>
      </w:r>
      <w:r w:rsidRPr="00D30725">
        <w:rPr>
          <w:b/>
          <w:bCs/>
        </w:rPr>
        <w:t>Output</w:t>
      </w:r>
      <w:r w:rsidRPr="00D30725">
        <w:t xml:space="preserve"> the elapsed time needed to find the </w:t>
      </w:r>
      <w:proofErr w:type="spellStart"/>
      <w:r w:rsidRPr="00D30725">
        <w:rPr>
          <w:i/>
          <w:iCs/>
        </w:rPr>
        <w:t>bidKey</w:t>
      </w:r>
      <w:proofErr w:type="spellEnd"/>
    </w:p>
    <w:p w14:paraId="34765EE1" w14:textId="77777777" w:rsidR="00D30725" w:rsidRPr="00D30725" w:rsidRDefault="00D30725" w:rsidP="00D30725">
      <w:r w:rsidRPr="00D30725">
        <w:tab/>
      </w:r>
      <w:r w:rsidRPr="00D30725">
        <w:rPr>
          <w:b/>
          <w:bCs/>
        </w:rPr>
        <w:t>If</w:t>
      </w:r>
      <w:r w:rsidRPr="00D30725">
        <w:t xml:space="preserve"> choice equals ‘4’</w:t>
      </w:r>
    </w:p>
    <w:p w14:paraId="3C22B94D" w14:textId="77777777" w:rsidR="00D30725" w:rsidRPr="00D30725" w:rsidRDefault="00D30725" w:rsidP="00D30725">
      <w:r w:rsidRPr="00D30725">
        <w:tab/>
      </w:r>
      <w:r w:rsidRPr="00D30725">
        <w:tab/>
      </w:r>
      <w:r w:rsidRPr="00D30725">
        <w:rPr>
          <w:b/>
          <w:bCs/>
        </w:rPr>
        <w:t>Call</w:t>
      </w:r>
      <w:r w:rsidRPr="00D30725">
        <w:t xml:space="preserve"> </w:t>
      </w:r>
      <w:proofErr w:type="gramStart"/>
      <w:r w:rsidRPr="00D30725">
        <w:t>Remove(</w:t>
      </w:r>
      <w:proofErr w:type="gramEnd"/>
      <w:r w:rsidRPr="00D30725">
        <w:t xml:space="preserve">) passing </w:t>
      </w:r>
      <w:proofErr w:type="spellStart"/>
      <w:r w:rsidRPr="00D30725">
        <w:rPr>
          <w:i/>
          <w:iCs/>
        </w:rPr>
        <w:t>bidKey</w:t>
      </w:r>
      <w:proofErr w:type="spellEnd"/>
    </w:p>
    <w:p w14:paraId="1B2B9777" w14:textId="77777777" w:rsidR="00D30725" w:rsidRPr="00D30725" w:rsidRDefault="00D30725" w:rsidP="00D30725">
      <w:r w:rsidRPr="00D30725">
        <w:tab/>
      </w:r>
      <w:r w:rsidRPr="00D30725">
        <w:rPr>
          <w:b/>
          <w:bCs/>
        </w:rPr>
        <w:t>If</w:t>
      </w:r>
      <w:r w:rsidRPr="00D30725">
        <w:t xml:space="preserve"> Choice equals ‘9’</w:t>
      </w:r>
    </w:p>
    <w:p w14:paraId="725E778F" w14:textId="77777777" w:rsidR="00D30725" w:rsidRPr="00D30725" w:rsidRDefault="00D30725" w:rsidP="00D30725">
      <w:r w:rsidRPr="00D30725">
        <w:tab/>
      </w:r>
      <w:r w:rsidRPr="00D30725">
        <w:tab/>
      </w:r>
      <w:r w:rsidRPr="00D30725">
        <w:rPr>
          <w:b/>
          <w:bCs/>
        </w:rPr>
        <w:t>Exit</w:t>
      </w:r>
      <w:r w:rsidRPr="00D30725">
        <w:t xml:space="preserve"> the application</w:t>
      </w:r>
    </w:p>
    <w:p w14:paraId="2D1DA628" w14:textId="77777777" w:rsidR="00D30725" w:rsidRPr="00D30725" w:rsidRDefault="00D30725" w:rsidP="00D30725">
      <w:r w:rsidRPr="00D30725">
        <w:lastRenderedPageBreak/>
        <w:tab/>
      </w:r>
      <w:r w:rsidRPr="00D30725">
        <w:rPr>
          <w:b/>
          <w:bCs/>
        </w:rPr>
        <w:t>Output</w:t>
      </w:r>
      <w:r w:rsidRPr="00D30725">
        <w:t xml:space="preserve"> ‘Good bye’</w:t>
      </w:r>
      <w:r w:rsidRPr="00D30725">
        <w:tab/>
      </w:r>
    </w:p>
    <w:p w14:paraId="657C1416" w14:textId="77777777" w:rsidR="00D30725" w:rsidRPr="00D30725" w:rsidRDefault="00D30725" w:rsidP="00D30725">
      <w:pPr>
        <w:rPr>
          <w:b/>
          <w:bCs/>
        </w:rPr>
      </w:pPr>
      <w:r w:rsidRPr="00D30725">
        <w:rPr>
          <w:b/>
          <w:bCs/>
        </w:rPr>
        <w:t>End</w:t>
      </w:r>
    </w:p>
    <w:p w14:paraId="641B7BBD" w14:textId="77777777" w:rsidR="00D30725" w:rsidRPr="00D30725" w:rsidRDefault="00D30725" w:rsidP="00D30725">
      <w:pPr>
        <w:rPr>
          <w:b/>
          <w:bCs/>
        </w:rPr>
      </w:pPr>
    </w:p>
    <w:p w14:paraId="0D66E325" w14:textId="77777777" w:rsidR="00D30725" w:rsidRPr="00D30725" w:rsidRDefault="00D30725" w:rsidP="00D30725">
      <w:pPr>
        <w:rPr>
          <w:b/>
          <w:bCs/>
        </w:rPr>
      </w:pPr>
      <w:proofErr w:type="gramStart"/>
      <w:r w:rsidRPr="00D30725">
        <w:rPr>
          <w:b/>
          <w:bCs/>
        </w:rPr>
        <w:t>BinarySearchTree::</w:t>
      </w:r>
      <w:proofErr w:type="gramEnd"/>
      <w:r w:rsidRPr="00D30725">
        <w:rPr>
          <w:b/>
          <w:bCs/>
        </w:rPr>
        <w:t>Insert(</w:t>
      </w:r>
      <w:r w:rsidRPr="00D30725">
        <w:rPr>
          <w:b/>
          <w:bCs/>
          <w:i/>
          <w:iCs/>
        </w:rPr>
        <w:t>Bid</w:t>
      </w:r>
      <w:r w:rsidRPr="00D30725">
        <w:rPr>
          <w:b/>
          <w:bCs/>
        </w:rPr>
        <w:t>)</w:t>
      </w:r>
    </w:p>
    <w:p w14:paraId="3F24C1FB" w14:textId="77777777" w:rsidR="00D30725" w:rsidRPr="00D30725" w:rsidRDefault="00D30725" w:rsidP="00D30725">
      <w:r w:rsidRPr="00D30725">
        <w:rPr>
          <w:b/>
          <w:bCs/>
        </w:rPr>
        <w:tab/>
        <w:t xml:space="preserve">Create </w:t>
      </w:r>
      <w:r w:rsidRPr="00D30725">
        <w:t xml:space="preserve">a new Node pointer called </w:t>
      </w:r>
      <w:proofErr w:type="spellStart"/>
      <w:r w:rsidRPr="00D30725">
        <w:rPr>
          <w:i/>
          <w:iCs/>
        </w:rPr>
        <w:t>currentNode</w:t>
      </w:r>
      <w:proofErr w:type="spellEnd"/>
      <w:r w:rsidRPr="00D30725">
        <w:t xml:space="preserve"> and set to the </w:t>
      </w:r>
      <w:r w:rsidRPr="00D30725">
        <w:rPr>
          <w:i/>
          <w:iCs/>
        </w:rPr>
        <w:t>root</w:t>
      </w:r>
    </w:p>
    <w:p w14:paraId="0032953A" w14:textId="77777777" w:rsidR="00D30725" w:rsidRPr="00D30725" w:rsidRDefault="00D30725" w:rsidP="00D30725">
      <w:r w:rsidRPr="00D30725">
        <w:tab/>
      </w:r>
      <w:r w:rsidRPr="00D30725">
        <w:rPr>
          <w:b/>
          <w:bCs/>
        </w:rPr>
        <w:t>Check</w:t>
      </w:r>
      <w:r w:rsidRPr="00D30725">
        <w:t xml:space="preserve"> if the </w:t>
      </w:r>
      <w:r w:rsidRPr="00D30725">
        <w:rPr>
          <w:i/>
          <w:iCs/>
        </w:rPr>
        <w:t>root</w:t>
      </w:r>
      <w:r w:rsidRPr="00D30725">
        <w:t xml:space="preserve"> is Null</w:t>
      </w:r>
    </w:p>
    <w:p w14:paraId="2F9379C9" w14:textId="77777777" w:rsidR="00D30725" w:rsidRPr="00D30725" w:rsidRDefault="00D30725" w:rsidP="00D30725">
      <w:pPr>
        <w:rPr>
          <w:i/>
          <w:iCs/>
        </w:rPr>
      </w:pPr>
      <w:r w:rsidRPr="00D30725">
        <w:tab/>
      </w:r>
      <w:r w:rsidRPr="00D30725">
        <w:rPr>
          <w:b/>
          <w:bCs/>
        </w:rPr>
        <w:t>If</w:t>
      </w:r>
      <w:r w:rsidRPr="00D30725">
        <w:t xml:space="preserve"> the root is Null </w:t>
      </w:r>
      <w:r w:rsidRPr="00D30725">
        <w:rPr>
          <w:b/>
          <w:bCs/>
        </w:rPr>
        <w:t>Create</w:t>
      </w:r>
      <w:r w:rsidRPr="00D30725">
        <w:t xml:space="preserve"> a new Node containing </w:t>
      </w:r>
      <w:r w:rsidRPr="00D30725">
        <w:rPr>
          <w:i/>
          <w:iCs/>
        </w:rPr>
        <w:t>Bid</w:t>
      </w:r>
    </w:p>
    <w:p w14:paraId="47B3D1D6" w14:textId="77777777" w:rsidR="00D30725" w:rsidRPr="00D30725" w:rsidRDefault="00D30725" w:rsidP="00D30725">
      <w:r w:rsidRPr="00D30725">
        <w:rPr>
          <w:i/>
          <w:iCs/>
        </w:rPr>
        <w:tab/>
      </w:r>
      <w:r w:rsidRPr="00D30725">
        <w:rPr>
          <w:b/>
          <w:bCs/>
        </w:rPr>
        <w:t>If</w:t>
      </w:r>
      <w:r w:rsidRPr="00D30725">
        <w:t xml:space="preserve"> </w:t>
      </w:r>
      <w:r w:rsidRPr="00D30725">
        <w:rPr>
          <w:i/>
          <w:iCs/>
        </w:rPr>
        <w:t>root</w:t>
      </w:r>
      <w:r w:rsidRPr="00D30725">
        <w:t xml:space="preserve"> is not Null</w:t>
      </w:r>
    </w:p>
    <w:p w14:paraId="5885E159" w14:textId="77777777" w:rsidR="00D30725" w:rsidRPr="00D30725" w:rsidRDefault="00D30725" w:rsidP="00D30725">
      <w:r w:rsidRPr="00D30725">
        <w:tab/>
      </w:r>
      <w:r w:rsidRPr="00D30725">
        <w:tab/>
      </w:r>
      <w:r w:rsidRPr="00D30725">
        <w:rPr>
          <w:b/>
          <w:bCs/>
        </w:rPr>
        <w:t>Loop</w:t>
      </w:r>
      <w:r w:rsidRPr="00D30725">
        <w:t xml:space="preserve"> until </w:t>
      </w:r>
      <w:proofErr w:type="spellStart"/>
      <w:r w:rsidRPr="00D30725">
        <w:rPr>
          <w:i/>
          <w:iCs/>
        </w:rPr>
        <w:t>currentNode</w:t>
      </w:r>
      <w:proofErr w:type="spellEnd"/>
      <w:r w:rsidRPr="00D30725">
        <w:t xml:space="preserve"> is Null</w:t>
      </w:r>
    </w:p>
    <w:p w14:paraId="2322EEAC" w14:textId="77777777" w:rsidR="00D30725" w:rsidRPr="00D30725" w:rsidRDefault="00D30725" w:rsidP="00D30725">
      <w:r w:rsidRPr="00D30725">
        <w:tab/>
      </w:r>
      <w:r w:rsidRPr="00D30725">
        <w:tab/>
      </w:r>
      <w:r w:rsidRPr="00D30725">
        <w:tab/>
      </w:r>
      <w:r w:rsidRPr="00D30725">
        <w:rPr>
          <w:b/>
          <w:bCs/>
        </w:rPr>
        <w:t>If</w:t>
      </w:r>
      <w:r w:rsidRPr="00D30725">
        <w:t xml:space="preserve"> </w:t>
      </w:r>
      <w:proofErr w:type="spellStart"/>
      <w:r w:rsidRPr="00D30725">
        <w:t>bidId</w:t>
      </w:r>
      <w:proofErr w:type="spellEnd"/>
      <w:r w:rsidRPr="00D30725">
        <w:t xml:space="preserve"> within Bid is less than </w:t>
      </w:r>
      <w:proofErr w:type="spellStart"/>
      <w:r w:rsidRPr="00D30725">
        <w:rPr>
          <w:i/>
          <w:iCs/>
        </w:rPr>
        <w:t>currentNode’s</w:t>
      </w:r>
      <w:proofErr w:type="spellEnd"/>
      <w:r w:rsidRPr="00D30725">
        <w:t xml:space="preserve"> </w:t>
      </w:r>
      <w:proofErr w:type="spellStart"/>
      <w:r w:rsidRPr="00D30725">
        <w:t>bidId</w:t>
      </w:r>
      <w:proofErr w:type="spellEnd"/>
    </w:p>
    <w:p w14:paraId="0E2B0013" w14:textId="77777777" w:rsidR="00D30725" w:rsidRPr="00D30725" w:rsidRDefault="00D30725" w:rsidP="00D30725">
      <w:r w:rsidRPr="00D30725">
        <w:tab/>
      </w:r>
      <w:r w:rsidRPr="00D30725">
        <w:tab/>
      </w:r>
      <w:r w:rsidRPr="00D30725">
        <w:tab/>
      </w:r>
      <w:r w:rsidRPr="00D30725">
        <w:tab/>
      </w:r>
      <w:r w:rsidRPr="00D30725">
        <w:rPr>
          <w:b/>
          <w:bCs/>
        </w:rPr>
        <w:t>If</w:t>
      </w:r>
      <w:r w:rsidRPr="00D30725">
        <w:t xml:space="preserve"> the </w:t>
      </w:r>
      <w:proofErr w:type="spellStart"/>
      <w:r w:rsidRPr="00D30725">
        <w:rPr>
          <w:i/>
          <w:iCs/>
        </w:rPr>
        <w:t>currentNode’s</w:t>
      </w:r>
      <w:proofErr w:type="spellEnd"/>
      <w:r w:rsidRPr="00D30725">
        <w:t xml:space="preserve"> left pointer is Null</w:t>
      </w:r>
    </w:p>
    <w:p w14:paraId="22AE863C" w14:textId="77777777" w:rsidR="00D30725" w:rsidRPr="00D30725" w:rsidRDefault="00D30725" w:rsidP="00D30725">
      <w:r w:rsidRPr="00D30725">
        <w:tab/>
      </w:r>
      <w:r w:rsidRPr="00D30725">
        <w:tab/>
      </w:r>
      <w:r w:rsidRPr="00D30725">
        <w:tab/>
      </w:r>
      <w:r w:rsidRPr="00D30725">
        <w:tab/>
      </w:r>
      <w:r w:rsidRPr="00D30725">
        <w:tab/>
      </w:r>
      <w:r w:rsidRPr="00D30725">
        <w:rPr>
          <w:b/>
          <w:bCs/>
        </w:rPr>
        <w:t>Set</w:t>
      </w:r>
      <w:r w:rsidRPr="00D30725">
        <w:t xml:space="preserve"> </w:t>
      </w:r>
      <w:proofErr w:type="spellStart"/>
      <w:r w:rsidRPr="00D30725">
        <w:t>currentNode</w:t>
      </w:r>
      <w:proofErr w:type="spellEnd"/>
      <w:r w:rsidRPr="00D30725">
        <w:t xml:space="preserve"> left pointer to a new Node contain Bid</w:t>
      </w:r>
    </w:p>
    <w:p w14:paraId="1C608184" w14:textId="77777777" w:rsidR="00D30725" w:rsidRPr="00D30725" w:rsidRDefault="00D30725" w:rsidP="00D30725">
      <w:r w:rsidRPr="00D30725">
        <w:tab/>
      </w:r>
      <w:r w:rsidRPr="00D30725">
        <w:tab/>
      </w:r>
      <w:r w:rsidRPr="00D30725">
        <w:tab/>
      </w:r>
      <w:r w:rsidRPr="00D30725">
        <w:tab/>
      </w:r>
      <w:r w:rsidRPr="00D30725">
        <w:tab/>
      </w:r>
      <w:r w:rsidRPr="00D30725">
        <w:rPr>
          <w:b/>
          <w:bCs/>
        </w:rPr>
        <w:t>Set</w:t>
      </w:r>
      <w:r w:rsidRPr="00D30725">
        <w:t xml:space="preserve"> </w:t>
      </w:r>
      <w:proofErr w:type="spellStart"/>
      <w:r w:rsidRPr="00D30725">
        <w:t>currentNode</w:t>
      </w:r>
      <w:proofErr w:type="spellEnd"/>
      <w:r w:rsidRPr="00D30725">
        <w:t xml:space="preserve"> to Null to break</w:t>
      </w:r>
    </w:p>
    <w:p w14:paraId="3D557700" w14:textId="77777777" w:rsidR="00D30725" w:rsidRPr="00D30725" w:rsidRDefault="00D30725" w:rsidP="00D30725">
      <w:r w:rsidRPr="00D30725">
        <w:tab/>
      </w:r>
      <w:r w:rsidRPr="00D30725">
        <w:tab/>
      </w:r>
      <w:r w:rsidRPr="00D30725">
        <w:tab/>
      </w:r>
      <w:r w:rsidRPr="00D30725">
        <w:tab/>
      </w:r>
      <w:r w:rsidRPr="00D30725">
        <w:rPr>
          <w:b/>
          <w:bCs/>
        </w:rPr>
        <w:t>Else</w:t>
      </w:r>
      <w:r w:rsidRPr="00D30725">
        <w:t xml:space="preserve"> set </w:t>
      </w:r>
      <w:proofErr w:type="spellStart"/>
      <w:r w:rsidRPr="00D30725">
        <w:t>currentNode</w:t>
      </w:r>
      <w:proofErr w:type="spellEnd"/>
      <w:r w:rsidRPr="00D30725">
        <w:t xml:space="preserve"> to Node at the left pointer</w:t>
      </w:r>
    </w:p>
    <w:p w14:paraId="12C310DF" w14:textId="77777777" w:rsidR="00D30725" w:rsidRPr="00D30725" w:rsidRDefault="00D30725" w:rsidP="00D30725">
      <w:pPr>
        <w:rPr>
          <w:b/>
          <w:bCs/>
        </w:rPr>
      </w:pPr>
      <w:r w:rsidRPr="00D30725">
        <w:tab/>
      </w:r>
      <w:r w:rsidRPr="00D30725">
        <w:tab/>
      </w:r>
      <w:r w:rsidRPr="00D30725">
        <w:tab/>
      </w:r>
      <w:r w:rsidRPr="00D30725">
        <w:rPr>
          <w:b/>
          <w:bCs/>
        </w:rPr>
        <w:t>Else</w:t>
      </w:r>
    </w:p>
    <w:p w14:paraId="606AF4A1" w14:textId="77777777" w:rsidR="00D30725" w:rsidRPr="00D30725" w:rsidRDefault="00D30725" w:rsidP="00D30725">
      <w:r w:rsidRPr="00D30725">
        <w:tab/>
      </w:r>
      <w:r w:rsidRPr="00D30725">
        <w:tab/>
      </w:r>
      <w:r w:rsidRPr="00D30725">
        <w:tab/>
      </w:r>
      <w:r w:rsidRPr="00D30725">
        <w:tab/>
      </w:r>
      <w:r w:rsidRPr="00D30725">
        <w:rPr>
          <w:b/>
          <w:bCs/>
        </w:rPr>
        <w:t>If</w:t>
      </w:r>
      <w:r w:rsidRPr="00D30725">
        <w:t xml:space="preserve"> the </w:t>
      </w:r>
      <w:proofErr w:type="spellStart"/>
      <w:r w:rsidRPr="00D30725">
        <w:rPr>
          <w:i/>
          <w:iCs/>
        </w:rPr>
        <w:t>currentNode’s</w:t>
      </w:r>
      <w:proofErr w:type="spellEnd"/>
      <w:r w:rsidRPr="00D30725">
        <w:t xml:space="preserve"> right pointer is Null</w:t>
      </w:r>
    </w:p>
    <w:p w14:paraId="0237B87B" w14:textId="77777777" w:rsidR="00D30725" w:rsidRPr="00D30725" w:rsidRDefault="00D30725" w:rsidP="00D30725">
      <w:r w:rsidRPr="00D30725">
        <w:tab/>
      </w:r>
      <w:r w:rsidRPr="00D30725">
        <w:tab/>
      </w:r>
      <w:r w:rsidRPr="00D30725">
        <w:tab/>
      </w:r>
      <w:r w:rsidRPr="00D30725">
        <w:tab/>
      </w:r>
      <w:r w:rsidRPr="00D30725">
        <w:tab/>
      </w:r>
      <w:r w:rsidRPr="00D30725">
        <w:rPr>
          <w:b/>
          <w:bCs/>
        </w:rPr>
        <w:t>Set</w:t>
      </w:r>
      <w:r w:rsidRPr="00D30725">
        <w:t xml:space="preserve"> </w:t>
      </w:r>
      <w:proofErr w:type="spellStart"/>
      <w:r w:rsidRPr="00D30725">
        <w:rPr>
          <w:i/>
          <w:iCs/>
        </w:rPr>
        <w:t>currentNode</w:t>
      </w:r>
      <w:proofErr w:type="spellEnd"/>
      <w:r w:rsidRPr="00D30725">
        <w:t xml:space="preserve"> right pointer to a new Node contain Bid</w:t>
      </w:r>
    </w:p>
    <w:p w14:paraId="2EAD010E" w14:textId="77777777" w:rsidR="00D30725" w:rsidRPr="00D30725" w:rsidRDefault="00D30725" w:rsidP="00D30725">
      <w:r w:rsidRPr="00D30725">
        <w:rPr>
          <w:b/>
          <w:bCs/>
        </w:rPr>
        <w:t>Set</w:t>
      </w:r>
      <w:r w:rsidRPr="00D30725">
        <w:t xml:space="preserve"> </w:t>
      </w:r>
      <w:proofErr w:type="spellStart"/>
      <w:r w:rsidRPr="00D30725">
        <w:t>currentNode</w:t>
      </w:r>
      <w:proofErr w:type="spellEnd"/>
      <w:r w:rsidRPr="00D30725">
        <w:t xml:space="preserve"> to Null to break</w:t>
      </w:r>
    </w:p>
    <w:p w14:paraId="3E0E3CAC" w14:textId="77777777" w:rsidR="00D30725" w:rsidRPr="00D30725" w:rsidRDefault="00D30725" w:rsidP="00D30725">
      <w:r w:rsidRPr="00D30725">
        <w:tab/>
      </w:r>
      <w:r w:rsidRPr="00D30725">
        <w:tab/>
      </w:r>
      <w:r w:rsidRPr="00D30725">
        <w:tab/>
      </w:r>
      <w:r w:rsidRPr="00D30725">
        <w:tab/>
      </w:r>
      <w:r w:rsidRPr="00D30725">
        <w:rPr>
          <w:b/>
          <w:bCs/>
        </w:rPr>
        <w:t>Else</w:t>
      </w:r>
      <w:r w:rsidRPr="00D30725">
        <w:t xml:space="preserve"> set </w:t>
      </w:r>
      <w:proofErr w:type="spellStart"/>
      <w:r w:rsidRPr="00D30725">
        <w:t>currentNode</w:t>
      </w:r>
      <w:proofErr w:type="spellEnd"/>
      <w:r w:rsidRPr="00D30725">
        <w:t xml:space="preserve"> to Node at the right pointer</w:t>
      </w:r>
    </w:p>
    <w:p w14:paraId="433A6102" w14:textId="77777777" w:rsidR="00D30725" w:rsidRPr="00D30725" w:rsidRDefault="00D30725" w:rsidP="00D30725">
      <w:r w:rsidRPr="00D30725">
        <w:tab/>
      </w:r>
      <w:r w:rsidRPr="00D30725">
        <w:tab/>
      </w:r>
      <w:r w:rsidRPr="00D30725">
        <w:rPr>
          <w:b/>
          <w:bCs/>
        </w:rPr>
        <w:t>Increment</w:t>
      </w:r>
      <w:r w:rsidRPr="00D30725">
        <w:t xml:space="preserve"> size</w:t>
      </w:r>
    </w:p>
    <w:p w14:paraId="31A8715B" w14:textId="77777777" w:rsidR="00D30725" w:rsidRPr="00D30725" w:rsidRDefault="00D30725" w:rsidP="00D30725">
      <w:pPr>
        <w:rPr>
          <w:b/>
          <w:bCs/>
        </w:rPr>
      </w:pPr>
      <w:r w:rsidRPr="00D30725">
        <w:rPr>
          <w:b/>
          <w:bCs/>
        </w:rPr>
        <w:t>End</w:t>
      </w:r>
    </w:p>
    <w:p w14:paraId="26116B8E" w14:textId="77777777" w:rsidR="00D30725" w:rsidRPr="00D30725" w:rsidRDefault="00D30725" w:rsidP="00D30725">
      <w:pPr>
        <w:rPr>
          <w:b/>
          <w:bCs/>
        </w:rPr>
      </w:pPr>
    </w:p>
    <w:p w14:paraId="0557E29B" w14:textId="77777777" w:rsidR="00D30725" w:rsidRPr="00D30725" w:rsidRDefault="00D30725" w:rsidP="00D30725">
      <w:pPr>
        <w:rPr>
          <w:b/>
          <w:bCs/>
        </w:rPr>
      </w:pPr>
      <w:proofErr w:type="gramStart"/>
      <w:r w:rsidRPr="00D30725">
        <w:rPr>
          <w:b/>
          <w:bCs/>
        </w:rPr>
        <w:t>BinarySearchTree::</w:t>
      </w:r>
      <w:proofErr w:type="spellStart"/>
      <w:proofErr w:type="gramEnd"/>
      <w:r w:rsidRPr="00D30725">
        <w:rPr>
          <w:b/>
          <w:bCs/>
        </w:rPr>
        <w:t>InOrder</w:t>
      </w:r>
      <w:proofErr w:type="spellEnd"/>
      <w:r w:rsidRPr="00D30725">
        <w:rPr>
          <w:b/>
          <w:bCs/>
        </w:rPr>
        <w:t>(Node)</w:t>
      </w:r>
    </w:p>
    <w:p w14:paraId="179D1ABE" w14:textId="77777777" w:rsidR="00D30725" w:rsidRPr="00D30725" w:rsidRDefault="00D30725" w:rsidP="00D30725">
      <w:r w:rsidRPr="00D30725">
        <w:rPr>
          <w:b/>
          <w:bCs/>
        </w:rPr>
        <w:lastRenderedPageBreak/>
        <w:tab/>
        <w:t xml:space="preserve">Check </w:t>
      </w:r>
      <w:r w:rsidRPr="00D30725">
        <w:t>if Node is null and if so return</w:t>
      </w:r>
    </w:p>
    <w:p w14:paraId="0117BAFA" w14:textId="77777777" w:rsidR="00D30725" w:rsidRPr="00D30725" w:rsidRDefault="00D30725" w:rsidP="00D30725">
      <w:r w:rsidRPr="00D30725">
        <w:tab/>
      </w:r>
      <w:r w:rsidRPr="00D30725">
        <w:rPr>
          <w:b/>
          <w:bCs/>
        </w:rPr>
        <w:t>Call</w:t>
      </w:r>
      <w:r w:rsidRPr="00D30725">
        <w:t xml:space="preserve"> via recursion Node’s left pointer which will find the left most Node</w:t>
      </w:r>
    </w:p>
    <w:p w14:paraId="066CB508" w14:textId="77777777" w:rsidR="00D30725" w:rsidRPr="00D30725" w:rsidRDefault="00D30725" w:rsidP="00D30725">
      <w:r w:rsidRPr="00D30725">
        <w:tab/>
      </w:r>
      <w:r w:rsidRPr="00D30725">
        <w:rPr>
          <w:b/>
          <w:bCs/>
        </w:rPr>
        <w:t>Output</w:t>
      </w:r>
      <w:r w:rsidRPr="00D30725">
        <w:t xml:space="preserve"> to console: </w:t>
      </w:r>
      <w:proofErr w:type="spellStart"/>
      <w:r w:rsidRPr="00D30725">
        <w:rPr>
          <w:i/>
          <w:iCs/>
        </w:rPr>
        <w:t>bidId</w:t>
      </w:r>
      <w:proofErr w:type="spellEnd"/>
      <w:r w:rsidRPr="00D30725">
        <w:rPr>
          <w:i/>
          <w:iCs/>
        </w:rPr>
        <w:t>, title, amount, fund</w:t>
      </w:r>
      <w:r w:rsidRPr="00D30725">
        <w:tab/>
      </w:r>
    </w:p>
    <w:p w14:paraId="1369ADD4" w14:textId="77777777" w:rsidR="00D30725" w:rsidRPr="00D30725" w:rsidRDefault="00D30725" w:rsidP="00D30725">
      <w:pPr>
        <w:rPr>
          <w:i/>
          <w:iCs/>
        </w:rPr>
      </w:pPr>
      <w:r w:rsidRPr="00D30725">
        <w:tab/>
      </w:r>
      <w:r w:rsidRPr="00D30725">
        <w:rPr>
          <w:b/>
          <w:bCs/>
        </w:rPr>
        <w:t>Call</w:t>
      </w:r>
      <w:r w:rsidRPr="00D30725">
        <w:t xml:space="preserve"> via recursion Node’s right pointer which will find the right most Node</w:t>
      </w:r>
      <w:r w:rsidRPr="00D30725">
        <w:tab/>
      </w:r>
    </w:p>
    <w:p w14:paraId="583E6CA6" w14:textId="77777777" w:rsidR="00D30725" w:rsidRPr="00D30725" w:rsidRDefault="00D30725" w:rsidP="00D30725">
      <w:pPr>
        <w:rPr>
          <w:b/>
          <w:bCs/>
        </w:rPr>
      </w:pPr>
      <w:r w:rsidRPr="00D30725">
        <w:rPr>
          <w:b/>
          <w:bCs/>
        </w:rPr>
        <w:t>End</w:t>
      </w:r>
    </w:p>
    <w:p w14:paraId="6DDAF393" w14:textId="77777777" w:rsidR="00D30725" w:rsidRPr="00D30725" w:rsidRDefault="00D30725" w:rsidP="00D30725">
      <w:pPr>
        <w:rPr>
          <w:b/>
          <w:bCs/>
        </w:rPr>
      </w:pPr>
      <w:proofErr w:type="gramStart"/>
      <w:r w:rsidRPr="00D30725">
        <w:rPr>
          <w:b/>
          <w:bCs/>
        </w:rPr>
        <w:t>BinarySearchTree::</w:t>
      </w:r>
      <w:proofErr w:type="gramEnd"/>
      <w:r w:rsidRPr="00D30725">
        <w:rPr>
          <w:b/>
          <w:bCs/>
        </w:rPr>
        <w:t>Search(</w:t>
      </w:r>
      <w:r w:rsidRPr="00D30725">
        <w:rPr>
          <w:b/>
          <w:bCs/>
          <w:i/>
          <w:iCs/>
        </w:rPr>
        <w:t>String</w:t>
      </w:r>
      <w:r w:rsidRPr="00D30725">
        <w:rPr>
          <w:b/>
          <w:bCs/>
        </w:rPr>
        <w:t>)</w:t>
      </w:r>
    </w:p>
    <w:p w14:paraId="03BF4791" w14:textId="77777777" w:rsidR="00D30725" w:rsidRPr="00D30725" w:rsidRDefault="00D30725" w:rsidP="00D30725">
      <w:pPr>
        <w:rPr>
          <w:b/>
          <w:bCs/>
        </w:rPr>
      </w:pPr>
      <w:r w:rsidRPr="00D30725">
        <w:rPr>
          <w:b/>
          <w:bCs/>
        </w:rPr>
        <w:tab/>
        <w:t>Create</w:t>
      </w:r>
      <w:r w:rsidRPr="00D30725">
        <w:t xml:space="preserve"> a new </w:t>
      </w:r>
      <w:r w:rsidRPr="00D30725">
        <w:rPr>
          <w:i/>
          <w:iCs/>
        </w:rPr>
        <w:t>Node</w:t>
      </w:r>
      <w:r w:rsidRPr="00D30725">
        <w:t xml:space="preserve"> pointer called </w:t>
      </w:r>
      <w:proofErr w:type="spellStart"/>
      <w:r w:rsidRPr="00D30725">
        <w:rPr>
          <w:i/>
          <w:iCs/>
        </w:rPr>
        <w:t>currentNode</w:t>
      </w:r>
      <w:proofErr w:type="spellEnd"/>
    </w:p>
    <w:p w14:paraId="5C292E36" w14:textId="77777777" w:rsidR="00D30725" w:rsidRPr="00D30725" w:rsidRDefault="00D30725" w:rsidP="00D30725">
      <w:r w:rsidRPr="00D30725">
        <w:rPr>
          <w:b/>
          <w:bCs/>
        </w:rPr>
        <w:tab/>
        <w:t xml:space="preserve">Set </w:t>
      </w:r>
      <w:proofErr w:type="spellStart"/>
      <w:r w:rsidRPr="00D30725">
        <w:rPr>
          <w:i/>
          <w:iCs/>
        </w:rPr>
        <w:t>currentNode</w:t>
      </w:r>
      <w:proofErr w:type="spellEnd"/>
      <w:r w:rsidRPr="00D30725">
        <w:t xml:space="preserve"> to the </w:t>
      </w:r>
      <w:r w:rsidRPr="00D30725">
        <w:rPr>
          <w:i/>
          <w:iCs/>
        </w:rPr>
        <w:t>root</w:t>
      </w:r>
    </w:p>
    <w:p w14:paraId="32DEB1B9" w14:textId="77777777" w:rsidR="00D30725" w:rsidRPr="00D30725" w:rsidRDefault="00D30725" w:rsidP="00D30725">
      <w:r w:rsidRPr="00D30725">
        <w:tab/>
      </w:r>
      <w:r w:rsidRPr="00D30725">
        <w:rPr>
          <w:b/>
          <w:bCs/>
        </w:rPr>
        <w:t>Loop</w:t>
      </w:r>
      <w:r w:rsidRPr="00D30725">
        <w:t xml:space="preserve"> until </w:t>
      </w:r>
      <w:proofErr w:type="spellStart"/>
      <w:r w:rsidRPr="00D30725">
        <w:rPr>
          <w:i/>
          <w:iCs/>
        </w:rPr>
        <w:t>curentNode</w:t>
      </w:r>
      <w:proofErr w:type="spellEnd"/>
      <w:r w:rsidRPr="00D30725">
        <w:t xml:space="preserve"> is NULL (end of the tree)</w:t>
      </w:r>
    </w:p>
    <w:p w14:paraId="2454D376" w14:textId="77777777" w:rsidR="00D30725" w:rsidRPr="00D30725" w:rsidRDefault="00D30725" w:rsidP="00D30725">
      <w:r w:rsidRPr="00D30725">
        <w:tab/>
      </w:r>
      <w:r w:rsidRPr="00D30725">
        <w:tab/>
      </w:r>
      <w:r w:rsidRPr="00D30725">
        <w:rPr>
          <w:b/>
          <w:bCs/>
        </w:rPr>
        <w:t>If</w:t>
      </w:r>
      <w:r w:rsidRPr="00D30725">
        <w:t xml:space="preserve"> the Node at </w:t>
      </w:r>
      <w:proofErr w:type="spellStart"/>
      <w:r w:rsidRPr="00D30725">
        <w:t>currentNode</w:t>
      </w:r>
      <w:proofErr w:type="spellEnd"/>
      <w:r w:rsidRPr="00D30725">
        <w:t xml:space="preserve"> contains a </w:t>
      </w:r>
      <w:proofErr w:type="spellStart"/>
      <w:r w:rsidRPr="00D30725">
        <w:rPr>
          <w:i/>
          <w:iCs/>
        </w:rPr>
        <w:t>bidId</w:t>
      </w:r>
      <w:proofErr w:type="spellEnd"/>
      <w:r w:rsidRPr="00D30725">
        <w:t xml:space="preserve"> equal than to </w:t>
      </w:r>
      <w:r w:rsidRPr="00D30725">
        <w:rPr>
          <w:i/>
          <w:iCs/>
        </w:rPr>
        <w:t>String</w:t>
      </w:r>
    </w:p>
    <w:p w14:paraId="654113C2" w14:textId="77777777" w:rsidR="00D30725" w:rsidRPr="00D30725" w:rsidRDefault="00D30725" w:rsidP="00D30725">
      <w:r w:rsidRPr="00D30725">
        <w:tab/>
      </w:r>
      <w:r w:rsidRPr="00D30725">
        <w:tab/>
      </w:r>
      <w:r w:rsidRPr="00D30725">
        <w:tab/>
      </w:r>
      <w:r w:rsidRPr="00D30725">
        <w:rPr>
          <w:b/>
          <w:bCs/>
        </w:rPr>
        <w:t>Return</w:t>
      </w:r>
      <w:r w:rsidRPr="00D30725">
        <w:t xml:space="preserve"> </w:t>
      </w:r>
      <w:proofErr w:type="spellStart"/>
      <w:r w:rsidRPr="00D30725">
        <w:rPr>
          <w:i/>
          <w:iCs/>
        </w:rPr>
        <w:t>currentNode’s</w:t>
      </w:r>
      <w:proofErr w:type="spellEnd"/>
      <w:r w:rsidRPr="00D30725">
        <w:t xml:space="preserve"> Bid</w:t>
      </w:r>
    </w:p>
    <w:p w14:paraId="0C9FD4AB" w14:textId="77777777" w:rsidR="00D30725" w:rsidRPr="00D30725" w:rsidRDefault="00D30725" w:rsidP="00D30725">
      <w:r w:rsidRPr="00D30725">
        <w:tab/>
      </w:r>
      <w:r w:rsidRPr="00D30725">
        <w:tab/>
      </w:r>
      <w:r w:rsidRPr="00D30725">
        <w:rPr>
          <w:b/>
          <w:bCs/>
        </w:rPr>
        <w:t>If</w:t>
      </w:r>
      <w:r w:rsidRPr="00D30725">
        <w:t xml:space="preserve"> the Node at </w:t>
      </w:r>
      <w:proofErr w:type="spellStart"/>
      <w:r w:rsidRPr="00D30725">
        <w:t>currentNode</w:t>
      </w:r>
      <w:proofErr w:type="spellEnd"/>
      <w:r w:rsidRPr="00D30725">
        <w:t xml:space="preserve"> contains a </w:t>
      </w:r>
      <w:proofErr w:type="spellStart"/>
      <w:r w:rsidRPr="00D30725">
        <w:rPr>
          <w:i/>
          <w:iCs/>
        </w:rPr>
        <w:t>bidId</w:t>
      </w:r>
      <w:proofErr w:type="spellEnd"/>
      <w:r w:rsidRPr="00D30725">
        <w:t xml:space="preserve"> less than to </w:t>
      </w:r>
      <w:r w:rsidRPr="00D30725">
        <w:rPr>
          <w:i/>
          <w:iCs/>
        </w:rPr>
        <w:t>String</w:t>
      </w:r>
    </w:p>
    <w:p w14:paraId="6AAE59C4" w14:textId="77777777" w:rsidR="00D30725" w:rsidRPr="00D30725" w:rsidRDefault="00D30725" w:rsidP="00D30725">
      <w:r w:rsidRPr="00D30725">
        <w:tab/>
      </w:r>
      <w:r w:rsidRPr="00D30725">
        <w:tab/>
      </w:r>
      <w:r w:rsidRPr="00D30725">
        <w:tab/>
      </w:r>
      <w:r w:rsidRPr="00D30725">
        <w:rPr>
          <w:b/>
          <w:bCs/>
        </w:rPr>
        <w:t>Set</w:t>
      </w:r>
      <w:r w:rsidRPr="00D30725">
        <w:t xml:space="preserve"> </w:t>
      </w:r>
      <w:proofErr w:type="spellStart"/>
      <w:r w:rsidRPr="00D30725">
        <w:rPr>
          <w:i/>
          <w:iCs/>
        </w:rPr>
        <w:t>currentNode</w:t>
      </w:r>
      <w:proofErr w:type="spellEnd"/>
      <w:r w:rsidRPr="00D30725">
        <w:t xml:space="preserve"> equal to the left Node</w:t>
      </w:r>
    </w:p>
    <w:p w14:paraId="3DB6B681" w14:textId="77777777" w:rsidR="00D30725" w:rsidRPr="00D30725" w:rsidRDefault="00D30725" w:rsidP="00D30725">
      <w:r w:rsidRPr="00D30725">
        <w:tab/>
      </w:r>
      <w:r w:rsidRPr="00D30725">
        <w:tab/>
      </w:r>
      <w:r w:rsidRPr="00D30725">
        <w:rPr>
          <w:b/>
          <w:bCs/>
        </w:rPr>
        <w:t>If</w:t>
      </w:r>
      <w:r w:rsidRPr="00D30725">
        <w:t xml:space="preserve"> the Node at </w:t>
      </w:r>
      <w:proofErr w:type="spellStart"/>
      <w:r w:rsidRPr="00D30725">
        <w:t>currentNode</w:t>
      </w:r>
      <w:proofErr w:type="spellEnd"/>
      <w:r w:rsidRPr="00D30725">
        <w:t xml:space="preserve"> contains a </w:t>
      </w:r>
      <w:proofErr w:type="spellStart"/>
      <w:r w:rsidRPr="00D30725">
        <w:rPr>
          <w:i/>
          <w:iCs/>
        </w:rPr>
        <w:t>bidId</w:t>
      </w:r>
      <w:proofErr w:type="spellEnd"/>
      <w:r w:rsidRPr="00D30725">
        <w:t xml:space="preserve"> greater than to </w:t>
      </w:r>
      <w:r w:rsidRPr="00D30725">
        <w:rPr>
          <w:i/>
          <w:iCs/>
        </w:rPr>
        <w:t>String</w:t>
      </w:r>
    </w:p>
    <w:p w14:paraId="258447D5" w14:textId="77777777" w:rsidR="00D30725" w:rsidRPr="00D30725" w:rsidRDefault="00D30725" w:rsidP="00D30725">
      <w:r w:rsidRPr="00D30725">
        <w:tab/>
      </w:r>
      <w:r w:rsidRPr="00D30725">
        <w:tab/>
      </w:r>
      <w:r w:rsidRPr="00D30725">
        <w:tab/>
      </w:r>
      <w:r w:rsidRPr="00D30725">
        <w:rPr>
          <w:b/>
          <w:bCs/>
        </w:rPr>
        <w:t>Set</w:t>
      </w:r>
      <w:r w:rsidRPr="00D30725">
        <w:t xml:space="preserve"> </w:t>
      </w:r>
      <w:proofErr w:type="spellStart"/>
      <w:r w:rsidRPr="00D30725">
        <w:rPr>
          <w:i/>
          <w:iCs/>
        </w:rPr>
        <w:t>currentNode</w:t>
      </w:r>
      <w:proofErr w:type="spellEnd"/>
      <w:r w:rsidRPr="00D30725">
        <w:t xml:space="preserve"> equal to the right Node</w:t>
      </w:r>
      <w:r w:rsidRPr="00D30725">
        <w:tab/>
      </w:r>
    </w:p>
    <w:p w14:paraId="5EC48F78" w14:textId="77777777" w:rsidR="00D30725" w:rsidRPr="00D30725" w:rsidRDefault="00D30725" w:rsidP="00D30725">
      <w:r w:rsidRPr="00D30725">
        <w:tab/>
      </w:r>
      <w:r w:rsidRPr="00D30725">
        <w:rPr>
          <w:b/>
          <w:bCs/>
        </w:rPr>
        <w:t>Return</w:t>
      </w:r>
      <w:r w:rsidRPr="00D30725">
        <w:t xml:space="preserve"> an empty Bid</w:t>
      </w:r>
    </w:p>
    <w:p w14:paraId="35C0C74F" w14:textId="77777777" w:rsidR="00D30725" w:rsidRPr="00D30725" w:rsidRDefault="00D30725" w:rsidP="00D30725">
      <w:pPr>
        <w:rPr>
          <w:b/>
          <w:bCs/>
        </w:rPr>
      </w:pPr>
      <w:r w:rsidRPr="00D30725">
        <w:rPr>
          <w:b/>
          <w:bCs/>
        </w:rPr>
        <w:t>End</w:t>
      </w:r>
    </w:p>
    <w:p w14:paraId="3FAAFDF0" w14:textId="77777777" w:rsidR="00D30725" w:rsidRPr="00D30725" w:rsidRDefault="00D30725" w:rsidP="00D30725">
      <w:pPr>
        <w:rPr>
          <w:b/>
          <w:bCs/>
        </w:rPr>
      </w:pPr>
      <w:proofErr w:type="gramStart"/>
      <w:r w:rsidRPr="00D30725">
        <w:rPr>
          <w:b/>
          <w:bCs/>
        </w:rPr>
        <w:t>BinarySearchTree::</w:t>
      </w:r>
      <w:proofErr w:type="gramEnd"/>
      <w:r w:rsidRPr="00D30725">
        <w:rPr>
          <w:b/>
          <w:bCs/>
        </w:rPr>
        <w:t>Remove(String)</w:t>
      </w:r>
    </w:p>
    <w:p w14:paraId="1DDCAAAB" w14:textId="77777777" w:rsidR="00D30725" w:rsidRPr="00D30725" w:rsidRDefault="00D30725" w:rsidP="00D30725">
      <w:r w:rsidRPr="00D30725">
        <w:rPr>
          <w:b/>
          <w:bCs/>
        </w:rPr>
        <w:tab/>
        <w:t xml:space="preserve">Create </w:t>
      </w:r>
      <w:r w:rsidRPr="00D30725">
        <w:t xml:space="preserve">a new </w:t>
      </w:r>
      <w:r w:rsidRPr="00D30725">
        <w:rPr>
          <w:i/>
          <w:iCs/>
        </w:rPr>
        <w:t>Node</w:t>
      </w:r>
      <w:r w:rsidRPr="00D30725">
        <w:t xml:space="preserve"> pointer called </w:t>
      </w:r>
      <w:proofErr w:type="spellStart"/>
      <w:r w:rsidRPr="00D30725">
        <w:rPr>
          <w:i/>
          <w:iCs/>
        </w:rPr>
        <w:t>curr</w:t>
      </w:r>
      <w:proofErr w:type="spellEnd"/>
      <w:r w:rsidRPr="00D30725">
        <w:t xml:space="preserve"> and set to </w:t>
      </w:r>
      <w:r w:rsidRPr="00D30725">
        <w:rPr>
          <w:i/>
          <w:iCs/>
        </w:rPr>
        <w:t>root</w:t>
      </w:r>
    </w:p>
    <w:p w14:paraId="358C2ABA" w14:textId="77777777" w:rsidR="00D30725" w:rsidRPr="00D30725" w:rsidRDefault="00D30725" w:rsidP="00D30725">
      <w:r w:rsidRPr="00D30725">
        <w:tab/>
      </w:r>
      <w:r w:rsidRPr="00D30725">
        <w:rPr>
          <w:b/>
          <w:bCs/>
        </w:rPr>
        <w:t xml:space="preserve">Create </w:t>
      </w:r>
      <w:r w:rsidRPr="00D30725">
        <w:t xml:space="preserve">a new </w:t>
      </w:r>
      <w:r w:rsidRPr="00D30725">
        <w:rPr>
          <w:i/>
          <w:iCs/>
        </w:rPr>
        <w:t>Node</w:t>
      </w:r>
      <w:r w:rsidRPr="00D30725">
        <w:t xml:space="preserve"> pointer called </w:t>
      </w:r>
      <w:r w:rsidRPr="00D30725">
        <w:rPr>
          <w:i/>
          <w:iCs/>
        </w:rPr>
        <w:t xml:space="preserve">par </w:t>
      </w:r>
      <w:r w:rsidRPr="00D30725">
        <w:t>and set to Null</w:t>
      </w:r>
    </w:p>
    <w:p w14:paraId="5D4FFBC8" w14:textId="77777777" w:rsidR="00D30725" w:rsidRPr="00D30725" w:rsidRDefault="00D30725" w:rsidP="00D30725">
      <w:r w:rsidRPr="00D30725">
        <w:tab/>
      </w:r>
      <w:r w:rsidRPr="00D30725">
        <w:rPr>
          <w:b/>
          <w:bCs/>
        </w:rPr>
        <w:t>Loop</w:t>
      </w:r>
      <w:r w:rsidRPr="00D30725">
        <w:t xml:space="preserve"> until </w:t>
      </w:r>
      <w:proofErr w:type="spellStart"/>
      <w:r w:rsidRPr="00D30725">
        <w:rPr>
          <w:i/>
          <w:iCs/>
        </w:rPr>
        <w:t>curr</w:t>
      </w:r>
      <w:proofErr w:type="spellEnd"/>
      <w:r w:rsidRPr="00D30725">
        <w:t xml:space="preserve"> is Null</w:t>
      </w:r>
    </w:p>
    <w:p w14:paraId="607B1C2B" w14:textId="77777777" w:rsidR="00D30725" w:rsidRPr="00D30725" w:rsidRDefault="00D30725" w:rsidP="00D30725">
      <w:r w:rsidRPr="00D30725">
        <w:tab/>
      </w:r>
      <w:r w:rsidRPr="00D30725">
        <w:tab/>
      </w:r>
      <w:r w:rsidRPr="00D30725">
        <w:rPr>
          <w:b/>
          <w:bCs/>
        </w:rPr>
        <w:t>If</w:t>
      </w:r>
      <w:r w:rsidRPr="00D30725">
        <w:t xml:space="preserve"> </w:t>
      </w:r>
      <w:proofErr w:type="spellStart"/>
      <w:r w:rsidRPr="00D30725">
        <w:rPr>
          <w:i/>
          <w:iCs/>
        </w:rPr>
        <w:t>curr</w:t>
      </w:r>
      <w:proofErr w:type="spellEnd"/>
      <w:r w:rsidRPr="00D30725">
        <w:t xml:space="preserve"> containing a </w:t>
      </w:r>
      <w:proofErr w:type="spellStart"/>
      <w:r w:rsidRPr="00D30725">
        <w:t>BidId</w:t>
      </w:r>
      <w:proofErr w:type="spellEnd"/>
      <w:r w:rsidRPr="00D30725">
        <w:t xml:space="preserve"> equal to String</w:t>
      </w:r>
    </w:p>
    <w:p w14:paraId="6DF488C4" w14:textId="77777777" w:rsidR="00D30725" w:rsidRPr="00D30725" w:rsidRDefault="00D30725" w:rsidP="00D30725">
      <w:r w:rsidRPr="00D30725">
        <w:tab/>
      </w:r>
      <w:r w:rsidRPr="00D30725">
        <w:tab/>
      </w:r>
      <w:r w:rsidRPr="00D30725">
        <w:tab/>
      </w:r>
      <w:r w:rsidRPr="00D30725">
        <w:rPr>
          <w:b/>
          <w:bCs/>
        </w:rPr>
        <w:t>Check</w:t>
      </w:r>
      <w:r w:rsidRPr="00D30725">
        <w:t xml:space="preserve"> if there are leaves </w:t>
      </w:r>
    </w:p>
    <w:p w14:paraId="592FBDAA" w14:textId="77777777" w:rsidR="00D30725" w:rsidRPr="00D30725" w:rsidRDefault="00D30725" w:rsidP="00D30725">
      <w:r w:rsidRPr="00D30725">
        <w:tab/>
      </w:r>
      <w:r w:rsidRPr="00D30725">
        <w:tab/>
      </w:r>
      <w:r w:rsidRPr="00D30725">
        <w:tab/>
      </w:r>
      <w:r w:rsidRPr="00D30725">
        <w:rPr>
          <w:b/>
          <w:bCs/>
        </w:rPr>
        <w:t>If</w:t>
      </w:r>
      <w:r w:rsidRPr="00D30725">
        <w:t xml:space="preserve"> there are leaves assign them to </w:t>
      </w:r>
      <w:r w:rsidRPr="00D30725">
        <w:rPr>
          <w:i/>
          <w:iCs/>
        </w:rPr>
        <w:t>Par</w:t>
      </w:r>
    </w:p>
    <w:p w14:paraId="178C0358" w14:textId="77777777" w:rsidR="00D30725" w:rsidRPr="00D30725" w:rsidRDefault="00D30725" w:rsidP="00D30725">
      <w:r w:rsidRPr="00D30725">
        <w:lastRenderedPageBreak/>
        <w:tab/>
      </w:r>
      <w:r w:rsidRPr="00D30725">
        <w:tab/>
      </w:r>
      <w:r w:rsidRPr="00D30725">
        <w:tab/>
      </w:r>
      <w:r w:rsidRPr="00D30725">
        <w:rPr>
          <w:b/>
          <w:bCs/>
        </w:rPr>
        <w:t>Create</w:t>
      </w:r>
      <w:r w:rsidRPr="00D30725">
        <w:t xml:space="preserve"> a new Node called </w:t>
      </w:r>
      <w:proofErr w:type="spellStart"/>
      <w:r w:rsidRPr="00D30725">
        <w:rPr>
          <w:i/>
          <w:iCs/>
        </w:rPr>
        <w:t>suc</w:t>
      </w:r>
      <w:proofErr w:type="spellEnd"/>
      <w:r w:rsidRPr="00D30725">
        <w:t xml:space="preserve"> </w:t>
      </w:r>
    </w:p>
    <w:p w14:paraId="7168FF9D" w14:textId="77777777" w:rsidR="00D30725" w:rsidRPr="00D30725" w:rsidRDefault="00D30725" w:rsidP="00D30725">
      <w:r w:rsidRPr="00D30725">
        <w:tab/>
      </w:r>
      <w:r w:rsidRPr="00D30725">
        <w:tab/>
      </w:r>
      <w:r w:rsidRPr="00D30725">
        <w:tab/>
      </w:r>
      <w:r w:rsidRPr="00D30725">
        <w:rPr>
          <w:b/>
          <w:bCs/>
        </w:rPr>
        <w:t>Set</w:t>
      </w:r>
      <w:r w:rsidRPr="00D30725">
        <w:t xml:space="preserve"> </w:t>
      </w:r>
      <w:proofErr w:type="spellStart"/>
      <w:r w:rsidRPr="00D30725">
        <w:rPr>
          <w:i/>
          <w:iCs/>
        </w:rPr>
        <w:t>suc</w:t>
      </w:r>
      <w:proofErr w:type="spellEnd"/>
      <w:r w:rsidRPr="00D30725">
        <w:t xml:space="preserve"> to </w:t>
      </w:r>
      <w:proofErr w:type="spellStart"/>
      <w:r w:rsidRPr="00D30725">
        <w:rPr>
          <w:i/>
          <w:iCs/>
        </w:rPr>
        <w:t>curr’s</w:t>
      </w:r>
      <w:proofErr w:type="spellEnd"/>
      <w:r w:rsidRPr="00D30725">
        <w:t xml:space="preserve"> right pointer</w:t>
      </w:r>
    </w:p>
    <w:p w14:paraId="64231029" w14:textId="77777777" w:rsidR="00D30725" w:rsidRPr="00D30725" w:rsidRDefault="00D30725" w:rsidP="00D30725">
      <w:r w:rsidRPr="00D30725">
        <w:tab/>
      </w:r>
      <w:r w:rsidRPr="00D30725">
        <w:tab/>
      </w:r>
      <w:r w:rsidRPr="00D30725">
        <w:tab/>
      </w:r>
      <w:r w:rsidRPr="00D30725">
        <w:rPr>
          <w:b/>
          <w:bCs/>
        </w:rPr>
        <w:t>Loop</w:t>
      </w:r>
      <w:r w:rsidRPr="00D30725">
        <w:t xml:space="preserve"> until </w:t>
      </w:r>
      <w:proofErr w:type="spellStart"/>
      <w:r w:rsidRPr="00D30725">
        <w:rPr>
          <w:i/>
          <w:iCs/>
        </w:rPr>
        <w:t>suc’s</w:t>
      </w:r>
      <w:proofErr w:type="spellEnd"/>
      <w:r w:rsidRPr="00D30725">
        <w:t xml:space="preserve"> left pointer is null</w:t>
      </w:r>
    </w:p>
    <w:p w14:paraId="302FE4EA" w14:textId="77777777" w:rsidR="00D30725" w:rsidRPr="00D30725" w:rsidRDefault="00D30725" w:rsidP="00D30725">
      <w:r w:rsidRPr="00D30725">
        <w:tab/>
      </w:r>
      <w:r w:rsidRPr="00D30725">
        <w:tab/>
      </w:r>
      <w:r w:rsidRPr="00D30725">
        <w:tab/>
      </w:r>
      <w:r w:rsidRPr="00D30725">
        <w:tab/>
        <w:t xml:space="preserve">Set </w:t>
      </w:r>
      <w:proofErr w:type="spellStart"/>
      <w:r w:rsidRPr="00D30725">
        <w:rPr>
          <w:i/>
          <w:iCs/>
        </w:rPr>
        <w:t>suc</w:t>
      </w:r>
      <w:proofErr w:type="spellEnd"/>
      <w:r w:rsidRPr="00D30725">
        <w:t xml:space="preserve"> to its left pointer</w:t>
      </w:r>
      <w:r w:rsidRPr="00D30725">
        <w:tab/>
      </w:r>
      <w:r w:rsidRPr="00D30725">
        <w:tab/>
      </w:r>
    </w:p>
    <w:p w14:paraId="386DADB0" w14:textId="77777777" w:rsidR="00D30725" w:rsidRPr="00D30725" w:rsidRDefault="00D30725" w:rsidP="00D30725">
      <w:r w:rsidRPr="00D30725">
        <w:rPr>
          <w:b/>
          <w:bCs/>
        </w:rPr>
        <w:tab/>
      </w:r>
      <w:r w:rsidRPr="00D30725">
        <w:rPr>
          <w:b/>
          <w:bCs/>
        </w:rPr>
        <w:tab/>
      </w:r>
      <w:r w:rsidRPr="00D30725">
        <w:rPr>
          <w:b/>
          <w:bCs/>
        </w:rPr>
        <w:tab/>
        <w:t>Create</w:t>
      </w:r>
      <w:r w:rsidRPr="00D30725">
        <w:t xml:space="preserve"> a new Node called </w:t>
      </w:r>
      <w:proofErr w:type="spellStart"/>
      <w:r w:rsidRPr="00D30725">
        <w:rPr>
          <w:i/>
          <w:iCs/>
        </w:rPr>
        <w:t>successorData</w:t>
      </w:r>
      <w:proofErr w:type="spellEnd"/>
    </w:p>
    <w:p w14:paraId="62AD1A1E" w14:textId="77777777" w:rsidR="00D30725" w:rsidRPr="00D30725" w:rsidRDefault="00D30725" w:rsidP="00D30725">
      <w:r w:rsidRPr="00D30725">
        <w:tab/>
      </w:r>
      <w:r w:rsidRPr="00D30725">
        <w:tab/>
      </w:r>
      <w:r w:rsidRPr="00D30725">
        <w:tab/>
      </w:r>
      <w:r w:rsidRPr="00D30725">
        <w:rPr>
          <w:b/>
          <w:bCs/>
        </w:rPr>
        <w:t>Set</w:t>
      </w:r>
      <w:r w:rsidRPr="00D30725">
        <w:t xml:space="preserve"> </w:t>
      </w:r>
      <w:proofErr w:type="spellStart"/>
      <w:r w:rsidRPr="00D30725">
        <w:rPr>
          <w:i/>
          <w:iCs/>
        </w:rPr>
        <w:t>successorData</w:t>
      </w:r>
      <w:proofErr w:type="spellEnd"/>
      <w:r w:rsidRPr="00D30725">
        <w:t xml:space="preserve"> to a node containing </w:t>
      </w:r>
      <w:proofErr w:type="spellStart"/>
      <w:r w:rsidRPr="00D30725">
        <w:rPr>
          <w:i/>
          <w:iCs/>
        </w:rPr>
        <w:t>suc</w:t>
      </w:r>
      <w:proofErr w:type="spellEnd"/>
    </w:p>
    <w:p w14:paraId="25CFE14B" w14:textId="77777777" w:rsidR="00D30725" w:rsidRPr="00D30725" w:rsidRDefault="00D30725" w:rsidP="00D30725">
      <w:r w:rsidRPr="00D30725">
        <w:tab/>
      </w:r>
      <w:r w:rsidRPr="00D30725">
        <w:tab/>
      </w:r>
      <w:r w:rsidRPr="00D30725">
        <w:tab/>
      </w:r>
      <w:r w:rsidRPr="00D30725">
        <w:rPr>
          <w:b/>
          <w:bCs/>
        </w:rPr>
        <w:t>Call</w:t>
      </w:r>
      <w:r w:rsidRPr="00D30725">
        <w:t xml:space="preserve"> via recursion </w:t>
      </w:r>
      <w:proofErr w:type="gramStart"/>
      <w:r w:rsidRPr="00D30725">
        <w:t>Remove(</w:t>
      </w:r>
      <w:proofErr w:type="gramEnd"/>
      <w:r w:rsidRPr="00D30725">
        <w:t xml:space="preserve">) passing </w:t>
      </w:r>
      <w:proofErr w:type="spellStart"/>
      <w:r w:rsidRPr="00D30725">
        <w:rPr>
          <w:i/>
          <w:iCs/>
        </w:rPr>
        <w:t>suc’s</w:t>
      </w:r>
      <w:proofErr w:type="spellEnd"/>
      <w:r w:rsidRPr="00D30725">
        <w:t xml:space="preserve"> </w:t>
      </w:r>
      <w:proofErr w:type="spellStart"/>
      <w:r w:rsidRPr="00D30725">
        <w:t>bidId</w:t>
      </w:r>
      <w:proofErr w:type="spellEnd"/>
    </w:p>
    <w:p w14:paraId="3302BF68" w14:textId="77777777" w:rsidR="00D30725" w:rsidRPr="00D30725" w:rsidRDefault="00D30725" w:rsidP="00D30725">
      <w:r w:rsidRPr="00D30725">
        <w:tab/>
      </w:r>
      <w:r w:rsidRPr="00D30725">
        <w:tab/>
      </w:r>
      <w:r w:rsidRPr="00D30725">
        <w:tab/>
      </w:r>
      <w:r w:rsidRPr="00D30725">
        <w:rPr>
          <w:b/>
          <w:bCs/>
        </w:rPr>
        <w:t>Set</w:t>
      </w:r>
      <w:r w:rsidRPr="00D30725">
        <w:t xml:space="preserve"> </w:t>
      </w:r>
      <w:proofErr w:type="spellStart"/>
      <w:r w:rsidRPr="00D30725">
        <w:rPr>
          <w:i/>
          <w:iCs/>
        </w:rPr>
        <w:t>curr’s</w:t>
      </w:r>
      <w:proofErr w:type="spellEnd"/>
      <w:r w:rsidRPr="00D30725">
        <w:t xml:space="preserve"> bid equal to </w:t>
      </w:r>
      <w:proofErr w:type="spellStart"/>
      <w:r w:rsidRPr="00D30725">
        <w:rPr>
          <w:i/>
          <w:iCs/>
        </w:rPr>
        <w:t>successorData’s</w:t>
      </w:r>
      <w:proofErr w:type="spellEnd"/>
      <w:r w:rsidRPr="00D30725">
        <w:t xml:space="preserve"> bid</w:t>
      </w:r>
    </w:p>
    <w:p w14:paraId="0B75C55D" w14:textId="77777777" w:rsidR="00D30725" w:rsidRPr="00D30725" w:rsidRDefault="00D30725" w:rsidP="00D30725">
      <w:r w:rsidRPr="00D30725">
        <w:tab/>
      </w:r>
      <w:r w:rsidRPr="00D30725">
        <w:tab/>
      </w:r>
      <w:r w:rsidRPr="00D30725">
        <w:rPr>
          <w:b/>
          <w:bCs/>
        </w:rPr>
        <w:t>If</w:t>
      </w:r>
      <w:r w:rsidRPr="00D30725">
        <w:t xml:space="preserve"> </w:t>
      </w:r>
      <w:proofErr w:type="spellStart"/>
      <w:r w:rsidRPr="00D30725">
        <w:rPr>
          <w:i/>
          <w:iCs/>
        </w:rPr>
        <w:t>curr’s</w:t>
      </w:r>
      <w:proofErr w:type="spellEnd"/>
      <w:r w:rsidRPr="00D30725">
        <w:t xml:space="preserve"> </w:t>
      </w:r>
      <w:proofErr w:type="spellStart"/>
      <w:r w:rsidRPr="00D30725">
        <w:t>bidId</w:t>
      </w:r>
      <w:proofErr w:type="spellEnd"/>
      <w:r w:rsidRPr="00D30725">
        <w:t xml:space="preserve"> is less than String</w:t>
      </w:r>
    </w:p>
    <w:p w14:paraId="40212653" w14:textId="77777777" w:rsidR="00D30725" w:rsidRPr="00D30725" w:rsidRDefault="00D30725" w:rsidP="00D30725">
      <w:r w:rsidRPr="00D30725">
        <w:tab/>
      </w:r>
      <w:r w:rsidRPr="00D30725">
        <w:tab/>
      </w:r>
      <w:r w:rsidRPr="00D30725">
        <w:tab/>
      </w:r>
      <w:r w:rsidRPr="00D30725">
        <w:rPr>
          <w:b/>
          <w:bCs/>
        </w:rPr>
        <w:t>Set</w:t>
      </w:r>
      <w:r w:rsidRPr="00D30725">
        <w:t xml:space="preserve"> </w:t>
      </w:r>
      <w:r w:rsidRPr="00D30725">
        <w:rPr>
          <w:i/>
          <w:iCs/>
        </w:rPr>
        <w:t>par</w:t>
      </w:r>
      <w:r w:rsidRPr="00D30725">
        <w:t xml:space="preserve"> equal to </w:t>
      </w:r>
      <w:proofErr w:type="spellStart"/>
      <w:r w:rsidRPr="00D30725">
        <w:rPr>
          <w:i/>
          <w:iCs/>
        </w:rPr>
        <w:t>curr</w:t>
      </w:r>
      <w:proofErr w:type="spellEnd"/>
    </w:p>
    <w:p w14:paraId="52C81811" w14:textId="77777777" w:rsidR="00D30725" w:rsidRPr="00D30725" w:rsidRDefault="00D30725" w:rsidP="00D30725">
      <w:r w:rsidRPr="00D30725">
        <w:tab/>
      </w:r>
      <w:r w:rsidRPr="00D30725">
        <w:tab/>
      </w:r>
      <w:r w:rsidRPr="00D30725">
        <w:tab/>
      </w:r>
      <w:r w:rsidRPr="00D30725">
        <w:rPr>
          <w:b/>
          <w:bCs/>
        </w:rPr>
        <w:t>Set</w:t>
      </w:r>
      <w:r w:rsidRPr="00D30725">
        <w:t xml:space="preserve"> </w:t>
      </w:r>
      <w:proofErr w:type="spellStart"/>
      <w:r w:rsidRPr="00D30725">
        <w:rPr>
          <w:i/>
          <w:iCs/>
        </w:rPr>
        <w:t>curr</w:t>
      </w:r>
      <w:proofErr w:type="spellEnd"/>
      <w:r w:rsidRPr="00D30725">
        <w:t xml:space="preserve"> equal to </w:t>
      </w:r>
      <w:proofErr w:type="spellStart"/>
      <w:r w:rsidRPr="00D30725">
        <w:rPr>
          <w:i/>
          <w:iCs/>
        </w:rPr>
        <w:t>curr’s</w:t>
      </w:r>
      <w:proofErr w:type="spellEnd"/>
      <w:r w:rsidRPr="00D30725">
        <w:t xml:space="preserve"> right pointer</w:t>
      </w:r>
    </w:p>
    <w:p w14:paraId="61501CD0" w14:textId="77777777" w:rsidR="00D30725" w:rsidRPr="00D30725" w:rsidRDefault="00D30725" w:rsidP="00D30725">
      <w:pPr>
        <w:rPr>
          <w:b/>
          <w:bCs/>
        </w:rPr>
      </w:pPr>
      <w:r w:rsidRPr="00D30725">
        <w:tab/>
      </w:r>
      <w:r w:rsidRPr="00D30725">
        <w:tab/>
      </w:r>
      <w:r w:rsidRPr="00D30725">
        <w:rPr>
          <w:b/>
          <w:bCs/>
        </w:rPr>
        <w:t>Else</w:t>
      </w:r>
    </w:p>
    <w:p w14:paraId="596E5331" w14:textId="77777777" w:rsidR="00D30725" w:rsidRPr="00D30725" w:rsidRDefault="00D30725" w:rsidP="00D30725">
      <w:r w:rsidRPr="00D30725">
        <w:tab/>
      </w:r>
      <w:r w:rsidRPr="00D30725">
        <w:tab/>
      </w:r>
      <w:r w:rsidRPr="00D30725">
        <w:tab/>
      </w:r>
      <w:r w:rsidRPr="00D30725">
        <w:rPr>
          <w:b/>
          <w:bCs/>
        </w:rPr>
        <w:t>Set</w:t>
      </w:r>
      <w:r w:rsidRPr="00D30725">
        <w:t xml:space="preserve"> </w:t>
      </w:r>
      <w:r w:rsidRPr="00D30725">
        <w:rPr>
          <w:i/>
          <w:iCs/>
        </w:rPr>
        <w:t>par</w:t>
      </w:r>
      <w:r w:rsidRPr="00D30725">
        <w:t xml:space="preserve"> equal to </w:t>
      </w:r>
      <w:proofErr w:type="spellStart"/>
      <w:r w:rsidRPr="00D30725">
        <w:rPr>
          <w:i/>
          <w:iCs/>
        </w:rPr>
        <w:t>curr</w:t>
      </w:r>
      <w:proofErr w:type="spellEnd"/>
    </w:p>
    <w:p w14:paraId="787A73C3" w14:textId="77777777" w:rsidR="00D30725" w:rsidRPr="00D30725" w:rsidRDefault="00D30725" w:rsidP="00D30725">
      <w:r w:rsidRPr="00D30725">
        <w:tab/>
      </w:r>
      <w:r w:rsidRPr="00D30725">
        <w:tab/>
      </w:r>
      <w:r w:rsidRPr="00D30725">
        <w:tab/>
      </w:r>
      <w:r w:rsidRPr="00D30725">
        <w:rPr>
          <w:b/>
          <w:bCs/>
        </w:rPr>
        <w:t>Set</w:t>
      </w:r>
      <w:r w:rsidRPr="00D30725">
        <w:t xml:space="preserve"> </w:t>
      </w:r>
      <w:proofErr w:type="spellStart"/>
      <w:r w:rsidRPr="00D30725">
        <w:rPr>
          <w:i/>
          <w:iCs/>
        </w:rPr>
        <w:t>curr</w:t>
      </w:r>
      <w:proofErr w:type="spellEnd"/>
      <w:r w:rsidRPr="00D30725">
        <w:t xml:space="preserve"> equal to </w:t>
      </w:r>
      <w:proofErr w:type="spellStart"/>
      <w:r w:rsidRPr="00D30725">
        <w:rPr>
          <w:i/>
          <w:iCs/>
        </w:rPr>
        <w:t>curr’s</w:t>
      </w:r>
      <w:proofErr w:type="spellEnd"/>
      <w:r w:rsidRPr="00D30725">
        <w:t xml:space="preserve"> left pointer</w:t>
      </w:r>
    </w:p>
    <w:p w14:paraId="0CB7EE70" w14:textId="77777777" w:rsidR="00D30725" w:rsidRPr="00D30725" w:rsidRDefault="00D30725" w:rsidP="00D30725">
      <w:pPr>
        <w:rPr>
          <w:b/>
          <w:bCs/>
        </w:rPr>
      </w:pPr>
      <w:r w:rsidRPr="00D30725">
        <w:rPr>
          <w:b/>
          <w:bCs/>
        </w:rPr>
        <w:t>End</w:t>
      </w:r>
    </w:p>
    <w:p w14:paraId="46F48803" w14:textId="77777777" w:rsidR="00D30725" w:rsidRPr="00D30725" w:rsidRDefault="00D30725" w:rsidP="00D30725"/>
    <w:sectPr w:rsidR="00D30725" w:rsidRPr="00D3072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FFA18" w14:textId="77777777" w:rsidR="00D30725" w:rsidRDefault="00D30725">
      <w:pPr>
        <w:spacing w:line="240" w:lineRule="auto"/>
      </w:pPr>
      <w:r>
        <w:separator/>
      </w:r>
    </w:p>
    <w:p w14:paraId="54AA764F" w14:textId="77777777" w:rsidR="00D30725" w:rsidRDefault="00D30725"/>
  </w:endnote>
  <w:endnote w:type="continuationSeparator" w:id="0">
    <w:p w14:paraId="7C787B6B" w14:textId="77777777" w:rsidR="00D30725" w:rsidRDefault="00D30725">
      <w:pPr>
        <w:spacing w:line="240" w:lineRule="auto"/>
      </w:pPr>
      <w:r>
        <w:continuationSeparator/>
      </w:r>
    </w:p>
    <w:p w14:paraId="3523BAEC" w14:textId="77777777" w:rsidR="00D30725" w:rsidRDefault="00D307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10717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25706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BBE6B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ADA69" w14:textId="77777777" w:rsidR="00D30725" w:rsidRDefault="00D30725">
      <w:pPr>
        <w:spacing w:line="240" w:lineRule="auto"/>
      </w:pPr>
      <w:r>
        <w:separator/>
      </w:r>
    </w:p>
    <w:p w14:paraId="4A69DA91" w14:textId="77777777" w:rsidR="00D30725" w:rsidRDefault="00D30725"/>
  </w:footnote>
  <w:footnote w:type="continuationSeparator" w:id="0">
    <w:p w14:paraId="50C2329E" w14:textId="77777777" w:rsidR="00D30725" w:rsidRDefault="00D30725">
      <w:pPr>
        <w:spacing w:line="240" w:lineRule="auto"/>
      </w:pPr>
      <w:r>
        <w:continuationSeparator/>
      </w:r>
    </w:p>
    <w:p w14:paraId="451CB5CF" w14:textId="77777777" w:rsidR="00D30725" w:rsidRDefault="00D307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9B283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98370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43E08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2A43FF4"/>
    <w:multiLevelType w:val="hybridMultilevel"/>
    <w:tmpl w:val="4A6A1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1492991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725"/>
    <w:rsid w:val="00023AFE"/>
    <w:rsid w:val="000A3D9B"/>
    <w:rsid w:val="000D4642"/>
    <w:rsid w:val="000D539D"/>
    <w:rsid w:val="00116273"/>
    <w:rsid w:val="002C79E6"/>
    <w:rsid w:val="002F3AE9"/>
    <w:rsid w:val="003804CC"/>
    <w:rsid w:val="005C199E"/>
    <w:rsid w:val="00664C1A"/>
    <w:rsid w:val="0087407D"/>
    <w:rsid w:val="00A417C1"/>
    <w:rsid w:val="00A46306"/>
    <w:rsid w:val="00B863FB"/>
    <w:rsid w:val="00B86440"/>
    <w:rsid w:val="00BB2D6F"/>
    <w:rsid w:val="00C00F8F"/>
    <w:rsid w:val="00C03068"/>
    <w:rsid w:val="00D30725"/>
    <w:rsid w:val="00D620FD"/>
    <w:rsid w:val="00D91044"/>
    <w:rsid w:val="00E67454"/>
    <w:rsid w:val="00EF55C5"/>
    <w:rsid w:val="00F6242A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9B22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krem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7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2024-04-02T19:09:00Z</dcterms:created>
  <dcterms:modified xsi:type="dcterms:W3CDTF">2024-04-02T19:16:00Z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