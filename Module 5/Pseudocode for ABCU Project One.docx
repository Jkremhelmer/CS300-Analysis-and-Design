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E5D" w14:textId="77777777" w:rsidR="002C79E6" w:rsidRDefault="002C79E6" w:rsidP="002C79E6"/>
    <w:p w14:paraId="544339F7" w14:textId="77777777" w:rsidR="002C79E6" w:rsidRDefault="002C79E6" w:rsidP="002C79E6"/>
    <w:p w14:paraId="32138CF3" w14:textId="77777777" w:rsidR="002C79E6" w:rsidRDefault="002C79E6" w:rsidP="002C79E6"/>
    <w:p w14:paraId="33132669" w14:textId="77777777" w:rsidR="002C79E6" w:rsidRDefault="002C79E6" w:rsidP="002C79E6"/>
    <w:p w14:paraId="00B565B6" w14:textId="77777777" w:rsidR="002C79E6" w:rsidRDefault="002C79E6" w:rsidP="002C79E6"/>
    <w:p w14:paraId="4A0BA93E" w14:textId="7E5E0BD3" w:rsidR="6A36C4BF" w:rsidRPr="00B863FB" w:rsidRDefault="00A46306" w:rsidP="00B863FB">
      <w:pPr>
        <w:pStyle w:val="Title"/>
      </w:pPr>
      <w:r>
        <w:t>Project One</w:t>
      </w:r>
      <w:r w:rsidR="005B31D3">
        <w:t>: ABCU</w:t>
      </w:r>
    </w:p>
    <w:p w14:paraId="3C689D38" w14:textId="0F29FFB4" w:rsidR="201D26C8" w:rsidRDefault="201D26C8" w:rsidP="002C79E6">
      <w:pPr>
        <w:pStyle w:val="Subtitle"/>
      </w:pPr>
    </w:p>
    <w:p w14:paraId="14644FA7" w14:textId="741D7715" w:rsidR="00A417C1" w:rsidRDefault="00D30725" w:rsidP="002C79E6">
      <w:pPr>
        <w:pStyle w:val="Subtitle"/>
      </w:pPr>
      <w:r>
        <w:t>Jason Kremhelmer</w:t>
      </w:r>
    </w:p>
    <w:p w14:paraId="67507921" w14:textId="3D43D211" w:rsidR="002C79E6" w:rsidRDefault="00D30725" w:rsidP="002C79E6">
      <w:pPr>
        <w:pStyle w:val="Subtitle"/>
      </w:pPr>
      <w:r>
        <w:t>Southern New Hampshire University</w:t>
      </w:r>
    </w:p>
    <w:p w14:paraId="1543E16D" w14:textId="06C6065C" w:rsidR="002C79E6" w:rsidRDefault="00D30725" w:rsidP="002C79E6">
      <w:pPr>
        <w:pStyle w:val="Subtitle"/>
      </w:pPr>
      <w:r>
        <w:t>CS300: Analysis and Design</w:t>
      </w:r>
    </w:p>
    <w:p w14:paraId="682BBE6E" w14:textId="3995FD13" w:rsidR="002C79E6" w:rsidRDefault="00D30725" w:rsidP="002C79E6">
      <w:pPr>
        <w:pStyle w:val="Subtitle"/>
      </w:pPr>
      <w:r>
        <w:t>David Ostrowski</w:t>
      </w:r>
    </w:p>
    <w:p w14:paraId="713565C3" w14:textId="06B26BBD" w:rsidR="201D26C8" w:rsidRDefault="00D30725" w:rsidP="002C79E6">
      <w:pPr>
        <w:pStyle w:val="Subtitle"/>
      </w:pPr>
      <w:r>
        <w:t>4/</w:t>
      </w:r>
      <w:r w:rsidR="000E2B66">
        <w:t>14</w:t>
      </w:r>
      <w:r>
        <w:t>/2024</w:t>
      </w:r>
    </w:p>
    <w:p w14:paraId="288DE7F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07FD5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FB97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CCA0A0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EF908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A893B2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DB011F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9C6A2E2" w14:textId="0585D531" w:rsidR="67AE9998" w:rsidRDefault="000D4642" w:rsidP="00EE50C3">
      <w:pPr>
        <w:pStyle w:val="Title"/>
      </w:pPr>
      <w:r>
        <w:br w:type="page"/>
      </w:r>
      <w:r w:rsidR="00EE50C3">
        <w:lastRenderedPageBreak/>
        <w:t>Pseudocode for ABCU Project One</w:t>
      </w:r>
    </w:p>
    <w:p w14:paraId="20CF6CCB" w14:textId="77777777" w:rsidR="00EE50C3" w:rsidRPr="00EE50C3" w:rsidRDefault="00EE50C3" w:rsidP="001D6968">
      <w:pPr>
        <w:ind w:firstLine="0"/>
      </w:pPr>
      <w:r w:rsidRPr="00EE50C3">
        <w:rPr>
          <w:b/>
          <w:bCs/>
        </w:rPr>
        <w:t xml:space="preserve">Load </w:t>
      </w:r>
      <w:r w:rsidRPr="00EE50C3">
        <w:t>text parsing libraries and headers</w:t>
      </w:r>
    </w:p>
    <w:p w14:paraId="508D69D5" w14:textId="77777777" w:rsidR="00EE50C3" w:rsidRPr="00EE50C3" w:rsidRDefault="00EE50C3" w:rsidP="001D6968">
      <w:pPr>
        <w:ind w:firstLine="0"/>
      </w:pPr>
      <w:r w:rsidRPr="00EE50C3">
        <w:rPr>
          <w:b/>
          <w:bCs/>
        </w:rPr>
        <w:t>Define</w:t>
      </w:r>
      <w:r w:rsidRPr="00EE50C3">
        <w:t xml:space="preserve"> a struct to hold course data</w:t>
      </w:r>
    </w:p>
    <w:p w14:paraId="5C21F229" w14:textId="77777777" w:rsidR="00EE50C3" w:rsidRPr="00EE50C3" w:rsidRDefault="00EE50C3" w:rsidP="00EE50C3"/>
    <w:p w14:paraId="1D53EA4F" w14:textId="77777777" w:rsidR="00EE50C3" w:rsidRPr="00EE50C3" w:rsidRDefault="00EE50C3" w:rsidP="001D6968">
      <w:pPr>
        <w:ind w:firstLine="0"/>
        <w:rPr>
          <w:b/>
          <w:bCs/>
        </w:rPr>
      </w:pPr>
      <w:r w:rsidRPr="00EE50C3">
        <w:rPr>
          <w:b/>
          <w:bCs/>
        </w:rPr>
        <w:t>struct Course {}</w:t>
      </w:r>
      <w:r w:rsidRPr="00EE50C3">
        <w:rPr>
          <w:b/>
          <w:bCs/>
        </w:rPr>
        <w:tab/>
      </w:r>
    </w:p>
    <w:p w14:paraId="3750A341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proofErr w:type="spellStart"/>
      <w:r w:rsidRPr="00EE50C3">
        <w:rPr>
          <w:i/>
          <w:iCs/>
        </w:rPr>
        <w:t>courseID</w:t>
      </w:r>
      <w:proofErr w:type="spellEnd"/>
    </w:p>
    <w:p w14:paraId="2B93C430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proofErr w:type="spellStart"/>
      <w:r w:rsidRPr="00EE50C3">
        <w:rPr>
          <w:i/>
          <w:iCs/>
        </w:rPr>
        <w:t>courseName</w:t>
      </w:r>
      <w:proofErr w:type="spellEnd"/>
    </w:p>
    <w:p w14:paraId="5EDA3B87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proofErr w:type="spellStart"/>
      <w:r w:rsidRPr="00EE50C3">
        <w:rPr>
          <w:i/>
          <w:iCs/>
        </w:rPr>
        <w:t>preCount</w:t>
      </w:r>
      <w:proofErr w:type="spellEnd"/>
    </w:p>
    <w:p w14:paraId="752A9EEE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r w:rsidRPr="00EE50C3">
        <w:rPr>
          <w:i/>
          <w:iCs/>
        </w:rPr>
        <w:t>prelist</w:t>
      </w:r>
    </w:p>
    <w:p w14:paraId="7F1FF815" w14:textId="77777777" w:rsidR="00EE50C3" w:rsidRPr="00EE50C3" w:rsidRDefault="00EE50C3" w:rsidP="00621C5D">
      <w:pPr>
        <w:ind w:firstLine="0"/>
      </w:pPr>
      <w:r w:rsidRPr="00EE50C3">
        <w:tab/>
      </w:r>
      <w:proofErr w:type="gramStart"/>
      <w:r w:rsidRPr="00EE50C3">
        <w:t>Course(</w:t>
      </w:r>
      <w:proofErr w:type="gramEnd"/>
      <w:r w:rsidRPr="00EE50C3">
        <w:t>) (constructor) {</w:t>
      </w:r>
      <w:proofErr w:type="spellStart"/>
      <w:r w:rsidRPr="00EE50C3">
        <w:t>courseID</w:t>
      </w:r>
      <w:proofErr w:type="spellEnd"/>
      <w:r w:rsidRPr="00EE50C3">
        <w:t xml:space="preserve"> = </w:t>
      </w:r>
      <w:proofErr w:type="spellStart"/>
      <w:r w:rsidRPr="00EE50C3">
        <w:t>courseName</w:t>
      </w:r>
      <w:proofErr w:type="spellEnd"/>
      <w:r w:rsidRPr="00EE50C3">
        <w:t xml:space="preserve"> = ””; </w:t>
      </w:r>
      <w:proofErr w:type="spellStart"/>
      <w:r w:rsidRPr="00EE50C3">
        <w:t>preCount</w:t>
      </w:r>
      <w:proofErr w:type="spellEnd"/>
      <w:r w:rsidRPr="00EE50C3">
        <w:t xml:space="preserve"> = 0; </w:t>
      </w:r>
      <w:proofErr w:type="spellStart"/>
      <w:r w:rsidRPr="00EE50C3">
        <w:t>preList</w:t>
      </w:r>
      <w:proofErr w:type="spellEnd"/>
      <w:r w:rsidRPr="00EE50C3">
        <w:t xml:space="preserve"> = “”}</w:t>
      </w:r>
    </w:p>
    <w:p w14:paraId="087D45ED" w14:textId="77777777" w:rsidR="00EE50C3" w:rsidRPr="00EE50C3" w:rsidRDefault="00EE50C3" w:rsidP="00EE50C3"/>
    <w:p w14:paraId="48F05829" w14:textId="77777777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 xml:space="preserve">Class </w:t>
      </w:r>
      <w:proofErr w:type="spellStart"/>
      <w:proofErr w:type="gramStart"/>
      <w:r w:rsidRPr="00EE50C3">
        <w:rPr>
          <w:b/>
          <w:bCs/>
        </w:rPr>
        <w:t>BinaryTree</w:t>
      </w:r>
      <w:proofErr w:type="spellEnd"/>
      <w:r w:rsidRPr="00EE50C3">
        <w:rPr>
          <w:b/>
          <w:bCs/>
        </w:rPr>
        <w:t>{</w:t>
      </w:r>
      <w:proofErr w:type="gramEnd"/>
      <w:r w:rsidRPr="00EE50C3">
        <w:rPr>
          <w:b/>
          <w:bCs/>
        </w:rPr>
        <w:t>}</w:t>
      </w:r>
    </w:p>
    <w:p w14:paraId="4772E62D" w14:textId="77777777" w:rsidR="00EE50C3" w:rsidRPr="00EE50C3" w:rsidRDefault="00EE50C3" w:rsidP="00621C5D">
      <w:pPr>
        <w:ind w:firstLine="0"/>
      </w:pPr>
      <w:r w:rsidRPr="00EE50C3">
        <w:tab/>
        <w:t xml:space="preserve">-struct </w:t>
      </w:r>
      <w:r w:rsidRPr="00EE50C3">
        <w:rPr>
          <w:i/>
          <w:iCs/>
        </w:rPr>
        <w:t>Node</w:t>
      </w:r>
    </w:p>
    <w:p w14:paraId="1DF5188D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r w:rsidRPr="00EE50C3">
        <w:tab/>
      </w:r>
      <w:r w:rsidRPr="00EE50C3">
        <w:rPr>
          <w:i/>
          <w:iCs/>
        </w:rPr>
        <w:t>Course</w:t>
      </w:r>
    </w:p>
    <w:p w14:paraId="5EBBA8A5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rPr>
          <w:i/>
          <w:iCs/>
        </w:rPr>
        <w:t>right</w:t>
      </w:r>
      <w:r w:rsidRPr="00EE50C3">
        <w:t xml:space="preserve"> pointer</w:t>
      </w:r>
    </w:p>
    <w:p w14:paraId="6041B076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rPr>
          <w:i/>
          <w:iCs/>
        </w:rPr>
        <w:t>left</w:t>
      </w:r>
      <w:r w:rsidRPr="00EE50C3">
        <w:t xml:space="preserve"> pointer</w:t>
      </w:r>
    </w:p>
    <w:p w14:paraId="531B75A2" w14:textId="77777777" w:rsidR="00EE50C3" w:rsidRPr="00EE50C3" w:rsidRDefault="00EE50C3" w:rsidP="00621C5D">
      <w:pPr>
        <w:ind w:firstLine="0"/>
      </w:pPr>
      <w:r w:rsidRPr="00EE50C3">
        <w:tab/>
        <w:t>-</w:t>
      </w:r>
      <w:r w:rsidRPr="00EE50C3">
        <w:rPr>
          <w:i/>
          <w:iCs/>
        </w:rPr>
        <w:t>root</w:t>
      </w:r>
    </w:p>
    <w:p w14:paraId="5F7CAEBA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rPr>
          <w:i/>
          <w:iCs/>
        </w:rPr>
        <w:tab/>
        <w:t>+</w:t>
      </w:r>
      <w:proofErr w:type="spellStart"/>
      <w:proofErr w:type="gramStart"/>
      <w:r w:rsidRPr="00EE50C3">
        <w:rPr>
          <w:i/>
          <w:iCs/>
        </w:rPr>
        <w:t>printCourse</w:t>
      </w:r>
      <w:proofErr w:type="spellEnd"/>
      <w:r w:rsidRPr="00EE50C3">
        <w:rPr>
          <w:i/>
          <w:iCs/>
        </w:rPr>
        <w:t>(</w:t>
      </w:r>
      <w:proofErr w:type="gramEnd"/>
      <w:r w:rsidRPr="00EE50C3">
        <w:rPr>
          <w:i/>
          <w:iCs/>
        </w:rPr>
        <w:t>)</w:t>
      </w:r>
    </w:p>
    <w:p w14:paraId="4D47FE78" w14:textId="77777777" w:rsidR="00EE50C3" w:rsidRPr="00EE50C3" w:rsidRDefault="00EE50C3" w:rsidP="00621C5D">
      <w:pPr>
        <w:ind w:firstLine="0"/>
      </w:pPr>
      <w:r w:rsidRPr="00EE50C3">
        <w:tab/>
        <w:t>+</w:t>
      </w:r>
      <w:proofErr w:type="spellStart"/>
      <w:proofErr w:type="gramStart"/>
      <w:r w:rsidRPr="00EE50C3">
        <w:rPr>
          <w:i/>
          <w:iCs/>
        </w:rPr>
        <w:t>BinaryTree</w:t>
      </w:r>
      <w:proofErr w:type="spellEnd"/>
      <w:r w:rsidRPr="00EE50C3">
        <w:rPr>
          <w:i/>
          <w:iCs/>
        </w:rPr>
        <w:t>(</w:t>
      </w:r>
      <w:proofErr w:type="gramEnd"/>
      <w:r w:rsidRPr="00EE50C3">
        <w:rPr>
          <w:i/>
          <w:iCs/>
        </w:rPr>
        <w:t>)</w:t>
      </w:r>
    </w:p>
    <w:p w14:paraId="5DFA26D2" w14:textId="77777777" w:rsidR="00EE50C3" w:rsidRPr="00EE50C3" w:rsidRDefault="00EE50C3" w:rsidP="00621C5D">
      <w:pPr>
        <w:ind w:firstLine="0"/>
      </w:pPr>
    </w:p>
    <w:p w14:paraId="60B02F56" w14:textId="77777777" w:rsidR="00EE50C3" w:rsidRPr="00EE50C3" w:rsidRDefault="00EE50C3" w:rsidP="00621C5D">
      <w:pPr>
        <w:ind w:firstLine="0"/>
        <w:rPr>
          <w:b/>
          <w:bCs/>
        </w:rPr>
      </w:pPr>
      <w:proofErr w:type="gramStart"/>
      <w:r w:rsidRPr="00EE50C3">
        <w:rPr>
          <w:b/>
          <w:bCs/>
        </w:rPr>
        <w:t>Main(</w:t>
      </w:r>
      <w:proofErr w:type="gramEnd"/>
      <w:r w:rsidRPr="00EE50C3">
        <w:rPr>
          <w:b/>
          <w:bCs/>
        </w:rPr>
        <w:t>)</w:t>
      </w:r>
    </w:p>
    <w:p w14:paraId="6214E968" w14:textId="77777777" w:rsidR="00EE50C3" w:rsidRPr="00EE50C3" w:rsidRDefault="00EE50C3" w:rsidP="00621C5D">
      <w:pPr>
        <w:ind w:firstLine="0"/>
      </w:pPr>
      <w:r w:rsidRPr="00EE50C3">
        <w:tab/>
      </w:r>
      <w:r w:rsidRPr="00EE50C3">
        <w:rPr>
          <w:b/>
          <w:bCs/>
        </w:rPr>
        <w:t>Create</w:t>
      </w:r>
      <w:r w:rsidRPr="00EE50C3">
        <w:t xml:space="preserve"> new </w:t>
      </w:r>
      <w:proofErr w:type="spellStart"/>
      <w:r w:rsidRPr="00EE50C3">
        <w:t>BinaryTree</w:t>
      </w:r>
      <w:proofErr w:type="spellEnd"/>
      <w:r w:rsidRPr="00EE50C3">
        <w:t xml:space="preserve"> named </w:t>
      </w:r>
      <w:proofErr w:type="spellStart"/>
      <w:r w:rsidRPr="00EE50C3">
        <w:rPr>
          <w:i/>
          <w:iCs/>
        </w:rPr>
        <w:t>courseTree</w:t>
      </w:r>
      <w:proofErr w:type="spellEnd"/>
      <w:r w:rsidRPr="00EE50C3">
        <w:rPr>
          <w:i/>
          <w:iCs/>
        </w:rPr>
        <w:t xml:space="preserve"> </w:t>
      </w:r>
      <w:r w:rsidRPr="00EE50C3">
        <w:t xml:space="preserve">of the struct-type </w:t>
      </w:r>
      <w:r w:rsidRPr="00EE50C3">
        <w:rPr>
          <w:b/>
          <w:bCs/>
        </w:rPr>
        <w:t>Course</w:t>
      </w:r>
    </w:p>
    <w:p w14:paraId="574B1B96" w14:textId="77777777" w:rsidR="00EE50C3" w:rsidRPr="00EE50C3" w:rsidRDefault="00EE50C3" w:rsidP="00621C5D">
      <w:pPr>
        <w:ind w:firstLine="0"/>
      </w:pPr>
      <w:r w:rsidRPr="00EE50C3">
        <w:tab/>
      </w:r>
      <w:r w:rsidRPr="00EE50C3">
        <w:rPr>
          <w:b/>
          <w:bCs/>
        </w:rPr>
        <w:t>Get</w:t>
      </w:r>
      <w:r w:rsidRPr="00EE50C3">
        <w:t xml:space="preserve"> CSV file path from user</w:t>
      </w:r>
    </w:p>
    <w:p w14:paraId="776E3D67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rPr>
          <w:b/>
          <w:bCs/>
        </w:rPr>
        <w:t>If</w:t>
      </w:r>
      <w:r w:rsidRPr="00EE50C3">
        <w:t xml:space="preserve"> no data passed use default location</w:t>
      </w:r>
    </w:p>
    <w:p w14:paraId="5B36988B" w14:textId="77777777" w:rsidR="00EE50C3" w:rsidRPr="00EE50C3" w:rsidRDefault="00EE50C3" w:rsidP="00621C5D">
      <w:pPr>
        <w:ind w:firstLine="0"/>
      </w:pPr>
      <w:r w:rsidRPr="00EE50C3">
        <w:lastRenderedPageBreak/>
        <w:tab/>
      </w:r>
      <w:r w:rsidRPr="00EE50C3">
        <w:rPr>
          <w:b/>
          <w:bCs/>
        </w:rPr>
        <w:t>Call</w:t>
      </w:r>
      <w:r w:rsidRPr="00EE50C3">
        <w:t xml:space="preserve"> </w:t>
      </w:r>
      <w:proofErr w:type="spellStart"/>
      <w:proofErr w:type="gramStart"/>
      <w:r w:rsidRPr="00EE50C3">
        <w:rPr>
          <w:b/>
          <w:bCs/>
        </w:rPr>
        <w:t>txtParser</w:t>
      </w:r>
      <w:proofErr w:type="spellEnd"/>
      <w:r w:rsidRPr="00EE50C3">
        <w:t>(</w:t>
      </w:r>
      <w:proofErr w:type="gramEnd"/>
      <w:r w:rsidRPr="00EE50C3">
        <w:t>) passing CSV file path</w:t>
      </w:r>
    </w:p>
    <w:p w14:paraId="5886FDB6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r w:rsidRPr="00EE50C3">
        <w:rPr>
          <w:b/>
          <w:bCs/>
        </w:rPr>
        <w:t>Call</w:t>
      </w:r>
      <w:r w:rsidRPr="00EE50C3">
        <w:t xml:space="preserve"> </w:t>
      </w:r>
      <w:proofErr w:type="spellStart"/>
      <w:proofErr w:type="gramStart"/>
      <w:r w:rsidRPr="00EE50C3">
        <w:rPr>
          <w:b/>
          <w:bCs/>
        </w:rPr>
        <w:t>validateList</w:t>
      </w:r>
      <w:proofErr w:type="spellEnd"/>
      <w:r w:rsidRPr="00EE50C3">
        <w:t>(</w:t>
      </w:r>
      <w:proofErr w:type="gramEnd"/>
      <w:r w:rsidRPr="00EE50C3">
        <w:t xml:space="preserve">) passing </w:t>
      </w:r>
      <w:proofErr w:type="spellStart"/>
      <w:r w:rsidRPr="00EE50C3">
        <w:rPr>
          <w:i/>
          <w:iCs/>
        </w:rPr>
        <w:t>courseTree</w:t>
      </w:r>
      <w:proofErr w:type="spellEnd"/>
    </w:p>
    <w:p w14:paraId="4DC01A90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rPr>
          <w:i/>
          <w:iCs/>
        </w:rPr>
        <w:tab/>
      </w:r>
      <w:r w:rsidRPr="00EE50C3">
        <w:rPr>
          <w:b/>
          <w:bCs/>
        </w:rPr>
        <w:t>Get</w:t>
      </w:r>
      <w:r w:rsidRPr="00EE50C3">
        <w:t xml:space="preserve"> user value to search for and </w:t>
      </w:r>
      <w:r w:rsidRPr="00EE50C3">
        <w:rPr>
          <w:b/>
          <w:bCs/>
        </w:rPr>
        <w:t>Store</w:t>
      </w:r>
      <w:r w:rsidRPr="00EE50C3">
        <w:t xml:space="preserve"> in </w:t>
      </w:r>
      <w:proofErr w:type="spellStart"/>
      <w:r w:rsidRPr="00EE50C3">
        <w:rPr>
          <w:i/>
          <w:iCs/>
        </w:rPr>
        <w:t>userSearch</w:t>
      </w:r>
      <w:proofErr w:type="spellEnd"/>
    </w:p>
    <w:p w14:paraId="5DC7F248" w14:textId="77777777" w:rsidR="00EE50C3" w:rsidRPr="00EE50C3" w:rsidRDefault="00EE50C3" w:rsidP="00621C5D">
      <w:pPr>
        <w:ind w:firstLine="0"/>
      </w:pPr>
      <w:r w:rsidRPr="00EE50C3">
        <w:rPr>
          <w:i/>
          <w:iCs/>
        </w:rPr>
        <w:tab/>
      </w:r>
      <w:r w:rsidRPr="00EE50C3">
        <w:rPr>
          <w:b/>
          <w:bCs/>
        </w:rPr>
        <w:t>Call</w:t>
      </w:r>
      <w:r w:rsidRPr="00EE50C3">
        <w:t xml:space="preserve"> </w:t>
      </w:r>
      <w:proofErr w:type="spellStart"/>
      <w:proofErr w:type="gramStart"/>
      <w:r w:rsidRPr="00EE50C3">
        <w:rPr>
          <w:b/>
          <w:bCs/>
        </w:rPr>
        <w:t>printCourse</w:t>
      </w:r>
      <w:proofErr w:type="spellEnd"/>
      <w:r w:rsidRPr="00EE50C3">
        <w:rPr>
          <w:b/>
          <w:bCs/>
        </w:rPr>
        <w:t>(</w:t>
      </w:r>
      <w:proofErr w:type="gramEnd"/>
      <w:r w:rsidRPr="00EE50C3">
        <w:rPr>
          <w:b/>
          <w:bCs/>
        </w:rPr>
        <w:t>)</w:t>
      </w:r>
      <w:r w:rsidRPr="00EE50C3">
        <w:t xml:space="preserve"> passing </w:t>
      </w:r>
      <w:proofErr w:type="spellStart"/>
      <w:r w:rsidRPr="00EE50C3">
        <w:rPr>
          <w:i/>
          <w:iCs/>
        </w:rPr>
        <w:t>userSearch</w:t>
      </w:r>
      <w:proofErr w:type="spellEnd"/>
    </w:p>
    <w:p w14:paraId="46E97009" w14:textId="6F8A1750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>End</w:t>
      </w:r>
    </w:p>
    <w:p w14:paraId="047BE56F" w14:textId="77777777" w:rsidR="00EE50C3" w:rsidRPr="00EE50C3" w:rsidRDefault="00EE50C3" w:rsidP="00621C5D">
      <w:pPr>
        <w:ind w:firstLine="0"/>
        <w:rPr>
          <w:b/>
          <w:bCs/>
        </w:rPr>
      </w:pPr>
      <w:proofErr w:type="spellStart"/>
      <w:r w:rsidRPr="00EE50C3">
        <w:rPr>
          <w:b/>
          <w:bCs/>
        </w:rPr>
        <w:t>txtParser</w:t>
      </w:r>
      <w:proofErr w:type="spellEnd"/>
      <w:r w:rsidRPr="00EE50C3">
        <w:rPr>
          <w:b/>
          <w:bCs/>
        </w:rPr>
        <w:t xml:space="preserve"> (String)</w:t>
      </w:r>
    </w:p>
    <w:p w14:paraId="201D96D6" w14:textId="77777777" w:rsidR="00EE50C3" w:rsidRPr="00EE50C3" w:rsidRDefault="00EE50C3" w:rsidP="00621C5D">
      <w:pPr>
        <w:ind w:firstLine="0"/>
      </w:pPr>
      <w:r w:rsidRPr="00EE50C3">
        <w:rPr>
          <w:b/>
          <w:bCs/>
        </w:rPr>
        <w:tab/>
        <w:t>Open</w:t>
      </w:r>
      <w:r w:rsidRPr="00EE50C3">
        <w:t xml:space="preserve"> file found at the path in </w:t>
      </w:r>
      <w:r w:rsidRPr="00EE50C3">
        <w:rPr>
          <w:i/>
          <w:iCs/>
        </w:rPr>
        <w:t xml:space="preserve">String </w:t>
      </w:r>
      <w:r w:rsidRPr="00EE50C3">
        <w:t>by invoking parser libraries</w:t>
      </w:r>
    </w:p>
    <w:p w14:paraId="2A305C78" w14:textId="77777777" w:rsidR="00EE50C3" w:rsidRPr="00EE50C3" w:rsidRDefault="00EE50C3" w:rsidP="00621C5D">
      <w:pPr>
        <w:ind w:firstLine="0"/>
      </w:pPr>
      <w:r w:rsidRPr="00EE50C3">
        <w:tab/>
      </w:r>
      <w:r w:rsidRPr="00EE50C3">
        <w:rPr>
          <w:b/>
          <w:bCs/>
        </w:rPr>
        <w:t>Loop</w:t>
      </w:r>
      <w:r w:rsidRPr="00EE50C3">
        <w:t xml:space="preserve"> row by row until end of file (</w:t>
      </w:r>
      <w:proofErr w:type="spellStart"/>
      <w:r w:rsidRPr="00EE50C3">
        <w:t>eof</w:t>
      </w:r>
      <w:proofErr w:type="spellEnd"/>
      <w:r w:rsidRPr="00EE50C3">
        <w:t>)</w:t>
      </w:r>
    </w:p>
    <w:p w14:paraId="1C58416F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rPr>
          <w:b/>
          <w:bCs/>
        </w:rPr>
        <w:t>If</w:t>
      </w:r>
      <w:r w:rsidRPr="00EE50C3">
        <w:t xml:space="preserve"> first and second string are present</w:t>
      </w:r>
    </w:p>
    <w:p w14:paraId="00D31100" w14:textId="77777777" w:rsidR="00EE50C3" w:rsidRPr="00EE50C3" w:rsidRDefault="00EE50C3" w:rsidP="00621C5D">
      <w:pPr>
        <w:ind w:firstLine="0"/>
      </w:pPr>
      <w:r w:rsidRPr="00EE50C3">
        <w:rPr>
          <w:b/>
          <w:bCs/>
        </w:rPr>
        <w:t>Add</w:t>
      </w:r>
      <w:r w:rsidRPr="00EE50C3">
        <w:t xml:space="preserve"> the first String to struct at </w:t>
      </w:r>
      <w:proofErr w:type="spellStart"/>
      <w:r w:rsidRPr="00EE50C3">
        <w:rPr>
          <w:i/>
          <w:iCs/>
        </w:rPr>
        <w:t>courseID</w:t>
      </w:r>
      <w:proofErr w:type="spellEnd"/>
    </w:p>
    <w:p w14:paraId="3C3FE007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Add</w:t>
      </w:r>
      <w:r w:rsidRPr="00EE50C3">
        <w:t xml:space="preserve"> the second String to Struct at </w:t>
      </w:r>
      <w:proofErr w:type="spellStart"/>
      <w:r w:rsidRPr="00EE50C3">
        <w:rPr>
          <w:i/>
          <w:iCs/>
        </w:rPr>
        <w:t>courseName</w:t>
      </w:r>
      <w:proofErr w:type="spellEnd"/>
    </w:p>
    <w:p w14:paraId="79823AC4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Loop</w:t>
      </w:r>
      <w:r w:rsidRPr="00EE50C3">
        <w:t xml:space="preserve"> until file handler has no value in a column (indicates no more prerequisite)</w:t>
      </w:r>
    </w:p>
    <w:p w14:paraId="14156EC9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Increment</w:t>
      </w:r>
      <w:r w:rsidRPr="00EE50C3">
        <w:t xml:space="preserve"> a variable named </w:t>
      </w:r>
      <w:proofErr w:type="spellStart"/>
      <w:r w:rsidRPr="00EE50C3">
        <w:rPr>
          <w:i/>
          <w:iCs/>
        </w:rPr>
        <w:t>preCount</w:t>
      </w:r>
      <w:proofErr w:type="spellEnd"/>
      <w:r w:rsidRPr="00EE50C3">
        <w:t xml:space="preserve"> for each prerequisite found</w:t>
      </w:r>
    </w:p>
    <w:p w14:paraId="1547D8FC" w14:textId="77777777" w:rsidR="00EE50C3" w:rsidRPr="00EE50C3" w:rsidRDefault="00EE50C3" w:rsidP="00621C5D">
      <w:pPr>
        <w:ind w:firstLine="0"/>
      </w:pPr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Concatenate</w:t>
      </w:r>
      <w:r w:rsidRPr="00EE50C3">
        <w:t xml:space="preserve"> a </w:t>
      </w:r>
      <w:proofErr w:type="spellStart"/>
      <w:r w:rsidRPr="00EE50C3">
        <w:t>localString</w:t>
      </w:r>
      <w:proofErr w:type="spellEnd"/>
      <w:r w:rsidRPr="00EE50C3">
        <w:t xml:space="preserve"> named </w:t>
      </w:r>
      <w:proofErr w:type="spellStart"/>
      <w:r w:rsidRPr="00EE50C3">
        <w:rPr>
          <w:i/>
          <w:iCs/>
        </w:rPr>
        <w:t>preNames</w:t>
      </w:r>
      <w:proofErr w:type="spellEnd"/>
      <w:r w:rsidRPr="00EE50C3">
        <w:t xml:space="preserve"> for each prerequisite</w:t>
      </w:r>
    </w:p>
    <w:p w14:paraId="005BE55C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Add</w:t>
      </w:r>
      <w:r w:rsidRPr="00EE50C3">
        <w:t xml:space="preserve"> </w:t>
      </w:r>
      <w:proofErr w:type="spellStart"/>
      <w:r w:rsidRPr="00EE50C3">
        <w:rPr>
          <w:i/>
          <w:iCs/>
        </w:rPr>
        <w:t>preCount</w:t>
      </w:r>
      <w:proofErr w:type="spellEnd"/>
      <w:r w:rsidRPr="00EE50C3">
        <w:t xml:space="preserve"> to struct at </w:t>
      </w:r>
      <w:proofErr w:type="spellStart"/>
      <w:r w:rsidRPr="00EE50C3">
        <w:rPr>
          <w:i/>
          <w:iCs/>
        </w:rPr>
        <w:t>preCount</w:t>
      </w:r>
      <w:proofErr w:type="spellEnd"/>
    </w:p>
    <w:p w14:paraId="607ABB88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rPr>
          <w:i/>
          <w:iCs/>
        </w:rPr>
        <w:tab/>
      </w:r>
      <w:r w:rsidRPr="00EE50C3">
        <w:rPr>
          <w:i/>
          <w:iCs/>
        </w:rPr>
        <w:tab/>
      </w:r>
      <w:r w:rsidRPr="00EE50C3">
        <w:rPr>
          <w:i/>
          <w:iCs/>
        </w:rPr>
        <w:tab/>
      </w:r>
      <w:r w:rsidRPr="00EE50C3">
        <w:rPr>
          <w:b/>
          <w:bCs/>
        </w:rPr>
        <w:t>Add</w:t>
      </w:r>
      <w:r w:rsidRPr="00EE50C3">
        <w:t xml:space="preserve"> </w:t>
      </w:r>
      <w:proofErr w:type="spellStart"/>
      <w:r w:rsidRPr="00EE50C3">
        <w:rPr>
          <w:i/>
          <w:iCs/>
        </w:rPr>
        <w:t>preNames</w:t>
      </w:r>
      <w:proofErr w:type="spellEnd"/>
      <w:r w:rsidRPr="00EE50C3">
        <w:t xml:space="preserve"> to struct at </w:t>
      </w:r>
      <w:proofErr w:type="spellStart"/>
      <w:r w:rsidRPr="00EE50C3">
        <w:rPr>
          <w:i/>
          <w:iCs/>
        </w:rPr>
        <w:t>preList</w:t>
      </w:r>
      <w:proofErr w:type="spellEnd"/>
    </w:p>
    <w:p w14:paraId="5F794AB0" w14:textId="77777777" w:rsidR="00EE50C3" w:rsidRPr="00EE50C3" w:rsidRDefault="00EE50C3" w:rsidP="00621C5D">
      <w:pPr>
        <w:ind w:firstLine="0"/>
      </w:pPr>
      <w:r w:rsidRPr="00EE50C3">
        <w:rPr>
          <w:i/>
          <w:iCs/>
        </w:rPr>
        <w:tab/>
      </w:r>
      <w:r w:rsidRPr="00EE50C3">
        <w:rPr>
          <w:b/>
          <w:bCs/>
        </w:rPr>
        <w:t>Return</w:t>
      </w:r>
      <w:r w:rsidRPr="00EE50C3">
        <w:t xml:space="preserve"> </w:t>
      </w:r>
      <w:proofErr w:type="spellStart"/>
      <w:r w:rsidRPr="00EE50C3">
        <w:rPr>
          <w:i/>
          <w:iCs/>
        </w:rPr>
        <w:t>tempList</w:t>
      </w:r>
      <w:proofErr w:type="spellEnd"/>
    </w:p>
    <w:p w14:paraId="4B333AF2" w14:textId="77777777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>End</w:t>
      </w:r>
      <w:r w:rsidRPr="00EE50C3">
        <w:tab/>
      </w:r>
    </w:p>
    <w:p w14:paraId="07693D2B" w14:textId="77777777" w:rsidR="00EE50C3" w:rsidRPr="00EE50C3" w:rsidRDefault="00EE50C3" w:rsidP="00EE50C3">
      <w:pPr>
        <w:rPr>
          <w:b/>
          <w:bCs/>
        </w:rPr>
      </w:pPr>
    </w:p>
    <w:p w14:paraId="6B5C59A2" w14:textId="77777777" w:rsidR="00EE50C3" w:rsidRPr="00EE50C3" w:rsidRDefault="00EE50C3" w:rsidP="00621C5D">
      <w:pPr>
        <w:ind w:firstLine="0"/>
        <w:rPr>
          <w:b/>
          <w:bCs/>
        </w:rPr>
      </w:pPr>
      <w:proofErr w:type="spellStart"/>
      <w:proofErr w:type="gramStart"/>
      <w:r w:rsidRPr="00EE50C3">
        <w:rPr>
          <w:b/>
          <w:bCs/>
        </w:rPr>
        <w:t>searchList</w:t>
      </w:r>
      <w:proofErr w:type="spellEnd"/>
      <w:r w:rsidRPr="00EE50C3">
        <w:rPr>
          <w:b/>
          <w:bCs/>
        </w:rPr>
        <w:t>(</w:t>
      </w:r>
      <w:proofErr w:type="gramEnd"/>
      <w:r w:rsidRPr="00EE50C3">
        <w:rPr>
          <w:b/>
          <w:bCs/>
        </w:rPr>
        <w:t>String)</w:t>
      </w:r>
    </w:p>
    <w:p w14:paraId="50E792D6" w14:textId="77777777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ab/>
        <w:t xml:space="preserve">Create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rPr>
          <w:i/>
          <w:iCs/>
        </w:rPr>
        <w:t xml:space="preserve"> </w:t>
      </w:r>
      <w:r w:rsidRPr="00EE50C3">
        <w:t xml:space="preserve">of type </w:t>
      </w:r>
      <w:r w:rsidRPr="00EE50C3">
        <w:rPr>
          <w:b/>
          <w:bCs/>
        </w:rPr>
        <w:t>Node</w:t>
      </w:r>
    </w:p>
    <w:p w14:paraId="5EF906AA" w14:textId="77777777" w:rsidR="00EE50C3" w:rsidRPr="00EE50C3" w:rsidRDefault="00EE50C3" w:rsidP="00621C5D">
      <w:pPr>
        <w:ind w:firstLine="0"/>
      </w:pPr>
      <w:r w:rsidRPr="00EE50C3">
        <w:rPr>
          <w:b/>
          <w:bCs/>
        </w:rPr>
        <w:tab/>
        <w:t xml:space="preserve">Set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to the bucket at the hash location of </w:t>
      </w:r>
      <w:r w:rsidRPr="00EE50C3">
        <w:rPr>
          <w:i/>
          <w:iCs/>
        </w:rPr>
        <w:t>String</w:t>
      </w:r>
    </w:p>
    <w:p w14:paraId="12818951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rPr>
          <w:b/>
          <w:bCs/>
        </w:rPr>
        <w:tab/>
        <w:t xml:space="preserve">Loop </w:t>
      </w:r>
      <w:r w:rsidRPr="00EE50C3">
        <w:t>through list For Each Course</w:t>
      </w:r>
    </w:p>
    <w:p w14:paraId="0E7DAEF0" w14:textId="77777777" w:rsidR="00EE50C3" w:rsidRPr="00EE50C3" w:rsidRDefault="00EE50C3" w:rsidP="00621C5D">
      <w:pPr>
        <w:ind w:firstLine="0"/>
        <w:rPr>
          <w:i/>
          <w:iCs/>
        </w:rPr>
      </w:pPr>
      <w:r w:rsidRPr="00EE50C3">
        <w:rPr>
          <w:i/>
          <w:iCs/>
        </w:rPr>
        <w:tab/>
      </w:r>
      <w:r w:rsidRPr="00EE50C3">
        <w:rPr>
          <w:i/>
          <w:iCs/>
        </w:rPr>
        <w:tab/>
      </w:r>
      <w:r w:rsidRPr="00EE50C3">
        <w:rPr>
          <w:b/>
          <w:bCs/>
        </w:rPr>
        <w:t>If</w:t>
      </w:r>
      <w:r w:rsidRPr="00EE50C3">
        <w:t xml:space="preserve"> </w:t>
      </w:r>
      <w:r w:rsidRPr="00EE50C3">
        <w:rPr>
          <w:i/>
          <w:iCs/>
        </w:rPr>
        <w:t>String</w:t>
      </w:r>
      <w:r w:rsidRPr="00EE50C3">
        <w:t xml:space="preserve"> is the same as </w:t>
      </w:r>
      <w:proofErr w:type="spellStart"/>
      <w:r w:rsidRPr="00EE50C3">
        <w:rPr>
          <w:i/>
          <w:iCs/>
        </w:rPr>
        <w:t>courseID</w:t>
      </w:r>
      <w:proofErr w:type="spellEnd"/>
    </w:p>
    <w:p w14:paraId="06ACDDBF" w14:textId="77777777" w:rsidR="00EE50C3" w:rsidRPr="00EE50C3" w:rsidRDefault="00EE50C3" w:rsidP="00621C5D">
      <w:pPr>
        <w:ind w:firstLine="0"/>
      </w:pPr>
      <w:r w:rsidRPr="00EE50C3">
        <w:rPr>
          <w:i/>
          <w:iCs/>
        </w:rPr>
        <w:lastRenderedPageBreak/>
        <w:tab/>
      </w:r>
      <w:r w:rsidRPr="00EE50C3">
        <w:rPr>
          <w:i/>
          <w:iCs/>
        </w:rPr>
        <w:tab/>
      </w:r>
      <w:r w:rsidRPr="00EE50C3">
        <w:rPr>
          <w:i/>
          <w:iCs/>
        </w:rPr>
        <w:tab/>
      </w:r>
      <w:r w:rsidRPr="00EE50C3">
        <w:rPr>
          <w:b/>
          <w:bCs/>
        </w:rPr>
        <w:t xml:space="preserve">Set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to Course</w:t>
      </w:r>
    </w:p>
    <w:p w14:paraId="30C3907A" w14:textId="77777777" w:rsidR="00EE50C3" w:rsidRPr="00EE50C3" w:rsidRDefault="00EE50C3" w:rsidP="00621C5D">
      <w:pPr>
        <w:ind w:firstLine="0"/>
      </w:pPr>
      <w:r w:rsidRPr="00EE50C3">
        <w:tab/>
      </w:r>
      <w:r w:rsidRPr="00EE50C3">
        <w:rPr>
          <w:b/>
          <w:bCs/>
        </w:rPr>
        <w:t>Return</w:t>
      </w:r>
      <w:r w:rsidRPr="00EE50C3">
        <w:t xml:space="preserve"> </w:t>
      </w:r>
      <w:proofErr w:type="spellStart"/>
      <w:r w:rsidRPr="00EE50C3">
        <w:rPr>
          <w:i/>
          <w:iCs/>
        </w:rPr>
        <w:t>tempCourse</w:t>
      </w:r>
      <w:proofErr w:type="spellEnd"/>
    </w:p>
    <w:p w14:paraId="598A529D" w14:textId="77777777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>End</w:t>
      </w:r>
    </w:p>
    <w:p w14:paraId="2A903704" w14:textId="77777777" w:rsidR="00EE50C3" w:rsidRPr="00EE50C3" w:rsidRDefault="00EE50C3" w:rsidP="00EE50C3">
      <w:pPr>
        <w:rPr>
          <w:b/>
          <w:bCs/>
        </w:rPr>
      </w:pPr>
    </w:p>
    <w:p w14:paraId="799B5018" w14:textId="5DC37714" w:rsidR="00EE50C3" w:rsidRPr="00EE50C3" w:rsidRDefault="00EE50C3" w:rsidP="00621C5D">
      <w:pPr>
        <w:ind w:firstLine="0"/>
        <w:rPr>
          <w:b/>
          <w:bCs/>
        </w:rPr>
      </w:pPr>
      <w:proofErr w:type="spellStart"/>
      <w:proofErr w:type="gramStart"/>
      <w:r w:rsidRPr="00EE50C3">
        <w:rPr>
          <w:b/>
          <w:bCs/>
        </w:rPr>
        <w:t>printCourse</w:t>
      </w:r>
      <w:proofErr w:type="spellEnd"/>
      <w:r w:rsidRPr="00EE50C3">
        <w:rPr>
          <w:b/>
          <w:bCs/>
        </w:rPr>
        <w:t>(</w:t>
      </w:r>
      <w:proofErr w:type="gramEnd"/>
      <w:r w:rsidRPr="00EE50C3">
        <w:rPr>
          <w:b/>
          <w:bCs/>
        </w:rPr>
        <w:t>String</w:t>
      </w:r>
    </w:p>
    <w:p w14:paraId="565C9909" w14:textId="77777777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ab/>
        <w:t xml:space="preserve">Create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rPr>
          <w:i/>
          <w:iCs/>
        </w:rPr>
        <w:t xml:space="preserve"> </w:t>
      </w:r>
      <w:r w:rsidRPr="00EE50C3">
        <w:t xml:space="preserve">of type </w:t>
      </w:r>
      <w:r w:rsidRPr="00EE50C3">
        <w:rPr>
          <w:b/>
          <w:bCs/>
        </w:rPr>
        <w:t>bucket</w:t>
      </w:r>
    </w:p>
    <w:p w14:paraId="3967D2E6" w14:textId="77777777" w:rsidR="00EE50C3" w:rsidRPr="00EE50C3" w:rsidRDefault="00EE50C3" w:rsidP="00621C5D">
      <w:pPr>
        <w:ind w:firstLine="0"/>
        <w:rPr>
          <w:b/>
          <w:bCs/>
        </w:rPr>
      </w:pPr>
      <w:r w:rsidRPr="00EE50C3">
        <w:rPr>
          <w:b/>
          <w:bCs/>
        </w:rPr>
        <w:tab/>
        <w:t xml:space="preserve">Set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rPr>
          <w:i/>
          <w:iCs/>
        </w:rPr>
        <w:t xml:space="preserve"> </w:t>
      </w:r>
      <w:r w:rsidRPr="00EE50C3">
        <w:t xml:space="preserve">equal to </w:t>
      </w:r>
      <w:r w:rsidRPr="00EE50C3">
        <w:rPr>
          <w:b/>
          <w:bCs/>
        </w:rPr>
        <w:t>root</w:t>
      </w:r>
    </w:p>
    <w:p w14:paraId="5F129938" w14:textId="77777777" w:rsidR="00EE50C3" w:rsidRPr="00EE50C3" w:rsidRDefault="00EE50C3" w:rsidP="00621C5D">
      <w:pPr>
        <w:ind w:firstLine="0"/>
      </w:pPr>
      <w:r w:rsidRPr="00EE50C3">
        <w:rPr>
          <w:b/>
          <w:bCs/>
        </w:rPr>
        <w:tab/>
        <w:t xml:space="preserve">Loop </w:t>
      </w:r>
      <w:r w:rsidRPr="00EE50C3">
        <w:t xml:space="preserve">until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rPr>
          <w:i/>
          <w:iCs/>
        </w:rPr>
        <w:t xml:space="preserve"> </w:t>
      </w:r>
      <w:r w:rsidRPr="00EE50C3">
        <w:t>is Null</w:t>
      </w:r>
    </w:p>
    <w:p w14:paraId="678CE71D" w14:textId="6AEF00A9" w:rsidR="00EE50C3" w:rsidRPr="00EE50C3" w:rsidRDefault="00EE50C3" w:rsidP="00621C5D">
      <w:pPr>
        <w:ind w:firstLine="0"/>
      </w:pPr>
      <w:r w:rsidRPr="00EE50C3">
        <w:tab/>
      </w:r>
      <w:r w:rsidR="001D6968">
        <w:tab/>
      </w:r>
      <w:r w:rsidRPr="00EE50C3">
        <w:rPr>
          <w:b/>
          <w:bCs/>
        </w:rPr>
        <w:t>If</w:t>
      </w:r>
      <w:r w:rsidRPr="00EE50C3">
        <w:t xml:space="preserve"> the Node at </w:t>
      </w:r>
      <w:proofErr w:type="spellStart"/>
      <w:r w:rsidRPr="00EE50C3">
        <w:t>tempCourse</w:t>
      </w:r>
      <w:proofErr w:type="spellEnd"/>
      <w:r w:rsidRPr="00EE50C3">
        <w:t xml:space="preserve"> contains a </w:t>
      </w:r>
      <w:proofErr w:type="spellStart"/>
      <w:r w:rsidRPr="00EE50C3">
        <w:rPr>
          <w:i/>
          <w:iCs/>
        </w:rPr>
        <w:t>bidId</w:t>
      </w:r>
      <w:proofErr w:type="spellEnd"/>
      <w:r w:rsidRPr="00EE50C3">
        <w:t xml:space="preserve"> equal than to </w:t>
      </w:r>
      <w:r w:rsidRPr="00EE50C3">
        <w:rPr>
          <w:i/>
          <w:iCs/>
        </w:rPr>
        <w:t>String</w:t>
      </w:r>
    </w:p>
    <w:p w14:paraId="238B2159" w14:textId="4C05FCA5" w:rsidR="00EE50C3" w:rsidRPr="00EE50C3" w:rsidRDefault="00EE50C3" w:rsidP="00EE50C3">
      <w:r w:rsidRPr="00EE50C3">
        <w:tab/>
      </w:r>
      <w:r w:rsidRPr="00EE50C3">
        <w:tab/>
      </w:r>
      <w:r w:rsidRPr="00EE50C3">
        <w:rPr>
          <w:b/>
          <w:bCs/>
        </w:rPr>
        <w:t xml:space="preserve">Output </w:t>
      </w:r>
      <w:proofErr w:type="spellStart"/>
      <w:r w:rsidRPr="00EE50C3">
        <w:rPr>
          <w:i/>
          <w:iCs/>
        </w:rPr>
        <w:t>courseID</w:t>
      </w:r>
      <w:proofErr w:type="spellEnd"/>
      <w:r w:rsidRPr="00EE50C3">
        <w:t xml:space="preserve"> in Course struct found within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to console</w:t>
      </w:r>
    </w:p>
    <w:p w14:paraId="2B8B16B2" w14:textId="1CBA239B" w:rsidR="00EE50C3" w:rsidRPr="00EE50C3" w:rsidRDefault="00EE50C3" w:rsidP="00EE50C3">
      <w:r w:rsidRPr="00EE50C3">
        <w:tab/>
      </w:r>
      <w:r w:rsidR="001D6968">
        <w:tab/>
      </w:r>
      <w:r w:rsidRPr="00EE50C3">
        <w:rPr>
          <w:b/>
          <w:bCs/>
        </w:rPr>
        <w:t>Output</w:t>
      </w:r>
      <w:r w:rsidRPr="00EE50C3">
        <w:t xml:space="preserve"> </w:t>
      </w:r>
      <w:proofErr w:type="spellStart"/>
      <w:r w:rsidRPr="00EE50C3">
        <w:rPr>
          <w:i/>
          <w:iCs/>
        </w:rPr>
        <w:t>courseName</w:t>
      </w:r>
      <w:proofErr w:type="spellEnd"/>
      <w:r w:rsidRPr="00EE50C3">
        <w:t xml:space="preserve"> in Course struct found within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to console</w:t>
      </w:r>
    </w:p>
    <w:p w14:paraId="11F26975" w14:textId="13B66B40" w:rsidR="00EE50C3" w:rsidRPr="00EE50C3" w:rsidRDefault="00932E02" w:rsidP="00EE50C3">
      <w:r>
        <w:tab/>
      </w:r>
      <w:r w:rsidR="00EE50C3" w:rsidRPr="00EE50C3">
        <w:tab/>
      </w:r>
      <w:r w:rsidR="00EE50C3" w:rsidRPr="00EE50C3">
        <w:tab/>
      </w:r>
      <w:r w:rsidR="00EE50C3" w:rsidRPr="00EE50C3">
        <w:rPr>
          <w:b/>
          <w:bCs/>
        </w:rPr>
        <w:t>Loop</w:t>
      </w:r>
      <w:r w:rsidR="00EE50C3" w:rsidRPr="00EE50C3">
        <w:t xml:space="preserve"> 0 to </w:t>
      </w:r>
      <w:proofErr w:type="spellStart"/>
      <w:r w:rsidR="00EE50C3" w:rsidRPr="00EE50C3">
        <w:rPr>
          <w:i/>
          <w:iCs/>
        </w:rPr>
        <w:t>preCount</w:t>
      </w:r>
      <w:proofErr w:type="spellEnd"/>
    </w:p>
    <w:p w14:paraId="1BC46939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For each</w:t>
      </w:r>
      <w:r w:rsidRPr="00EE50C3">
        <w:t xml:space="preserve"> </w:t>
      </w:r>
      <w:r w:rsidRPr="00EE50C3">
        <w:rPr>
          <w:i/>
          <w:iCs/>
        </w:rPr>
        <w:t>Course</w:t>
      </w:r>
      <w:r w:rsidRPr="00EE50C3">
        <w:t xml:space="preserve"> in </w:t>
      </w:r>
      <w:proofErr w:type="spellStart"/>
      <w:r w:rsidRPr="00EE50C3">
        <w:rPr>
          <w:i/>
          <w:iCs/>
        </w:rPr>
        <w:t>preList</w:t>
      </w:r>
      <w:proofErr w:type="spellEnd"/>
    </w:p>
    <w:p w14:paraId="590580A1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Call</w:t>
      </w:r>
      <w:r w:rsidRPr="00EE50C3">
        <w:t xml:space="preserve"> </w:t>
      </w:r>
      <w:proofErr w:type="spellStart"/>
      <w:proofErr w:type="gramStart"/>
      <w:r w:rsidRPr="00EE50C3">
        <w:t>p</w:t>
      </w:r>
      <w:r w:rsidRPr="00EE50C3">
        <w:rPr>
          <w:b/>
          <w:bCs/>
        </w:rPr>
        <w:t>rintCourse</w:t>
      </w:r>
      <w:proofErr w:type="spellEnd"/>
      <w:r w:rsidRPr="00EE50C3">
        <w:t>(</w:t>
      </w:r>
      <w:proofErr w:type="gramEnd"/>
      <w:r w:rsidRPr="00EE50C3">
        <w:t xml:space="preserve">) passing </w:t>
      </w:r>
      <w:proofErr w:type="spellStart"/>
      <w:r w:rsidRPr="00EE50C3">
        <w:rPr>
          <w:i/>
          <w:iCs/>
        </w:rPr>
        <w:t>preList</w:t>
      </w:r>
      <w:proofErr w:type="spellEnd"/>
    </w:p>
    <w:p w14:paraId="432480EC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rPr>
          <w:b/>
          <w:bCs/>
        </w:rPr>
        <w:t>If</w:t>
      </w:r>
      <w:r w:rsidRPr="00EE50C3">
        <w:t xml:space="preserve"> the Node at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contains a </w:t>
      </w:r>
      <w:proofErr w:type="spellStart"/>
      <w:r w:rsidRPr="00EE50C3">
        <w:rPr>
          <w:i/>
          <w:iCs/>
        </w:rPr>
        <w:t>courseID</w:t>
      </w:r>
      <w:proofErr w:type="spellEnd"/>
      <w:r w:rsidRPr="00EE50C3">
        <w:t xml:space="preserve"> less than to </w:t>
      </w:r>
      <w:r w:rsidRPr="00EE50C3">
        <w:rPr>
          <w:i/>
          <w:iCs/>
        </w:rPr>
        <w:t>String</w:t>
      </w:r>
    </w:p>
    <w:p w14:paraId="6A72AECE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Set</w:t>
      </w:r>
      <w:r w:rsidRPr="00EE50C3">
        <w:t xml:space="preserve">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equal to the left Node</w:t>
      </w:r>
    </w:p>
    <w:p w14:paraId="4CA90334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rPr>
          <w:b/>
          <w:bCs/>
        </w:rPr>
        <w:t>If</w:t>
      </w:r>
      <w:r w:rsidRPr="00EE50C3">
        <w:t xml:space="preserve"> the Node at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contains a </w:t>
      </w:r>
      <w:proofErr w:type="spellStart"/>
      <w:r w:rsidRPr="00EE50C3">
        <w:rPr>
          <w:i/>
          <w:iCs/>
        </w:rPr>
        <w:t>courseID</w:t>
      </w:r>
      <w:proofErr w:type="spellEnd"/>
      <w:r w:rsidRPr="00EE50C3">
        <w:t xml:space="preserve"> greater than to </w:t>
      </w:r>
      <w:r w:rsidRPr="00EE50C3">
        <w:rPr>
          <w:i/>
          <w:iCs/>
        </w:rPr>
        <w:t>String</w:t>
      </w:r>
    </w:p>
    <w:p w14:paraId="0AECD116" w14:textId="77777777" w:rsidR="00EE50C3" w:rsidRPr="00EE50C3" w:rsidRDefault="00EE50C3" w:rsidP="00EE50C3">
      <w:pPr>
        <w:rPr>
          <w:b/>
          <w:bCs/>
        </w:rPr>
      </w:pP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Set</w:t>
      </w:r>
      <w:r w:rsidRPr="00EE50C3">
        <w:t xml:space="preserve">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equal to the right Node</w:t>
      </w:r>
      <w:r w:rsidRPr="00EE50C3">
        <w:tab/>
      </w:r>
    </w:p>
    <w:p w14:paraId="3A1E01C0" w14:textId="77777777" w:rsidR="00EE50C3" w:rsidRPr="00EE50C3" w:rsidRDefault="00EE50C3" w:rsidP="00EE50C3">
      <w:pPr>
        <w:rPr>
          <w:b/>
          <w:bCs/>
        </w:rPr>
      </w:pPr>
      <w:r w:rsidRPr="00EE50C3">
        <w:rPr>
          <w:b/>
          <w:bCs/>
        </w:rPr>
        <w:t>End</w:t>
      </w:r>
    </w:p>
    <w:p w14:paraId="2C35E48A" w14:textId="77777777" w:rsidR="00EE50C3" w:rsidRPr="00EE50C3" w:rsidRDefault="00EE50C3" w:rsidP="00EE50C3"/>
    <w:p w14:paraId="2A8D480B" w14:textId="77777777" w:rsidR="00EE50C3" w:rsidRPr="00EE50C3" w:rsidRDefault="00EE50C3" w:rsidP="00EE50C3">
      <w:proofErr w:type="spellStart"/>
      <w:proofErr w:type="gramStart"/>
      <w:r w:rsidRPr="00EE50C3">
        <w:rPr>
          <w:b/>
          <w:bCs/>
        </w:rPr>
        <w:t>validateList</w:t>
      </w:r>
      <w:proofErr w:type="spellEnd"/>
      <w:r w:rsidRPr="00EE50C3">
        <w:t>(</w:t>
      </w:r>
      <w:proofErr w:type="gramEnd"/>
      <w:r w:rsidRPr="00EE50C3">
        <w:t>)</w:t>
      </w:r>
    </w:p>
    <w:p w14:paraId="09119389" w14:textId="77777777" w:rsidR="00EE50C3" w:rsidRPr="00EE50C3" w:rsidRDefault="00EE50C3" w:rsidP="00EE50C3">
      <w:pPr>
        <w:rPr>
          <w:b/>
          <w:bCs/>
        </w:rPr>
      </w:pPr>
      <w:r w:rsidRPr="00EE50C3">
        <w:tab/>
      </w:r>
      <w:r w:rsidRPr="00EE50C3">
        <w:rPr>
          <w:b/>
          <w:bCs/>
        </w:rPr>
        <w:t xml:space="preserve">Create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rPr>
          <w:i/>
          <w:iCs/>
        </w:rPr>
        <w:t xml:space="preserve"> </w:t>
      </w:r>
      <w:r w:rsidRPr="00EE50C3">
        <w:t xml:space="preserve">of type </w:t>
      </w:r>
      <w:r w:rsidRPr="00EE50C3">
        <w:rPr>
          <w:b/>
          <w:bCs/>
        </w:rPr>
        <w:t>Node</w:t>
      </w:r>
      <w:r w:rsidRPr="00EE50C3">
        <w:rPr>
          <w:b/>
          <w:bCs/>
        </w:rPr>
        <w:tab/>
      </w:r>
    </w:p>
    <w:p w14:paraId="02559177" w14:textId="77777777" w:rsidR="00EE50C3" w:rsidRPr="00EE50C3" w:rsidRDefault="00EE50C3" w:rsidP="00EE50C3">
      <w:r w:rsidRPr="00EE50C3">
        <w:rPr>
          <w:b/>
          <w:bCs/>
        </w:rPr>
        <w:tab/>
        <w:t xml:space="preserve">Create </w:t>
      </w:r>
      <w:r w:rsidRPr="00EE50C3">
        <w:t xml:space="preserve">variable </w:t>
      </w:r>
      <w:r w:rsidRPr="00EE50C3">
        <w:rPr>
          <w:i/>
          <w:iCs/>
        </w:rPr>
        <w:t>valid</w:t>
      </w:r>
      <w:r w:rsidRPr="00EE50C3">
        <w:t xml:space="preserve"> and </w:t>
      </w:r>
      <w:r w:rsidRPr="00EE50C3">
        <w:rPr>
          <w:b/>
          <w:bCs/>
        </w:rPr>
        <w:t>Set</w:t>
      </w:r>
      <w:r w:rsidRPr="00EE50C3">
        <w:t xml:space="preserve"> to True</w:t>
      </w:r>
    </w:p>
    <w:p w14:paraId="27BA3988" w14:textId="77777777" w:rsidR="00EE50C3" w:rsidRPr="00EE50C3" w:rsidRDefault="00EE50C3" w:rsidP="00EE50C3">
      <w:pPr>
        <w:rPr>
          <w:b/>
          <w:bCs/>
        </w:rPr>
      </w:pPr>
      <w:r w:rsidRPr="00EE50C3">
        <w:tab/>
      </w:r>
      <w:r w:rsidRPr="00EE50C3">
        <w:rPr>
          <w:b/>
          <w:bCs/>
        </w:rPr>
        <w:t>For Each</w:t>
      </w:r>
      <w:r w:rsidRPr="00EE50C3">
        <w:t xml:space="preserve"> </w:t>
      </w:r>
      <w:r w:rsidRPr="00EE50C3">
        <w:rPr>
          <w:b/>
          <w:bCs/>
        </w:rPr>
        <w:t>Course</w:t>
      </w:r>
    </w:p>
    <w:p w14:paraId="2E3DCBD5" w14:textId="77777777" w:rsidR="00EE50C3" w:rsidRPr="00EE50C3" w:rsidRDefault="00EE50C3" w:rsidP="00EE50C3">
      <w:pPr>
        <w:rPr>
          <w:b/>
          <w:bCs/>
        </w:rPr>
      </w:pPr>
      <w:r w:rsidRPr="00EE50C3">
        <w:rPr>
          <w:b/>
          <w:bCs/>
        </w:rPr>
        <w:lastRenderedPageBreak/>
        <w:t xml:space="preserve">If </w:t>
      </w:r>
      <w:r w:rsidRPr="00EE50C3">
        <w:rPr>
          <w:i/>
          <w:iCs/>
        </w:rPr>
        <w:t>valid</w:t>
      </w:r>
      <w:r w:rsidRPr="00EE50C3">
        <w:t xml:space="preserve"> is False break</w:t>
      </w:r>
    </w:p>
    <w:p w14:paraId="13C1886B" w14:textId="77777777" w:rsidR="00EE50C3" w:rsidRPr="00EE50C3" w:rsidRDefault="00EE50C3" w:rsidP="00EE50C3">
      <w:r w:rsidRPr="00EE50C3">
        <w:rPr>
          <w:b/>
          <w:bCs/>
        </w:rPr>
        <w:tab/>
      </w:r>
      <w:r w:rsidRPr="00EE50C3">
        <w:rPr>
          <w:b/>
          <w:bCs/>
        </w:rPr>
        <w:tab/>
        <w:t xml:space="preserve">While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next is not Null</w:t>
      </w:r>
      <w:r w:rsidRPr="00EE50C3">
        <w:rPr>
          <w:b/>
          <w:bCs/>
        </w:rPr>
        <w:tab/>
      </w:r>
      <w:r w:rsidRPr="00EE50C3">
        <w:rPr>
          <w:b/>
          <w:bCs/>
        </w:rPr>
        <w:tab/>
      </w:r>
    </w:p>
    <w:p w14:paraId="029B22C7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Loop</w:t>
      </w:r>
      <w:r w:rsidRPr="00EE50C3">
        <w:t xml:space="preserve"> 0 to </w:t>
      </w:r>
      <w:proofErr w:type="spellStart"/>
      <w:r w:rsidRPr="00EE50C3">
        <w:rPr>
          <w:i/>
          <w:iCs/>
        </w:rPr>
        <w:t>preCount</w:t>
      </w:r>
      <w:proofErr w:type="spellEnd"/>
    </w:p>
    <w:p w14:paraId="1491DEB9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 xml:space="preserve">Set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rPr>
          <w:i/>
          <w:iCs/>
        </w:rPr>
        <w:t xml:space="preserve"> </w:t>
      </w:r>
      <w:r w:rsidRPr="00EE50C3">
        <w:t xml:space="preserve">equal to </w:t>
      </w:r>
      <w:proofErr w:type="spellStart"/>
      <w:proofErr w:type="gramStart"/>
      <w:r w:rsidRPr="00EE50C3">
        <w:rPr>
          <w:b/>
          <w:bCs/>
        </w:rPr>
        <w:t>searchList</w:t>
      </w:r>
      <w:proofErr w:type="spellEnd"/>
      <w:r w:rsidRPr="00EE50C3">
        <w:rPr>
          <w:b/>
          <w:bCs/>
        </w:rPr>
        <w:t>(</w:t>
      </w:r>
      <w:proofErr w:type="spellStart"/>
      <w:proofErr w:type="gramEnd"/>
      <w:r w:rsidRPr="00EE50C3">
        <w:rPr>
          <w:i/>
          <w:iCs/>
        </w:rPr>
        <w:t>preList</w:t>
      </w:r>
      <w:proofErr w:type="spellEnd"/>
      <w:r w:rsidRPr="00EE50C3">
        <w:t xml:space="preserve"> token</w:t>
      </w:r>
      <w:r w:rsidRPr="00EE50C3">
        <w:rPr>
          <w:b/>
          <w:bCs/>
        </w:rPr>
        <w:t>)</w:t>
      </w:r>
    </w:p>
    <w:p w14:paraId="3B1A1C0D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tab/>
      </w:r>
      <w:r w:rsidRPr="00EE50C3">
        <w:tab/>
      </w:r>
      <w:r w:rsidRPr="00EE50C3">
        <w:rPr>
          <w:b/>
          <w:bCs/>
        </w:rPr>
        <w:t>If</w:t>
      </w:r>
      <w:r w:rsidRPr="00EE50C3">
        <w:t xml:space="preserve"> </w:t>
      </w:r>
      <w:proofErr w:type="spellStart"/>
      <w:r w:rsidRPr="00EE50C3">
        <w:rPr>
          <w:i/>
          <w:iCs/>
        </w:rPr>
        <w:t>tempCourse</w:t>
      </w:r>
      <w:proofErr w:type="spellEnd"/>
      <w:r w:rsidRPr="00EE50C3">
        <w:t xml:space="preserve"> </w:t>
      </w:r>
      <w:proofErr w:type="spellStart"/>
      <w:r w:rsidRPr="00EE50C3">
        <w:t>courseID</w:t>
      </w:r>
      <w:proofErr w:type="spellEnd"/>
      <w:r w:rsidRPr="00EE50C3">
        <w:t xml:space="preserve"> is empty Set </w:t>
      </w:r>
      <w:r w:rsidRPr="00EE50C3">
        <w:rPr>
          <w:i/>
          <w:iCs/>
        </w:rPr>
        <w:t>valid</w:t>
      </w:r>
      <w:r w:rsidRPr="00EE50C3">
        <w:t xml:space="preserve"> to False</w:t>
      </w:r>
    </w:p>
    <w:p w14:paraId="73B2FC15" w14:textId="77777777" w:rsidR="00EE50C3" w:rsidRPr="00EE50C3" w:rsidRDefault="00EE50C3" w:rsidP="00EE50C3">
      <w:r w:rsidRPr="00EE50C3">
        <w:tab/>
      </w:r>
      <w:r w:rsidRPr="00EE50C3">
        <w:tab/>
      </w:r>
      <w:r w:rsidRPr="00EE50C3">
        <w:rPr>
          <w:b/>
          <w:bCs/>
        </w:rPr>
        <w:t>Return</w:t>
      </w:r>
      <w:r w:rsidRPr="00EE50C3">
        <w:t xml:space="preserve"> valid</w:t>
      </w:r>
    </w:p>
    <w:p w14:paraId="761CF2BC" w14:textId="347D97E8" w:rsidR="00EE50C3" w:rsidRPr="00EE50C3" w:rsidRDefault="00EE50C3" w:rsidP="00EE50C3">
      <w:r w:rsidRPr="00EE50C3">
        <w:rPr>
          <w:b/>
          <w:bCs/>
        </w:rPr>
        <w:t>End</w:t>
      </w:r>
    </w:p>
    <w:sectPr w:rsidR="00EE50C3" w:rsidRPr="00EE50C3" w:rsidSect="007779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FA18" w14:textId="77777777" w:rsidR="00D30725" w:rsidRDefault="00D30725">
      <w:pPr>
        <w:spacing w:line="240" w:lineRule="auto"/>
      </w:pPr>
      <w:r>
        <w:separator/>
      </w:r>
    </w:p>
    <w:p w14:paraId="54AA764F" w14:textId="77777777" w:rsidR="00D30725" w:rsidRDefault="00D30725"/>
  </w:endnote>
  <w:endnote w:type="continuationSeparator" w:id="0">
    <w:p w14:paraId="7C787B6B" w14:textId="77777777" w:rsidR="00D30725" w:rsidRDefault="00D30725">
      <w:pPr>
        <w:spacing w:line="240" w:lineRule="auto"/>
      </w:pPr>
      <w:r>
        <w:continuationSeparator/>
      </w:r>
    </w:p>
    <w:p w14:paraId="3523BAEC" w14:textId="77777777" w:rsidR="00D30725" w:rsidRDefault="00D30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071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5706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BE6B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DA69" w14:textId="77777777" w:rsidR="00D30725" w:rsidRDefault="00D30725">
      <w:pPr>
        <w:spacing w:line="240" w:lineRule="auto"/>
      </w:pPr>
      <w:r>
        <w:separator/>
      </w:r>
    </w:p>
    <w:p w14:paraId="4A69DA91" w14:textId="77777777" w:rsidR="00D30725" w:rsidRDefault="00D30725"/>
  </w:footnote>
  <w:footnote w:type="continuationSeparator" w:id="0">
    <w:p w14:paraId="50C2329E" w14:textId="77777777" w:rsidR="00D30725" w:rsidRDefault="00D30725">
      <w:pPr>
        <w:spacing w:line="240" w:lineRule="auto"/>
      </w:pPr>
      <w:r>
        <w:continuationSeparator/>
      </w:r>
    </w:p>
    <w:p w14:paraId="451CB5CF" w14:textId="77777777" w:rsidR="00D30725" w:rsidRDefault="00D30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B28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8370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3E08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49299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5"/>
    <w:rsid w:val="00023AFE"/>
    <w:rsid w:val="000A3D9B"/>
    <w:rsid w:val="000D4642"/>
    <w:rsid w:val="000D539D"/>
    <w:rsid w:val="000E2B66"/>
    <w:rsid w:val="00116273"/>
    <w:rsid w:val="001D6968"/>
    <w:rsid w:val="002C79E6"/>
    <w:rsid w:val="002F3AE9"/>
    <w:rsid w:val="003804CC"/>
    <w:rsid w:val="005B31D3"/>
    <w:rsid w:val="005C199E"/>
    <w:rsid w:val="00621C5D"/>
    <w:rsid w:val="00664C1A"/>
    <w:rsid w:val="0077791B"/>
    <w:rsid w:val="0087407D"/>
    <w:rsid w:val="00932E02"/>
    <w:rsid w:val="00A417C1"/>
    <w:rsid w:val="00A46306"/>
    <w:rsid w:val="00B863FB"/>
    <w:rsid w:val="00B86440"/>
    <w:rsid w:val="00BB2D6F"/>
    <w:rsid w:val="00C00F8F"/>
    <w:rsid w:val="00C03068"/>
    <w:rsid w:val="00D30725"/>
    <w:rsid w:val="00D33B4E"/>
    <w:rsid w:val="00D620FD"/>
    <w:rsid w:val="00D91044"/>
    <w:rsid w:val="00E67454"/>
    <w:rsid w:val="00EE50C3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9B2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2024-04-02T19:17:00Z</dcterms:created>
  <dcterms:modified xsi:type="dcterms:W3CDTF">2024-04-09T15:28:00Z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