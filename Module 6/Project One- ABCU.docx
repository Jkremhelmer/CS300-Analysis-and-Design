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9E5D" w14:textId="77777777" w:rsidR="002C79E6" w:rsidRDefault="002C79E6" w:rsidP="002C79E6"/>
    <w:p w14:paraId="544339F7" w14:textId="77777777" w:rsidR="002C79E6" w:rsidRDefault="002C79E6" w:rsidP="002C79E6"/>
    <w:p w14:paraId="32138CF3" w14:textId="77777777" w:rsidR="002C79E6" w:rsidRDefault="002C79E6" w:rsidP="002C79E6"/>
    <w:p w14:paraId="33132669" w14:textId="77777777" w:rsidR="002C79E6" w:rsidRDefault="002C79E6" w:rsidP="002C79E6"/>
    <w:p w14:paraId="00B565B6" w14:textId="77777777" w:rsidR="002C79E6" w:rsidRDefault="002C79E6" w:rsidP="002C79E6"/>
    <w:p w14:paraId="4A0BA93E" w14:textId="7E5E0BD3" w:rsidR="6A36C4BF" w:rsidRPr="00B863FB" w:rsidRDefault="00A46306" w:rsidP="00B863FB">
      <w:pPr>
        <w:pStyle w:val="Title"/>
      </w:pPr>
      <w:r>
        <w:t>Project One</w:t>
      </w:r>
      <w:r w:rsidR="005B31D3">
        <w:t>: ABCU</w:t>
      </w:r>
    </w:p>
    <w:p w14:paraId="3C689D38" w14:textId="0F29FFB4" w:rsidR="201D26C8" w:rsidRDefault="201D26C8" w:rsidP="002C79E6">
      <w:pPr>
        <w:pStyle w:val="Subtitle"/>
      </w:pPr>
    </w:p>
    <w:p w14:paraId="14644FA7" w14:textId="741D7715" w:rsidR="00A417C1" w:rsidRDefault="00D30725" w:rsidP="002C79E6">
      <w:pPr>
        <w:pStyle w:val="Subtitle"/>
      </w:pPr>
      <w:r>
        <w:t>Jason Kremhelmer</w:t>
      </w:r>
    </w:p>
    <w:p w14:paraId="67507921" w14:textId="3D43D211" w:rsidR="002C79E6" w:rsidRDefault="00D30725" w:rsidP="002C79E6">
      <w:pPr>
        <w:pStyle w:val="Subtitle"/>
      </w:pPr>
      <w:r>
        <w:t>Southern New Hampshire University</w:t>
      </w:r>
    </w:p>
    <w:p w14:paraId="1543E16D" w14:textId="06C6065C" w:rsidR="002C79E6" w:rsidRDefault="00D30725" w:rsidP="002C79E6">
      <w:pPr>
        <w:pStyle w:val="Subtitle"/>
      </w:pPr>
      <w:r>
        <w:t>CS300: Analysis and Design</w:t>
      </w:r>
    </w:p>
    <w:p w14:paraId="682BBE6E" w14:textId="3995FD13" w:rsidR="002C79E6" w:rsidRDefault="00D30725" w:rsidP="002C79E6">
      <w:pPr>
        <w:pStyle w:val="Subtitle"/>
      </w:pPr>
      <w:r>
        <w:t>David Ostrowski</w:t>
      </w:r>
    </w:p>
    <w:p w14:paraId="713565C3" w14:textId="06B26BBD" w:rsidR="201D26C8" w:rsidRDefault="00D30725" w:rsidP="002C79E6">
      <w:pPr>
        <w:pStyle w:val="Subtitle"/>
      </w:pPr>
      <w:r>
        <w:t>4/</w:t>
      </w:r>
      <w:r w:rsidR="000E2B66">
        <w:t>14</w:t>
      </w:r>
      <w:r>
        <w:t>/2024</w:t>
      </w:r>
    </w:p>
    <w:p w14:paraId="288DE7F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707FD5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88FB97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CCA0A0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DEF908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A893B2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DB011F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9C6A2E2" w14:textId="29AC49BA" w:rsidR="67AE9998" w:rsidRDefault="000D4642" w:rsidP="00EE50C3">
      <w:pPr>
        <w:pStyle w:val="Title"/>
      </w:pPr>
      <w:r>
        <w:br w:type="page"/>
      </w:r>
      <w:r w:rsidR="00EE50C3">
        <w:lastRenderedPageBreak/>
        <w:t>Pseudocode</w:t>
      </w:r>
    </w:p>
    <w:p w14:paraId="07DD9483" w14:textId="77777777" w:rsidR="00254F23" w:rsidRPr="00254F23" w:rsidRDefault="00254F23" w:rsidP="00254F23">
      <w:r w:rsidRPr="00254F23">
        <w:rPr>
          <w:b/>
          <w:bCs/>
        </w:rPr>
        <w:t>Main</w:t>
      </w:r>
      <w:r w:rsidRPr="00254F23">
        <w:t xml:space="preserve"> </w:t>
      </w:r>
      <w:proofErr w:type="gramStart"/>
      <w:r w:rsidRPr="00254F23">
        <w:t>Function(</w:t>
      </w:r>
      <w:proofErr w:type="gramEnd"/>
      <w:r w:rsidRPr="00254F23">
        <w:t>) //Menu Loop</w:t>
      </w:r>
    </w:p>
    <w:p w14:paraId="5A971445" w14:textId="77777777" w:rsidR="00254F23" w:rsidRPr="00254F23" w:rsidRDefault="00254F23" w:rsidP="00254F23">
      <w:r w:rsidRPr="00254F23">
        <w:rPr>
          <w:b/>
          <w:bCs/>
        </w:rPr>
        <w:t>Read</w:t>
      </w:r>
      <w:r w:rsidRPr="00254F23">
        <w:t xml:space="preserve"> </w:t>
      </w:r>
      <w:proofErr w:type="spellStart"/>
      <w:r w:rsidRPr="00254F23">
        <w:t>cmd</w:t>
      </w:r>
      <w:proofErr w:type="spellEnd"/>
      <w:r w:rsidRPr="00254F23">
        <w:t xml:space="preserve"> arguments</w:t>
      </w:r>
    </w:p>
    <w:p w14:paraId="70F17B1F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Store</w:t>
      </w:r>
      <w:r w:rsidRPr="00254F23">
        <w:t xml:space="preserve"> argument as CSV file path</w:t>
      </w:r>
    </w:p>
    <w:p w14:paraId="7B0D4F37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If</w:t>
      </w:r>
      <w:r w:rsidRPr="00254F23">
        <w:t xml:space="preserve"> no </w:t>
      </w:r>
      <w:proofErr w:type="spellStart"/>
      <w:r w:rsidRPr="00254F23">
        <w:t>cmd</w:t>
      </w:r>
      <w:proofErr w:type="spellEnd"/>
      <w:r w:rsidRPr="00254F23">
        <w:t xml:space="preserve"> arguments load default CSV file path</w:t>
      </w:r>
    </w:p>
    <w:p w14:paraId="48A4F408" w14:textId="77777777" w:rsidR="00254F23" w:rsidRPr="00254F23" w:rsidRDefault="00254F23" w:rsidP="00254F23">
      <w:r w:rsidRPr="00254F23">
        <w:rPr>
          <w:b/>
          <w:bCs/>
        </w:rPr>
        <w:t>Loop</w:t>
      </w:r>
      <w:r w:rsidRPr="00254F23">
        <w:t xml:space="preserve"> while choice is not equal to ‘9’</w:t>
      </w:r>
    </w:p>
    <w:p w14:paraId="7B32A4E7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Output</w:t>
      </w:r>
      <w:r w:rsidRPr="00254F23">
        <w:t xml:space="preserve"> menu block</w:t>
      </w:r>
    </w:p>
    <w:p w14:paraId="60ED357E" w14:textId="567496B5" w:rsidR="00254F23" w:rsidRPr="00254F23" w:rsidRDefault="00254F23" w:rsidP="00254F23">
      <w:r w:rsidRPr="00254F23">
        <w:tab/>
      </w:r>
      <w:r w:rsidRPr="00254F23">
        <w:rPr>
          <w:b/>
          <w:bCs/>
        </w:rPr>
        <w:t>Get</w:t>
      </w:r>
      <w:r w:rsidRPr="00254F23">
        <w:t xml:space="preserve"> user input; </w:t>
      </w:r>
      <w:r w:rsidRPr="00254F23">
        <w:rPr>
          <w:b/>
          <w:bCs/>
        </w:rPr>
        <w:t>Store</w:t>
      </w:r>
      <w:r w:rsidRPr="00254F23">
        <w:t xml:space="preserve"> in </w:t>
      </w:r>
      <w:proofErr w:type="spellStart"/>
      <w:r w:rsidRPr="00254F23">
        <w:rPr>
          <w:i/>
          <w:iCs/>
        </w:rPr>
        <w:t>menuChoice</w:t>
      </w:r>
      <w:proofErr w:type="spellEnd"/>
      <w:r w:rsidRPr="00254F23">
        <w:rPr>
          <w:i/>
          <w:iCs/>
        </w:rPr>
        <w:t xml:space="preserve"> </w:t>
      </w:r>
      <w:r w:rsidRPr="00254F23">
        <w:t>//wh</w:t>
      </w:r>
      <w:r w:rsidR="006B4FDE">
        <w:t>ich</w:t>
      </w:r>
      <w:r w:rsidRPr="00254F23">
        <w:t xml:space="preserve"> the program is to do</w:t>
      </w:r>
    </w:p>
    <w:p w14:paraId="0729FB1E" w14:textId="2E0387DC" w:rsidR="00254F23" w:rsidRPr="00254F23" w:rsidRDefault="00254F23" w:rsidP="00254F23">
      <w:r w:rsidRPr="00254F23">
        <w:rPr>
          <w:i/>
          <w:iCs/>
        </w:rPr>
        <w:tab/>
      </w:r>
      <w:r w:rsidRPr="00254F23">
        <w:rPr>
          <w:b/>
          <w:bCs/>
        </w:rPr>
        <w:t>Get</w:t>
      </w:r>
      <w:r w:rsidRPr="00254F23">
        <w:t xml:space="preserve"> user input; </w:t>
      </w:r>
      <w:r w:rsidRPr="00254F23">
        <w:rPr>
          <w:b/>
          <w:bCs/>
        </w:rPr>
        <w:t>Store</w:t>
      </w:r>
      <w:r w:rsidRPr="00254F23">
        <w:t xml:space="preserve"> in </w:t>
      </w:r>
      <w:proofErr w:type="spellStart"/>
      <w:r w:rsidRPr="00254F23">
        <w:rPr>
          <w:i/>
          <w:iCs/>
        </w:rPr>
        <w:t>dataChoice</w:t>
      </w:r>
      <w:proofErr w:type="spellEnd"/>
      <w:r w:rsidRPr="00254F23">
        <w:rPr>
          <w:i/>
          <w:iCs/>
        </w:rPr>
        <w:t xml:space="preserve"> </w:t>
      </w:r>
      <w:r w:rsidRPr="00254F23">
        <w:t>//wh</w:t>
      </w:r>
      <w:r w:rsidR="006B4FDE">
        <w:t>ich</w:t>
      </w:r>
      <w:r w:rsidRPr="00254F23">
        <w:t xml:space="preserve"> data structure to use</w:t>
      </w:r>
    </w:p>
    <w:p w14:paraId="7093674A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Validate</w:t>
      </w:r>
      <w:r w:rsidRPr="00254F23">
        <w:t xml:space="preserve"> user input</w:t>
      </w:r>
    </w:p>
    <w:p w14:paraId="61EE8754" w14:textId="77777777" w:rsidR="00254F23" w:rsidRPr="00254F23" w:rsidRDefault="00254F23" w:rsidP="00254F23">
      <w:r w:rsidRPr="00254F23">
        <w:tab/>
      </w:r>
      <w:r w:rsidRPr="00254F23">
        <w:tab/>
      </w:r>
      <w:r w:rsidRPr="00254F23">
        <w:rPr>
          <w:b/>
          <w:bCs/>
        </w:rPr>
        <w:t>If</w:t>
      </w:r>
      <w:r w:rsidRPr="00254F23">
        <w:t xml:space="preserve"> choice is not 1-4 or 9 throw an error</w:t>
      </w:r>
    </w:p>
    <w:p w14:paraId="16CA8EB0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If</w:t>
      </w:r>
      <w:r w:rsidRPr="00254F23">
        <w:t xml:space="preserve"> choice equals ‘1’ </w:t>
      </w:r>
    </w:p>
    <w:p w14:paraId="73D0C25D" w14:textId="41BF9E24" w:rsidR="00254F23" w:rsidRPr="00254F23" w:rsidRDefault="00254F23" w:rsidP="00254F23">
      <w:r w:rsidRPr="00254F23">
        <w:t xml:space="preserve">//Call file parser </w:t>
      </w:r>
      <w:r>
        <w:t>then</w:t>
      </w:r>
      <w:r w:rsidRPr="00254F23">
        <w:t xml:space="preserve"> load data into each data structure</w:t>
      </w:r>
    </w:p>
    <w:p w14:paraId="2ABD4E1E" w14:textId="77777777" w:rsidR="00254F23" w:rsidRPr="00254F23" w:rsidRDefault="00254F23" w:rsidP="00254F23">
      <w:r w:rsidRPr="00254F23">
        <w:tab/>
      </w:r>
      <w:r w:rsidRPr="00254F23">
        <w:tab/>
      </w:r>
      <w:r w:rsidRPr="00254F23">
        <w:rPr>
          <w:b/>
          <w:bCs/>
        </w:rPr>
        <w:t>If</w:t>
      </w:r>
      <w:r w:rsidRPr="00254F23">
        <w:t xml:space="preserve"> BinarySearchTree</w:t>
      </w:r>
    </w:p>
    <w:p w14:paraId="3B6A90C4" w14:textId="77777777" w:rsidR="00254F23" w:rsidRPr="00254F23" w:rsidRDefault="00254F23" w:rsidP="00254F23">
      <w:pPr>
        <w:rPr>
          <w:i/>
          <w:iCs/>
        </w:rPr>
      </w:pPr>
      <w:r w:rsidRPr="00254F23">
        <w:tab/>
      </w:r>
      <w:r w:rsidRPr="00254F23">
        <w:tab/>
      </w:r>
      <w:r w:rsidRPr="00254F23">
        <w:tab/>
      </w:r>
      <w:r w:rsidRPr="00254F23">
        <w:rPr>
          <w:b/>
          <w:bCs/>
        </w:rPr>
        <w:t>Call</w:t>
      </w:r>
      <w:r w:rsidRPr="00254F23">
        <w:t xml:space="preserve"> </w:t>
      </w:r>
      <w:proofErr w:type="spellStart"/>
      <w:r w:rsidRPr="00254F23">
        <w:t>loadBids</w:t>
      </w:r>
      <w:proofErr w:type="spellEnd"/>
      <w:r w:rsidRPr="00254F23">
        <w:t xml:space="preserve"> and store CSV data in BinarySearchTree </w:t>
      </w:r>
      <w:proofErr w:type="spellStart"/>
      <w:r w:rsidRPr="00254F23">
        <w:rPr>
          <w:i/>
          <w:iCs/>
        </w:rPr>
        <w:t>bst</w:t>
      </w:r>
      <w:proofErr w:type="spellEnd"/>
    </w:p>
    <w:p w14:paraId="02408E11" w14:textId="77777777" w:rsidR="00254F23" w:rsidRPr="00254F23" w:rsidRDefault="00254F23" w:rsidP="00254F23">
      <w:r w:rsidRPr="00254F23">
        <w:rPr>
          <w:i/>
          <w:iCs/>
        </w:rPr>
        <w:tab/>
      </w:r>
      <w:r w:rsidRPr="00254F23">
        <w:rPr>
          <w:i/>
          <w:iCs/>
        </w:rPr>
        <w:tab/>
      </w:r>
      <w:r w:rsidRPr="00254F23">
        <w:rPr>
          <w:b/>
          <w:bCs/>
        </w:rPr>
        <w:t>Else</w:t>
      </w:r>
      <w:r w:rsidRPr="00254F23">
        <w:t xml:space="preserve"> </w:t>
      </w:r>
      <w:r w:rsidRPr="00254F23">
        <w:rPr>
          <w:b/>
          <w:bCs/>
        </w:rPr>
        <w:t>If</w:t>
      </w:r>
      <w:r w:rsidRPr="00254F23">
        <w:t xml:space="preserve"> vector</w:t>
      </w:r>
    </w:p>
    <w:p w14:paraId="0196D402" w14:textId="77777777" w:rsidR="00254F23" w:rsidRPr="00254F23" w:rsidRDefault="00254F23" w:rsidP="00254F23">
      <w:pPr>
        <w:rPr>
          <w:i/>
          <w:iCs/>
        </w:rPr>
      </w:pPr>
      <w:r w:rsidRPr="00254F23">
        <w:rPr>
          <w:b/>
          <w:bCs/>
        </w:rPr>
        <w:t>Call</w:t>
      </w:r>
      <w:r w:rsidRPr="00254F23">
        <w:t xml:space="preserve"> </w:t>
      </w:r>
      <w:proofErr w:type="spellStart"/>
      <w:r w:rsidRPr="00254F23">
        <w:t>loadBids</w:t>
      </w:r>
      <w:proofErr w:type="spellEnd"/>
      <w:r w:rsidRPr="00254F23">
        <w:t xml:space="preserve"> and store CSV data in vector </w:t>
      </w:r>
      <w:proofErr w:type="spellStart"/>
      <w:r w:rsidRPr="00254F23">
        <w:rPr>
          <w:i/>
          <w:iCs/>
        </w:rPr>
        <w:t>courseList</w:t>
      </w:r>
      <w:proofErr w:type="spellEnd"/>
    </w:p>
    <w:p w14:paraId="124FFC31" w14:textId="77777777" w:rsidR="00254F23" w:rsidRPr="00254F23" w:rsidRDefault="00254F23" w:rsidP="00254F23">
      <w:r w:rsidRPr="00254F23">
        <w:rPr>
          <w:b/>
          <w:bCs/>
        </w:rPr>
        <w:t>Else</w:t>
      </w:r>
      <w:r w:rsidRPr="00254F23">
        <w:t xml:space="preserve"> </w:t>
      </w:r>
      <w:r w:rsidRPr="00254F23">
        <w:rPr>
          <w:b/>
          <w:bCs/>
        </w:rPr>
        <w:t>If</w:t>
      </w:r>
      <w:r w:rsidRPr="00254F23">
        <w:t xml:space="preserve"> </w:t>
      </w:r>
      <w:proofErr w:type="spellStart"/>
      <w:r w:rsidRPr="00254F23">
        <w:t>HashTable</w:t>
      </w:r>
      <w:proofErr w:type="spellEnd"/>
    </w:p>
    <w:p w14:paraId="218A9566" w14:textId="77777777" w:rsidR="00254F23" w:rsidRPr="00254F23" w:rsidRDefault="00254F23" w:rsidP="00254F23">
      <w:r w:rsidRPr="00254F23">
        <w:t>//</w:t>
      </w:r>
      <w:proofErr w:type="spellStart"/>
      <w:r w:rsidRPr="00254F23">
        <w:t>loadBids</w:t>
      </w:r>
      <w:proofErr w:type="spellEnd"/>
      <w:r w:rsidRPr="00254F23">
        <w:t xml:space="preserve"> to have a hash function that orders the map in ascending order</w:t>
      </w:r>
    </w:p>
    <w:p w14:paraId="5C923A35" w14:textId="77777777" w:rsidR="00254F23" w:rsidRPr="00254F23" w:rsidRDefault="00254F23" w:rsidP="00254F23">
      <w:r w:rsidRPr="00254F23">
        <w:rPr>
          <w:b/>
          <w:bCs/>
        </w:rPr>
        <w:t>Call</w:t>
      </w:r>
      <w:r w:rsidRPr="00254F23">
        <w:t xml:space="preserve"> </w:t>
      </w:r>
      <w:proofErr w:type="spellStart"/>
      <w:r w:rsidRPr="00254F23">
        <w:t>loadBids</w:t>
      </w:r>
      <w:proofErr w:type="spellEnd"/>
      <w:r w:rsidRPr="00254F23">
        <w:t xml:space="preserve"> and store CSV data in </w:t>
      </w:r>
      <w:proofErr w:type="spellStart"/>
      <w:r w:rsidRPr="00254F23">
        <w:t>HashTable</w:t>
      </w:r>
      <w:proofErr w:type="spellEnd"/>
      <w:r w:rsidRPr="00254F23">
        <w:t xml:space="preserve"> </w:t>
      </w:r>
      <w:proofErr w:type="spellStart"/>
      <w:r w:rsidRPr="00254F23">
        <w:rPr>
          <w:i/>
          <w:iCs/>
        </w:rPr>
        <w:t>courseTable</w:t>
      </w:r>
      <w:proofErr w:type="spellEnd"/>
    </w:p>
    <w:p w14:paraId="70CFF298" w14:textId="77777777" w:rsidR="00254F23" w:rsidRPr="00254F23" w:rsidRDefault="00254F23" w:rsidP="00254F23">
      <w:r w:rsidRPr="00254F23">
        <w:tab/>
      </w:r>
      <w:r w:rsidRPr="00254F23">
        <w:tab/>
      </w:r>
      <w:r w:rsidRPr="00254F23">
        <w:rPr>
          <w:b/>
          <w:bCs/>
        </w:rPr>
        <w:t>Output</w:t>
      </w:r>
      <w:r w:rsidRPr="00254F23">
        <w:t xml:space="preserve"> number of records in the CSV file</w:t>
      </w:r>
    </w:p>
    <w:p w14:paraId="749AAE45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If</w:t>
      </w:r>
      <w:r w:rsidRPr="00254F23">
        <w:t xml:space="preserve"> choice equals ‘2’</w:t>
      </w:r>
    </w:p>
    <w:p w14:paraId="6D1C9369" w14:textId="42E503B2" w:rsidR="00254F23" w:rsidRPr="00254F23" w:rsidRDefault="00254F23" w:rsidP="00254F23">
      <w:pPr>
        <w:rPr>
          <w:i/>
          <w:iCs/>
        </w:rPr>
      </w:pPr>
      <w:r w:rsidRPr="00254F23">
        <w:tab/>
        <w:t>//Validate List</w:t>
      </w:r>
      <w:r w:rsidRPr="00254F23">
        <w:tab/>
      </w:r>
      <w:r w:rsidRPr="00254F23">
        <w:tab/>
      </w:r>
      <w:r w:rsidRPr="00254F23">
        <w:tab/>
      </w:r>
    </w:p>
    <w:p w14:paraId="7C501735" w14:textId="77777777" w:rsidR="00254F23" w:rsidRPr="00254F23" w:rsidRDefault="00254F23" w:rsidP="00254F23">
      <w:r w:rsidRPr="00254F23">
        <w:tab/>
      </w:r>
      <w:r w:rsidRPr="00254F23">
        <w:tab/>
      </w:r>
      <w:r w:rsidRPr="00254F23">
        <w:rPr>
          <w:b/>
          <w:bCs/>
        </w:rPr>
        <w:t>If</w:t>
      </w:r>
      <w:r w:rsidRPr="00254F23">
        <w:t xml:space="preserve"> BinarySearchTree</w:t>
      </w:r>
    </w:p>
    <w:p w14:paraId="27973408" w14:textId="77777777" w:rsidR="00254F23" w:rsidRPr="00254F23" w:rsidRDefault="00254F23" w:rsidP="00254F23">
      <w:pPr>
        <w:rPr>
          <w:i/>
          <w:iCs/>
        </w:rPr>
      </w:pPr>
      <w:r w:rsidRPr="00254F23">
        <w:lastRenderedPageBreak/>
        <w:tab/>
      </w:r>
      <w:r w:rsidRPr="00254F23">
        <w:tab/>
      </w:r>
      <w:r w:rsidRPr="00254F23">
        <w:tab/>
      </w:r>
      <w:r w:rsidRPr="00254F23">
        <w:rPr>
          <w:b/>
          <w:bCs/>
        </w:rPr>
        <w:t>Call</w:t>
      </w:r>
      <w:r w:rsidRPr="00254F23">
        <w:t xml:space="preserve"> </w:t>
      </w:r>
      <w:proofErr w:type="spellStart"/>
      <w:proofErr w:type="gramStart"/>
      <w:r w:rsidRPr="00254F23">
        <w:rPr>
          <w:b/>
          <w:bCs/>
        </w:rPr>
        <w:t>validateTree</w:t>
      </w:r>
      <w:proofErr w:type="spellEnd"/>
      <w:r w:rsidRPr="00254F23">
        <w:t>(</w:t>
      </w:r>
      <w:proofErr w:type="gramEnd"/>
      <w:r w:rsidRPr="00254F23">
        <w:t xml:space="preserve">) passing </w:t>
      </w:r>
      <w:proofErr w:type="spellStart"/>
      <w:r w:rsidRPr="00254F23">
        <w:rPr>
          <w:i/>
          <w:iCs/>
        </w:rPr>
        <w:t>bst</w:t>
      </w:r>
      <w:proofErr w:type="spellEnd"/>
    </w:p>
    <w:p w14:paraId="6EB3E069" w14:textId="77777777" w:rsidR="00254F23" w:rsidRPr="00254F23" w:rsidRDefault="00254F23" w:rsidP="00254F23">
      <w:r w:rsidRPr="00254F23">
        <w:rPr>
          <w:i/>
          <w:iCs/>
        </w:rPr>
        <w:tab/>
      </w:r>
      <w:r w:rsidRPr="00254F23">
        <w:rPr>
          <w:i/>
          <w:iCs/>
        </w:rPr>
        <w:tab/>
      </w:r>
      <w:r w:rsidRPr="00254F23">
        <w:rPr>
          <w:b/>
          <w:bCs/>
        </w:rPr>
        <w:t>Else</w:t>
      </w:r>
      <w:r w:rsidRPr="00254F23">
        <w:t xml:space="preserve"> </w:t>
      </w:r>
      <w:r w:rsidRPr="00254F23">
        <w:rPr>
          <w:b/>
          <w:bCs/>
        </w:rPr>
        <w:t>If</w:t>
      </w:r>
      <w:r w:rsidRPr="00254F23">
        <w:t xml:space="preserve"> vector</w:t>
      </w:r>
    </w:p>
    <w:p w14:paraId="05B4FD41" w14:textId="77777777" w:rsidR="00254F23" w:rsidRPr="00254F23" w:rsidRDefault="00254F23" w:rsidP="00254F23">
      <w:pPr>
        <w:rPr>
          <w:i/>
          <w:iCs/>
        </w:rPr>
      </w:pPr>
      <w:r w:rsidRPr="00254F23">
        <w:rPr>
          <w:b/>
          <w:bCs/>
        </w:rPr>
        <w:t>Call</w:t>
      </w:r>
      <w:r w:rsidRPr="00254F23">
        <w:t xml:space="preserve"> </w:t>
      </w:r>
      <w:proofErr w:type="spellStart"/>
      <w:proofErr w:type="gramStart"/>
      <w:r w:rsidRPr="00254F23">
        <w:rPr>
          <w:b/>
          <w:bCs/>
        </w:rPr>
        <w:t>validateList</w:t>
      </w:r>
      <w:proofErr w:type="spellEnd"/>
      <w:r w:rsidRPr="00254F23">
        <w:t>(</w:t>
      </w:r>
      <w:proofErr w:type="gramEnd"/>
      <w:r w:rsidRPr="00254F23">
        <w:t xml:space="preserve">) passing </w:t>
      </w:r>
      <w:proofErr w:type="spellStart"/>
      <w:r w:rsidRPr="00254F23">
        <w:rPr>
          <w:i/>
          <w:iCs/>
        </w:rPr>
        <w:t>courseList</w:t>
      </w:r>
      <w:proofErr w:type="spellEnd"/>
    </w:p>
    <w:p w14:paraId="0B6469AD" w14:textId="77777777" w:rsidR="00254F23" w:rsidRPr="00254F23" w:rsidRDefault="00254F23" w:rsidP="00254F23">
      <w:r w:rsidRPr="00254F23">
        <w:rPr>
          <w:b/>
          <w:bCs/>
        </w:rPr>
        <w:t>Else</w:t>
      </w:r>
      <w:r w:rsidRPr="00254F23">
        <w:t xml:space="preserve"> </w:t>
      </w:r>
      <w:r w:rsidRPr="00254F23">
        <w:rPr>
          <w:b/>
          <w:bCs/>
        </w:rPr>
        <w:t>If</w:t>
      </w:r>
      <w:r w:rsidRPr="00254F23">
        <w:t xml:space="preserve"> </w:t>
      </w:r>
      <w:proofErr w:type="spellStart"/>
      <w:r w:rsidRPr="00254F23">
        <w:t>HashTable</w:t>
      </w:r>
      <w:proofErr w:type="spellEnd"/>
    </w:p>
    <w:p w14:paraId="2636DB21" w14:textId="77777777" w:rsidR="00254F23" w:rsidRPr="00254F23" w:rsidRDefault="00254F23" w:rsidP="00254F23">
      <w:r w:rsidRPr="00254F23">
        <w:rPr>
          <w:b/>
          <w:bCs/>
        </w:rPr>
        <w:t>Call</w:t>
      </w:r>
      <w:r w:rsidRPr="00254F23">
        <w:t xml:space="preserve"> </w:t>
      </w:r>
      <w:proofErr w:type="spellStart"/>
      <w:proofErr w:type="gramStart"/>
      <w:r w:rsidRPr="00254F23">
        <w:rPr>
          <w:b/>
          <w:bCs/>
        </w:rPr>
        <w:t>validateTable</w:t>
      </w:r>
      <w:proofErr w:type="spellEnd"/>
      <w:r w:rsidRPr="00254F23">
        <w:t>(</w:t>
      </w:r>
      <w:proofErr w:type="gramEnd"/>
      <w:r w:rsidRPr="00254F23">
        <w:t xml:space="preserve">) passing </w:t>
      </w:r>
      <w:proofErr w:type="spellStart"/>
      <w:r w:rsidRPr="00254F23">
        <w:rPr>
          <w:i/>
          <w:iCs/>
        </w:rPr>
        <w:t>courseTable</w:t>
      </w:r>
      <w:proofErr w:type="spellEnd"/>
    </w:p>
    <w:p w14:paraId="21814D31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If</w:t>
      </w:r>
      <w:r w:rsidRPr="00254F23">
        <w:t xml:space="preserve"> choice equals ‘3’</w:t>
      </w:r>
    </w:p>
    <w:p w14:paraId="787B2039" w14:textId="77777777" w:rsidR="00254F23" w:rsidRPr="00254F23" w:rsidRDefault="00254F23" w:rsidP="00254F23">
      <w:r w:rsidRPr="00254F23">
        <w:tab/>
        <w:t>//Search and print course</w:t>
      </w:r>
    </w:p>
    <w:p w14:paraId="2690193A" w14:textId="77777777" w:rsidR="00254F23" w:rsidRPr="00254F23" w:rsidRDefault="00254F23" w:rsidP="00254F23">
      <w:pPr>
        <w:rPr>
          <w:i/>
          <w:iCs/>
        </w:rPr>
      </w:pPr>
      <w:r w:rsidRPr="00254F23">
        <w:tab/>
      </w:r>
      <w:r w:rsidRPr="00254F23">
        <w:tab/>
      </w:r>
      <w:r w:rsidRPr="00254F23">
        <w:rPr>
          <w:b/>
          <w:bCs/>
        </w:rPr>
        <w:t>Get</w:t>
      </w:r>
      <w:r w:rsidRPr="00254F23">
        <w:t xml:space="preserve"> user value to search for and </w:t>
      </w:r>
      <w:r w:rsidRPr="00254F23">
        <w:rPr>
          <w:b/>
          <w:bCs/>
        </w:rPr>
        <w:t>Store</w:t>
      </w:r>
      <w:r w:rsidRPr="00254F23">
        <w:t xml:space="preserve"> in </w:t>
      </w:r>
      <w:proofErr w:type="spellStart"/>
      <w:r w:rsidRPr="00254F23">
        <w:rPr>
          <w:i/>
          <w:iCs/>
        </w:rPr>
        <w:t>userSearch</w:t>
      </w:r>
      <w:proofErr w:type="spellEnd"/>
    </w:p>
    <w:p w14:paraId="01249CEB" w14:textId="77777777" w:rsidR="00254F23" w:rsidRPr="00254F23" w:rsidRDefault="00254F23" w:rsidP="00254F23">
      <w:r w:rsidRPr="00254F23">
        <w:rPr>
          <w:i/>
          <w:iCs/>
        </w:rPr>
        <w:tab/>
      </w:r>
      <w:r w:rsidRPr="00254F23">
        <w:rPr>
          <w:i/>
          <w:iCs/>
        </w:rPr>
        <w:tab/>
      </w:r>
      <w:r w:rsidRPr="00254F23">
        <w:rPr>
          <w:b/>
          <w:bCs/>
        </w:rPr>
        <w:t>If</w:t>
      </w:r>
      <w:r w:rsidRPr="00254F23">
        <w:t xml:space="preserve"> BinarySearchTree</w:t>
      </w:r>
    </w:p>
    <w:p w14:paraId="74A4847D" w14:textId="77777777" w:rsidR="00254F23" w:rsidRPr="00254F23" w:rsidRDefault="00254F23" w:rsidP="00254F23">
      <w:pPr>
        <w:rPr>
          <w:i/>
          <w:iCs/>
        </w:rPr>
      </w:pPr>
      <w:r w:rsidRPr="00254F23">
        <w:tab/>
      </w:r>
      <w:r w:rsidRPr="00254F23">
        <w:tab/>
      </w:r>
      <w:r w:rsidRPr="00254F23">
        <w:tab/>
      </w:r>
      <w:r w:rsidRPr="00254F23">
        <w:rPr>
          <w:b/>
          <w:bCs/>
        </w:rPr>
        <w:t>Call</w:t>
      </w:r>
      <w:r w:rsidRPr="00254F23">
        <w:t xml:space="preserve"> </w:t>
      </w:r>
      <w:proofErr w:type="spellStart"/>
      <w:proofErr w:type="gramStart"/>
      <w:r w:rsidRPr="00254F23">
        <w:rPr>
          <w:b/>
          <w:bCs/>
        </w:rPr>
        <w:t>printCourseTree</w:t>
      </w:r>
      <w:proofErr w:type="spellEnd"/>
      <w:r w:rsidRPr="00254F23">
        <w:rPr>
          <w:b/>
          <w:bCs/>
        </w:rPr>
        <w:t>(</w:t>
      </w:r>
      <w:proofErr w:type="gramEnd"/>
      <w:r w:rsidRPr="00254F23">
        <w:rPr>
          <w:b/>
          <w:bCs/>
        </w:rPr>
        <w:t>)</w:t>
      </w:r>
      <w:r w:rsidRPr="00254F23">
        <w:t xml:space="preserve"> passing </w:t>
      </w:r>
      <w:proofErr w:type="spellStart"/>
      <w:r w:rsidRPr="00254F23">
        <w:rPr>
          <w:i/>
          <w:iCs/>
        </w:rPr>
        <w:t>userSearch</w:t>
      </w:r>
      <w:proofErr w:type="spellEnd"/>
    </w:p>
    <w:p w14:paraId="667B9430" w14:textId="77777777" w:rsidR="00254F23" w:rsidRPr="00254F23" w:rsidRDefault="00254F23" w:rsidP="00254F23">
      <w:r w:rsidRPr="00254F23">
        <w:rPr>
          <w:i/>
          <w:iCs/>
        </w:rPr>
        <w:tab/>
      </w:r>
      <w:r w:rsidRPr="00254F23">
        <w:rPr>
          <w:i/>
          <w:iCs/>
        </w:rPr>
        <w:tab/>
      </w:r>
      <w:r w:rsidRPr="00254F23">
        <w:rPr>
          <w:b/>
          <w:bCs/>
        </w:rPr>
        <w:t>Else</w:t>
      </w:r>
      <w:r w:rsidRPr="00254F23">
        <w:t xml:space="preserve"> </w:t>
      </w:r>
      <w:r w:rsidRPr="00254F23">
        <w:rPr>
          <w:b/>
          <w:bCs/>
        </w:rPr>
        <w:t>If</w:t>
      </w:r>
      <w:r w:rsidRPr="00254F23">
        <w:t xml:space="preserve"> vector</w:t>
      </w:r>
    </w:p>
    <w:p w14:paraId="2DF0E6A8" w14:textId="77777777" w:rsidR="00254F23" w:rsidRPr="00254F23" w:rsidRDefault="00254F23" w:rsidP="00254F23">
      <w:pPr>
        <w:rPr>
          <w:b/>
          <w:bCs/>
        </w:rPr>
      </w:pPr>
      <w:r w:rsidRPr="00254F23">
        <w:rPr>
          <w:b/>
          <w:bCs/>
        </w:rPr>
        <w:t>Call</w:t>
      </w:r>
      <w:r w:rsidRPr="00254F23">
        <w:t xml:space="preserve"> </w:t>
      </w:r>
      <w:proofErr w:type="spellStart"/>
      <w:proofErr w:type="gramStart"/>
      <w:r w:rsidRPr="00254F23">
        <w:rPr>
          <w:b/>
          <w:bCs/>
        </w:rPr>
        <w:t>printCourseList</w:t>
      </w:r>
      <w:proofErr w:type="spellEnd"/>
      <w:r w:rsidRPr="00254F23">
        <w:rPr>
          <w:b/>
          <w:bCs/>
        </w:rPr>
        <w:t>(</w:t>
      </w:r>
      <w:proofErr w:type="gramEnd"/>
      <w:r w:rsidRPr="00254F23">
        <w:rPr>
          <w:b/>
          <w:bCs/>
        </w:rPr>
        <w:t>)</w:t>
      </w:r>
      <w:r w:rsidRPr="00254F23">
        <w:t xml:space="preserve"> passing </w:t>
      </w:r>
      <w:proofErr w:type="spellStart"/>
      <w:r w:rsidRPr="00254F23">
        <w:rPr>
          <w:i/>
          <w:iCs/>
        </w:rPr>
        <w:t>userSearch</w:t>
      </w:r>
      <w:proofErr w:type="spellEnd"/>
      <w:r w:rsidRPr="00254F23">
        <w:rPr>
          <w:b/>
          <w:bCs/>
        </w:rPr>
        <w:t xml:space="preserve"> </w:t>
      </w:r>
    </w:p>
    <w:p w14:paraId="0DCD801E" w14:textId="77777777" w:rsidR="00254F23" w:rsidRPr="00254F23" w:rsidRDefault="00254F23" w:rsidP="00254F23">
      <w:r w:rsidRPr="00254F23">
        <w:rPr>
          <w:b/>
          <w:bCs/>
        </w:rPr>
        <w:t>Else</w:t>
      </w:r>
      <w:r w:rsidRPr="00254F23">
        <w:t xml:space="preserve"> </w:t>
      </w:r>
      <w:r w:rsidRPr="00254F23">
        <w:rPr>
          <w:b/>
          <w:bCs/>
        </w:rPr>
        <w:t>If</w:t>
      </w:r>
      <w:r w:rsidRPr="00254F23">
        <w:t xml:space="preserve"> </w:t>
      </w:r>
      <w:proofErr w:type="spellStart"/>
      <w:r w:rsidRPr="00254F23">
        <w:t>HashTable</w:t>
      </w:r>
      <w:proofErr w:type="spellEnd"/>
    </w:p>
    <w:p w14:paraId="1FB8C482" w14:textId="77777777" w:rsidR="00254F23" w:rsidRPr="00254F23" w:rsidRDefault="00254F23" w:rsidP="00254F23">
      <w:r w:rsidRPr="00254F23">
        <w:rPr>
          <w:b/>
          <w:bCs/>
        </w:rPr>
        <w:t>Call</w:t>
      </w:r>
      <w:r w:rsidRPr="00254F23">
        <w:t xml:space="preserve"> </w:t>
      </w:r>
      <w:proofErr w:type="spellStart"/>
      <w:proofErr w:type="gramStart"/>
      <w:r w:rsidRPr="00254F23">
        <w:rPr>
          <w:b/>
          <w:bCs/>
        </w:rPr>
        <w:t>printCourseTable</w:t>
      </w:r>
      <w:proofErr w:type="spellEnd"/>
      <w:r w:rsidRPr="00254F23">
        <w:rPr>
          <w:b/>
          <w:bCs/>
        </w:rPr>
        <w:t>(</w:t>
      </w:r>
      <w:proofErr w:type="gramEnd"/>
      <w:r w:rsidRPr="00254F23">
        <w:rPr>
          <w:b/>
          <w:bCs/>
        </w:rPr>
        <w:t>)</w:t>
      </w:r>
      <w:r w:rsidRPr="00254F23">
        <w:t xml:space="preserve"> passing </w:t>
      </w:r>
      <w:proofErr w:type="spellStart"/>
      <w:r w:rsidRPr="00254F23">
        <w:rPr>
          <w:i/>
          <w:iCs/>
        </w:rPr>
        <w:t>userSearch</w:t>
      </w:r>
      <w:proofErr w:type="spellEnd"/>
    </w:p>
    <w:p w14:paraId="0E577F41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If</w:t>
      </w:r>
      <w:r w:rsidRPr="00254F23">
        <w:t xml:space="preserve"> choice equals ‘4’</w:t>
      </w:r>
    </w:p>
    <w:p w14:paraId="4DB993CA" w14:textId="6AA9ABE0" w:rsidR="00254F23" w:rsidRPr="00254F23" w:rsidRDefault="00254F23" w:rsidP="00254F23">
      <w:r w:rsidRPr="00254F23">
        <w:tab/>
        <w:t>//Print course</w:t>
      </w:r>
      <w:r w:rsidR="006B4FDE">
        <w:t>s</w:t>
      </w:r>
      <w:r w:rsidRPr="00254F23">
        <w:t xml:space="preserve"> in alphabetic order</w:t>
      </w:r>
    </w:p>
    <w:p w14:paraId="6367888B" w14:textId="77777777" w:rsidR="00254F23" w:rsidRPr="00254F23" w:rsidRDefault="00254F23" w:rsidP="00254F23">
      <w:r w:rsidRPr="00254F23">
        <w:tab/>
      </w:r>
      <w:r w:rsidRPr="00254F23">
        <w:tab/>
      </w:r>
      <w:r w:rsidRPr="00254F23">
        <w:rPr>
          <w:b/>
          <w:bCs/>
        </w:rPr>
        <w:t>If</w:t>
      </w:r>
      <w:r w:rsidRPr="00254F23">
        <w:t xml:space="preserve"> BinarySearchTree</w:t>
      </w:r>
    </w:p>
    <w:p w14:paraId="15EE265F" w14:textId="77777777" w:rsidR="00254F23" w:rsidRPr="00254F23" w:rsidRDefault="00254F23" w:rsidP="00254F23">
      <w:pPr>
        <w:rPr>
          <w:i/>
          <w:iCs/>
        </w:rPr>
      </w:pPr>
      <w:r w:rsidRPr="00254F23">
        <w:tab/>
      </w:r>
      <w:r w:rsidRPr="00254F23">
        <w:rPr>
          <w:b/>
          <w:bCs/>
        </w:rPr>
        <w:tab/>
      </w:r>
      <w:r w:rsidRPr="00254F23">
        <w:rPr>
          <w:b/>
          <w:bCs/>
        </w:rPr>
        <w:tab/>
        <w:t xml:space="preserve">Call </w:t>
      </w:r>
      <w:proofErr w:type="spellStart"/>
      <w:proofErr w:type="gramStart"/>
      <w:r w:rsidRPr="00254F23">
        <w:rPr>
          <w:b/>
          <w:bCs/>
        </w:rPr>
        <w:t>printTree</w:t>
      </w:r>
      <w:proofErr w:type="spellEnd"/>
      <w:r w:rsidRPr="00254F23">
        <w:rPr>
          <w:b/>
          <w:bCs/>
        </w:rPr>
        <w:t>(</w:t>
      </w:r>
      <w:proofErr w:type="gramEnd"/>
      <w:r w:rsidRPr="00254F23">
        <w:rPr>
          <w:b/>
          <w:bCs/>
        </w:rPr>
        <w:t>)</w:t>
      </w:r>
      <w:r w:rsidRPr="00254F23">
        <w:t xml:space="preserve"> </w:t>
      </w:r>
    </w:p>
    <w:p w14:paraId="6C42D73C" w14:textId="77777777" w:rsidR="00254F23" w:rsidRPr="00254F23" w:rsidRDefault="00254F23" w:rsidP="00254F23">
      <w:r w:rsidRPr="00254F23">
        <w:rPr>
          <w:i/>
          <w:iCs/>
        </w:rPr>
        <w:tab/>
      </w:r>
      <w:r w:rsidRPr="00254F23">
        <w:rPr>
          <w:i/>
          <w:iCs/>
        </w:rPr>
        <w:tab/>
      </w:r>
      <w:r w:rsidRPr="00254F23">
        <w:rPr>
          <w:b/>
          <w:bCs/>
        </w:rPr>
        <w:t>Else</w:t>
      </w:r>
      <w:r w:rsidRPr="00254F23">
        <w:t xml:space="preserve"> </w:t>
      </w:r>
      <w:r w:rsidRPr="00254F23">
        <w:rPr>
          <w:b/>
          <w:bCs/>
        </w:rPr>
        <w:t>If</w:t>
      </w:r>
      <w:r w:rsidRPr="00254F23">
        <w:t xml:space="preserve"> vector</w:t>
      </w:r>
    </w:p>
    <w:p w14:paraId="5B4818FF" w14:textId="77777777" w:rsidR="00254F23" w:rsidRPr="00254F23" w:rsidRDefault="00254F23" w:rsidP="00254F23">
      <w:pPr>
        <w:rPr>
          <w:b/>
          <w:bCs/>
        </w:rPr>
      </w:pPr>
      <w:r w:rsidRPr="00254F23">
        <w:rPr>
          <w:b/>
          <w:bCs/>
        </w:rPr>
        <w:t>Call</w:t>
      </w:r>
      <w:r w:rsidRPr="00254F23">
        <w:t xml:space="preserve"> </w:t>
      </w:r>
      <w:proofErr w:type="spellStart"/>
      <w:proofErr w:type="gramStart"/>
      <w:r w:rsidRPr="00254F23">
        <w:rPr>
          <w:b/>
          <w:bCs/>
        </w:rPr>
        <w:t>sortList</w:t>
      </w:r>
      <w:proofErr w:type="spellEnd"/>
      <w:r w:rsidRPr="00254F23">
        <w:rPr>
          <w:b/>
          <w:bCs/>
        </w:rPr>
        <w:t>(</w:t>
      </w:r>
      <w:proofErr w:type="gramEnd"/>
      <w:r w:rsidRPr="00254F23">
        <w:rPr>
          <w:b/>
          <w:bCs/>
        </w:rPr>
        <w:t>)</w:t>
      </w:r>
    </w:p>
    <w:p w14:paraId="77F3E6BE" w14:textId="77777777" w:rsidR="00254F23" w:rsidRPr="00254F23" w:rsidRDefault="00254F23" w:rsidP="00254F23">
      <w:pPr>
        <w:rPr>
          <w:b/>
          <w:bCs/>
        </w:rPr>
      </w:pPr>
      <w:r w:rsidRPr="00254F23">
        <w:rPr>
          <w:b/>
          <w:bCs/>
        </w:rPr>
        <w:t xml:space="preserve">Call </w:t>
      </w:r>
      <w:proofErr w:type="spellStart"/>
      <w:proofErr w:type="gramStart"/>
      <w:r w:rsidRPr="00254F23">
        <w:rPr>
          <w:b/>
          <w:bCs/>
        </w:rPr>
        <w:t>printList</w:t>
      </w:r>
      <w:proofErr w:type="spellEnd"/>
      <w:r w:rsidRPr="00254F23">
        <w:rPr>
          <w:b/>
          <w:bCs/>
        </w:rPr>
        <w:t>(</w:t>
      </w:r>
      <w:proofErr w:type="gramEnd"/>
      <w:r w:rsidRPr="00254F23">
        <w:rPr>
          <w:b/>
          <w:bCs/>
        </w:rPr>
        <w:t>)</w:t>
      </w:r>
      <w:r w:rsidRPr="00254F23">
        <w:t xml:space="preserve">  </w:t>
      </w:r>
    </w:p>
    <w:p w14:paraId="62E80DBE" w14:textId="77777777" w:rsidR="00254F23" w:rsidRPr="00254F23" w:rsidRDefault="00254F23" w:rsidP="00254F23">
      <w:r w:rsidRPr="00254F23">
        <w:rPr>
          <w:b/>
          <w:bCs/>
        </w:rPr>
        <w:t>Else</w:t>
      </w:r>
      <w:r w:rsidRPr="00254F23">
        <w:t xml:space="preserve"> </w:t>
      </w:r>
      <w:r w:rsidRPr="00254F23">
        <w:rPr>
          <w:b/>
          <w:bCs/>
        </w:rPr>
        <w:t>If</w:t>
      </w:r>
      <w:r w:rsidRPr="00254F23">
        <w:t xml:space="preserve"> </w:t>
      </w:r>
      <w:proofErr w:type="spellStart"/>
      <w:r w:rsidRPr="00254F23">
        <w:t>HashTable</w:t>
      </w:r>
      <w:proofErr w:type="spellEnd"/>
    </w:p>
    <w:p w14:paraId="7B6422A3" w14:textId="77777777" w:rsidR="00254F23" w:rsidRPr="00254F23" w:rsidRDefault="00254F23" w:rsidP="00254F23">
      <w:pPr>
        <w:rPr>
          <w:b/>
          <w:bCs/>
        </w:rPr>
      </w:pPr>
      <w:r w:rsidRPr="00254F23">
        <w:rPr>
          <w:b/>
          <w:bCs/>
        </w:rPr>
        <w:t>Call</w:t>
      </w:r>
      <w:r w:rsidRPr="00254F23">
        <w:t xml:space="preserve"> </w:t>
      </w:r>
      <w:proofErr w:type="spellStart"/>
      <w:proofErr w:type="gramStart"/>
      <w:r w:rsidRPr="00254F23">
        <w:rPr>
          <w:b/>
          <w:bCs/>
        </w:rPr>
        <w:t>sortTable</w:t>
      </w:r>
      <w:proofErr w:type="spellEnd"/>
      <w:r w:rsidRPr="00254F23">
        <w:rPr>
          <w:b/>
          <w:bCs/>
        </w:rPr>
        <w:t>(</w:t>
      </w:r>
      <w:proofErr w:type="gramEnd"/>
      <w:r w:rsidRPr="00254F23">
        <w:rPr>
          <w:b/>
          <w:bCs/>
        </w:rPr>
        <w:t>)</w:t>
      </w:r>
    </w:p>
    <w:p w14:paraId="4B91C7A4" w14:textId="77777777" w:rsidR="00254F23" w:rsidRPr="00254F23" w:rsidRDefault="00254F23" w:rsidP="00254F23">
      <w:r w:rsidRPr="00254F23">
        <w:rPr>
          <w:b/>
          <w:bCs/>
        </w:rPr>
        <w:t xml:space="preserve">Call </w:t>
      </w:r>
      <w:proofErr w:type="spellStart"/>
      <w:proofErr w:type="gramStart"/>
      <w:r w:rsidRPr="00254F23">
        <w:rPr>
          <w:b/>
          <w:bCs/>
        </w:rPr>
        <w:t>printTable</w:t>
      </w:r>
      <w:proofErr w:type="spellEnd"/>
      <w:r w:rsidRPr="00254F23">
        <w:rPr>
          <w:b/>
          <w:bCs/>
        </w:rPr>
        <w:t>(</w:t>
      </w:r>
      <w:proofErr w:type="gramEnd"/>
      <w:r w:rsidRPr="00254F23">
        <w:rPr>
          <w:b/>
          <w:bCs/>
        </w:rPr>
        <w:t>)</w:t>
      </w:r>
    </w:p>
    <w:p w14:paraId="32A4C54E" w14:textId="77777777" w:rsidR="00254F23" w:rsidRPr="00254F23" w:rsidRDefault="00254F23" w:rsidP="00254F23">
      <w:r w:rsidRPr="00254F23">
        <w:lastRenderedPageBreak/>
        <w:tab/>
      </w:r>
      <w:r w:rsidRPr="00254F23">
        <w:rPr>
          <w:b/>
          <w:bCs/>
        </w:rPr>
        <w:t>If</w:t>
      </w:r>
      <w:r w:rsidRPr="00254F23">
        <w:t xml:space="preserve"> Choice equals ‘9’</w:t>
      </w:r>
    </w:p>
    <w:p w14:paraId="76321C4C" w14:textId="77777777" w:rsidR="00254F23" w:rsidRPr="00254F23" w:rsidRDefault="00254F23" w:rsidP="00254F23">
      <w:r w:rsidRPr="00254F23">
        <w:tab/>
      </w:r>
      <w:r w:rsidRPr="00254F23">
        <w:tab/>
      </w:r>
      <w:r w:rsidRPr="00254F23">
        <w:rPr>
          <w:b/>
          <w:bCs/>
        </w:rPr>
        <w:t>Exit</w:t>
      </w:r>
      <w:r w:rsidRPr="00254F23">
        <w:t xml:space="preserve"> the application</w:t>
      </w:r>
    </w:p>
    <w:p w14:paraId="7B747D14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Output</w:t>
      </w:r>
      <w:r w:rsidRPr="00254F23">
        <w:t xml:space="preserve"> ‘Good bye’</w:t>
      </w:r>
      <w:r w:rsidRPr="00254F23">
        <w:tab/>
      </w:r>
    </w:p>
    <w:p w14:paraId="3EEF50A4" w14:textId="77777777" w:rsidR="00254F23" w:rsidRPr="00254F23" w:rsidRDefault="00254F23" w:rsidP="00254F23">
      <w:pPr>
        <w:rPr>
          <w:b/>
          <w:bCs/>
        </w:rPr>
      </w:pPr>
      <w:r w:rsidRPr="00254F23">
        <w:rPr>
          <w:b/>
          <w:bCs/>
        </w:rPr>
        <w:t>End</w:t>
      </w:r>
    </w:p>
    <w:p w14:paraId="6C419923" w14:textId="77777777" w:rsidR="00254F23" w:rsidRPr="00254F23" w:rsidRDefault="00254F23" w:rsidP="00254F23">
      <w:pPr>
        <w:rPr>
          <w:b/>
          <w:bCs/>
        </w:rPr>
      </w:pPr>
      <w:r w:rsidRPr="00254F23">
        <w:rPr>
          <w:b/>
          <w:bCs/>
        </w:rPr>
        <w:t>struct Course {}</w:t>
      </w:r>
      <w:r w:rsidRPr="00254F23">
        <w:rPr>
          <w:b/>
          <w:bCs/>
        </w:rPr>
        <w:tab/>
      </w:r>
    </w:p>
    <w:p w14:paraId="2B9CCF46" w14:textId="77777777" w:rsidR="00254F23" w:rsidRPr="00254F23" w:rsidRDefault="00254F23" w:rsidP="00254F23">
      <w:pPr>
        <w:rPr>
          <w:i/>
          <w:iCs/>
        </w:rPr>
      </w:pPr>
      <w:r w:rsidRPr="00254F23">
        <w:tab/>
      </w:r>
      <w:proofErr w:type="spellStart"/>
      <w:r w:rsidRPr="00254F23">
        <w:rPr>
          <w:i/>
          <w:iCs/>
        </w:rPr>
        <w:t>courseID</w:t>
      </w:r>
      <w:proofErr w:type="spellEnd"/>
    </w:p>
    <w:p w14:paraId="39C87823" w14:textId="77777777" w:rsidR="00254F23" w:rsidRPr="00254F23" w:rsidRDefault="00254F23" w:rsidP="00254F23">
      <w:pPr>
        <w:rPr>
          <w:i/>
          <w:iCs/>
        </w:rPr>
      </w:pPr>
      <w:r w:rsidRPr="00254F23">
        <w:tab/>
      </w:r>
      <w:proofErr w:type="spellStart"/>
      <w:r w:rsidRPr="00254F23">
        <w:rPr>
          <w:i/>
          <w:iCs/>
        </w:rPr>
        <w:t>courseName</w:t>
      </w:r>
      <w:proofErr w:type="spellEnd"/>
    </w:p>
    <w:p w14:paraId="5AB5AA09" w14:textId="77777777" w:rsidR="00254F23" w:rsidRPr="00254F23" w:rsidRDefault="00254F23" w:rsidP="00254F23">
      <w:pPr>
        <w:rPr>
          <w:i/>
          <w:iCs/>
        </w:rPr>
      </w:pPr>
      <w:r w:rsidRPr="00254F23">
        <w:tab/>
      </w:r>
      <w:proofErr w:type="spellStart"/>
      <w:r w:rsidRPr="00254F23">
        <w:rPr>
          <w:i/>
          <w:iCs/>
        </w:rPr>
        <w:t>preCount</w:t>
      </w:r>
      <w:proofErr w:type="spellEnd"/>
    </w:p>
    <w:p w14:paraId="0648F483" w14:textId="77777777" w:rsidR="00254F23" w:rsidRPr="00254F23" w:rsidRDefault="00254F23" w:rsidP="00254F23">
      <w:pPr>
        <w:rPr>
          <w:i/>
          <w:iCs/>
        </w:rPr>
      </w:pPr>
      <w:r w:rsidRPr="00254F23">
        <w:tab/>
      </w:r>
      <w:r w:rsidRPr="00254F23">
        <w:rPr>
          <w:i/>
          <w:iCs/>
        </w:rPr>
        <w:t>prelist</w:t>
      </w:r>
    </w:p>
    <w:p w14:paraId="37D905E1" w14:textId="77777777" w:rsidR="00254F23" w:rsidRPr="00254F23" w:rsidRDefault="00254F23" w:rsidP="00254F23">
      <w:r w:rsidRPr="00254F23">
        <w:tab/>
      </w:r>
      <w:proofErr w:type="gramStart"/>
      <w:r w:rsidRPr="00254F23">
        <w:t>Course(</w:t>
      </w:r>
      <w:proofErr w:type="gramEnd"/>
      <w:r w:rsidRPr="00254F23">
        <w:t>) (constructor) {</w:t>
      </w:r>
      <w:proofErr w:type="spellStart"/>
      <w:r w:rsidRPr="00254F23">
        <w:t>courseID</w:t>
      </w:r>
      <w:proofErr w:type="spellEnd"/>
      <w:r w:rsidRPr="00254F23">
        <w:t xml:space="preserve"> = </w:t>
      </w:r>
      <w:proofErr w:type="spellStart"/>
      <w:r w:rsidRPr="00254F23">
        <w:t>courseName</w:t>
      </w:r>
      <w:proofErr w:type="spellEnd"/>
      <w:r w:rsidRPr="00254F23">
        <w:t xml:space="preserve"> = ””; </w:t>
      </w:r>
      <w:proofErr w:type="spellStart"/>
      <w:r w:rsidRPr="00254F23">
        <w:t>preCount</w:t>
      </w:r>
      <w:proofErr w:type="spellEnd"/>
      <w:r w:rsidRPr="00254F23">
        <w:t xml:space="preserve"> = 0; </w:t>
      </w:r>
      <w:proofErr w:type="spellStart"/>
      <w:r w:rsidRPr="00254F23">
        <w:t>preList</w:t>
      </w:r>
      <w:proofErr w:type="spellEnd"/>
      <w:r w:rsidRPr="00254F23">
        <w:t xml:space="preserve"> = “”}</w:t>
      </w:r>
    </w:p>
    <w:p w14:paraId="1BC35CBC" w14:textId="77777777" w:rsidR="00254F23" w:rsidRPr="00254F23" w:rsidRDefault="00254F23" w:rsidP="00254F23"/>
    <w:p w14:paraId="30C96387" w14:textId="77777777" w:rsidR="00254F23" w:rsidRPr="00254F23" w:rsidRDefault="00254F23" w:rsidP="00254F23">
      <w:pPr>
        <w:rPr>
          <w:b/>
          <w:bCs/>
        </w:rPr>
      </w:pPr>
      <w:r w:rsidRPr="00254F23">
        <w:rPr>
          <w:b/>
          <w:bCs/>
        </w:rPr>
        <w:t xml:space="preserve">Class </w:t>
      </w:r>
      <w:proofErr w:type="spellStart"/>
      <w:proofErr w:type="gramStart"/>
      <w:r w:rsidRPr="00254F23">
        <w:rPr>
          <w:b/>
          <w:bCs/>
        </w:rPr>
        <w:t>BinaryTree</w:t>
      </w:r>
      <w:proofErr w:type="spellEnd"/>
      <w:r w:rsidRPr="00254F23">
        <w:rPr>
          <w:b/>
          <w:bCs/>
        </w:rPr>
        <w:t>{</w:t>
      </w:r>
      <w:proofErr w:type="gramEnd"/>
      <w:r w:rsidRPr="00254F23">
        <w:rPr>
          <w:b/>
          <w:bCs/>
        </w:rPr>
        <w:t>}</w:t>
      </w:r>
    </w:p>
    <w:p w14:paraId="38FBF39B" w14:textId="77777777" w:rsidR="00254F23" w:rsidRPr="00254F23" w:rsidRDefault="00254F23" w:rsidP="00254F23">
      <w:r w:rsidRPr="00254F23">
        <w:tab/>
        <w:t xml:space="preserve">-struct </w:t>
      </w:r>
      <w:r w:rsidRPr="00254F23">
        <w:rPr>
          <w:i/>
          <w:iCs/>
        </w:rPr>
        <w:t>Node</w:t>
      </w:r>
    </w:p>
    <w:p w14:paraId="34BD58AD" w14:textId="77777777" w:rsidR="00254F23" w:rsidRPr="00254F23" w:rsidRDefault="00254F23" w:rsidP="00254F23">
      <w:pPr>
        <w:rPr>
          <w:i/>
          <w:iCs/>
        </w:rPr>
      </w:pPr>
      <w:r w:rsidRPr="00254F23">
        <w:tab/>
      </w:r>
      <w:r w:rsidRPr="00254F23">
        <w:tab/>
      </w:r>
      <w:r w:rsidRPr="00254F23">
        <w:rPr>
          <w:i/>
          <w:iCs/>
        </w:rPr>
        <w:t>Course</w:t>
      </w:r>
    </w:p>
    <w:p w14:paraId="5EFFB6BE" w14:textId="77777777" w:rsidR="00254F23" w:rsidRPr="00254F23" w:rsidRDefault="00254F23" w:rsidP="00254F23">
      <w:r w:rsidRPr="00254F23">
        <w:tab/>
      </w:r>
      <w:r w:rsidRPr="00254F23">
        <w:tab/>
      </w:r>
      <w:r w:rsidRPr="00254F23">
        <w:rPr>
          <w:i/>
          <w:iCs/>
        </w:rPr>
        <w:t>right</w:t>
      </w:r>
      <w:r w:rsidRPr="00254F23">
        <w:t xml:space="preserve"> pointer</w:t>
      </w:r>
    </w:p>
    <w:p w14:paraId="13128552" w14:textId="77777777" w:rsidR="00254F23" w:rsidRPr="00254F23" w:rsidRDefault="00254F23" w:rsidP="00254F23">
      <w:r w:rsidRPr="00254F23">
        <w:tab/>
      </w:r>
      <w:r w:rsidRPr="00254F23">
        <w:tab/>
      </w:r>
      <w:r w:rsidRPr="00254F23">
        <w:rPr>
          <w:i/>
          <w:iCs/>
        </w:rPr>
        <w:t>left</w:t>
      </w:r>
      <w:r w:rsidRPr="00254F23">
        <w:t xml:space="preserve"> pointer</w:t>
      </w:r>
    </w:p>
    <w:p w14:paraId="48915CA7" w14:textId="77777777" w:rsidR="00254F23" w:rsidRPr="00254F23" w:rsidRDefault="00254F23" w:rsidP="00254F23">
      <w:r w:rsidRPr="00254F23">
        <w:tab/>
        <w:t>-</w:t>
      </w:r>
      <w:r w:rsidRPr="00254F23">
        <w:rPr>
          <w:i/>
          <w:iCs/>
        </w:rPr>
        <w:t>root</w:t>
      </w:r>
    </w:p>
    <w:p w14:paraId="0B9C3F8C" w14:textId="77777777" w:rsidR="00254F23" w:rsidRPr="00254F23" w:rsidRDefault="00254F23" w:rsidP="00254F23">
      <w:pPr>
        <w:rPr>
          <w:i/>
          <w:iCs/>
        </w:rPr>
      </w:pPr>
      <w:r w:rsidRPr="00254F23">
        <w:rPr>
          <w:i/>
          <w:iCs/>
        </w:rPr>
        <w:tab/>
        <w:t>+</w:t>
      </w:r>
      <w:proofErr w:type="spellStart"/>
      <w:proofErr w:type="gramStart"/>
      <w:r w:rsidRPr="00254F23">
        <w:rPr>
          <w:i/>
          <w:iCs/>
        </w:rPr>
        <w:t>printTree</w:t>
      </w:r>
      <w:proofErr w:type="spellEnd"/>
      <w:r w:rsidRPr="00254F23">
        <w:rPr>
          <w:i/>
          <w:iCs/>
        </w:rPr>
        <w:t>(</w:t>
      </w:r>
      <w:proofErr w:type="gramEnd"/>
      <w:r w:rsidRPr="00254F23">
        <w:rPr>
          <w:i/>
          <w:iCs/>
        </w:rPr>
        <w:t>)</w:t>
      </w:r>
    </w:p>
    <w:p w14:paraId="043E9F47" w14:textId="77777777" w:rsidR="00254F23" w:rsidRPr="00254F23" w:rsidRDefault="00254F23" w:rsidP="00254F23">
      <w:pPr>
        <w:rPr>
          <w:i/>
          <w:iCs/>
        </w:rPr>
      </w:pPr>
      <w:r w:rsidRPr="00254F23">
        <w:tab/>
        <w:t>+</w:t>
      </w:r>
      <w:proofErr w:type="spellStart"/>
      <w:proofErr w:type="gramStart"/>
      <w:r w:rsidRPr="00254F23">
        <w:rPr>
          <w:i/>
          <w:iCs/>
        </w:rPr>
        <w:t>BinaryTree</w:t>
      </w:r>
      <w:proofErr w:type="spellEnd"/>
      <w:r w:rsidRPr="00254F23">
        <w:rPr>
          <w:i/>
          <w:iCs/>
        </w:rPr>
        <w:t>(</w:t>
      </w:r>
      <w:proofErr w:type="gramEnd"/>
      <w:r w:rsidRPr="00254F23">
        <w:rPr>
          <w:i/>
          <w:iCs/>
        </w:rPr>
        <w:t>)</w:t>
      </w:r>
    </w:p>
    <w:p w14:paraId="717109DB" w14:textId="77777777" w:rsidR="00254F23" w:rsidRPr="00254F23" w:rsidRDefault="00254F23" w:rsidP="00254F23">
      <w:pPr>
        <w:rPr>
          <w:i/>
          <w:iCs/>
        </w:rPr>
      </w:pPr>
    </w:p>
    <w:p w14:paraId="18941710" w14:textId="77777777" w:rsidR="00254F23" w:rsidRPr="00254F23" w:rsidRDefault="00254F23" w:rsidP="00254F23">
      <w:pPr>
        <w:rPr>
          <w:b/>
          <w:bCs/>
        </w:rPr>
      </w:pPr>
      <w:r w:rsidRPr="00254F23">
        <w:rPr>
          <w:b/>
          <w:bCs/>
        </w:rPr>
        <w:t xml:space="preserve">Class </w:t>
      </w:r>
      <w:proofErr w:type="spellStart"/>
      <w:proofErr w:type="gramStart"/>
      <w:r w:rsidRPr="00254F23">
        <w:rPr>
          <w:b/>
          <w:bCs/>
        </w:rPr>
        <w:t>HashTable</w:t>
      </w:r>
      <w:proofErr w:type="spellEnd"/>
      <w:r w:rsidRPr="00254F23">
        <w:rPr>
          <w:b/>
          <w:bCs/>
        </w:rPr>
        <w:t>{</w:t>
      </w:r>
      <w:proofErr w:type="gramEnd"/>
      <w:r w:rsidRPr="00254F23">
        <w:rPr>
          <w:b/>
          <w:bCs/>
        </w:rPr>
        <w:t>}</w:t>
      </w:r>
    </w:p>
    <w:p w14:paraId="04458813" w14:textId="77777777" w:rsidR="00254F23" w:rsidRPr="00254F23" w:rsidRDefault="00254F23" w:rsidP="00254F23">
      <w:r w:rsidRPr="00254F23">
        <w:tab/>
        <w:t xml:space="preserve">-struct </w:t>
      </w:r>
      <w:r w:rsidRPr="00254F23">
        <w:rPr>
          <w:i/>
          <w:iCs/>
        </w:rPr>
        <w:t>bucket</w:t>
      </w:r>
    </w:p>
    <w:p w14:paraId="7A81EA69" w14:textId="77777777" w:rsidR="00254F23" w:rsidRPr="00254F23" w:rsidRDefault="00254F23" w:rsidP="00254F23">
      <w:pPr>
        <w:rPr>
          <w:i/>
          <w:iCs/>
        </w:rPr>
      </w:pPr>
      <w:r w:rsidRPr="00254F23">
        <w:tab/>
      </w:r>
      <w:r w:rsidRPr="00254F23">
        <w:tab/>
      </w:r>
      <w:r w:rsidRPr="00254F23">
        <w:rPr>
          <w:i/>
          <w:iCs/>
        </w:rPr>
        <w:t>Course</w:t>
      </w:r>
    </w:p>
    <w:p w14:paraId="650AB01C" w14:textId="77777777" w:rsidR="00254F23" w:rsidRPr="00254F23" w:rsidRDefault="00254F23" w:rsidP="00254F23">
      <w:r w:rsidRPr="00254F23">
        <w:tab/>
      </w:r>
      <w:r w:rsidRPr="00254F23">
        <w:tab/>
        <w:t>Key</w:t>
      </w:r>
    </w:p>
    <w:p w14:paraId="661306A6" w14:textId="77777777" w:rsidR="00254F23" w:rsidRPr="00254F23" w:rsidRDefault="00254F23" w:rsidP="00254F23">
      <w:r w:rsidRPr="00254F23">
        <w:lastRenderedPageBreak/>
        <w:tab/>
      </w:r>
      <w:r w:rsidRPr="00254F23">
        <w:tab/>
        <w:t>Next pointer</w:t>
      </w:r>
    </w:p>
    <w:p w14:paraId="02F2FE67" w14:textId="77777777" w:rsidR="00254F23" w:rsidRPr="00254F23" w:rsidRDefault="00254F23" w:rsidP="00254F23">
      <w:pPr>
        <w:rPr>
          <w:i/>
          <w:iCs/>
        </w:rPr>
      </w:pPr>
      <w:r w:rsidRPr="00254F23">
        <w:tab/>
        <w:t>+</w:t>
      </w:r>
      <w:proofErr w:type="gramStart"/>
      <w:r w:rsidRPr="00254F23">
        <w:rPr>
          <w:i/>
          <w:iCs/>
        </w:rPr>
        <w:t>hash(</w:t>
      </w:r>
      <w:proofErr w:type="gramEnd"/>
      <w:r w:rsidRPr="00254F23">
        <w:rPr>
          <w:i/>
          <w:iCs/>
        </w:rPr>
        <w:t>)</w:t>
      </w:r>
    </w:p>
    <w:p w14:paraId="3F165EB4" w14:textId="77777777" w:rsidR="00254F23" w:rsidRPr="00254F23" w:rsidRDefault="00254F23" w:rsidP="00254F23">
      <w:pPr>
        <w:rPr>
          <w:i/>
          <w:iCs/>
        </w:rPr>
      </w:pPr>
      <w:r w:rsidRPr="00254F23">
        <w:rPr>
          <w:i/>
          <w:iCs/>
        </w:rPr>
        <w:tab/>
        <w:t>+</w:t>
      </w:r>
      <w:proofErr w:type="spellStart"/>
      <w:proofErr w:type="gramStart"/>
      <w:r w:rsidRPr="00254F23">
        <w:rPr>
          <w:i/>
          <w:iCs/>
        </w:rPr>
        <w:t>printTable</w:t>
      </w:r>
      <w:proofErr w:type="spellEnd"/>
      <w:r w:rsidRPr="00254F23">
        <w:rPr>
          <w:i/>
          <w:iCs/>
        </w:rPr>
        <w:t>(</w:t>
      </w:r>
      <w:proofErr w:type="gramEnd"/>
      <w:r w:rsidRPr="00254F23">
        <w:rPr>
          <w:i/>
          <w:iCs/>
        </w:rPr>
        <w:t>)</w:t>
      </w:r>
    </w:p>
    <w:p w14:paraId="583BFC74" w14:textId="77777777" w:rsidR="00254F23" w:rsidRPr="00254F23" w:rsidRDefault="00254F23" w:rsidP="00254F23">
      <w:pPr>
        <w:rPr>
          <w:i/>
          <w:iCs/>
        </w:rPr>
      </w:pPr>
      <w:r w:rsidRPr="00254F23">
        <w:tab/>
        <w:t xml:space="preserve">+List&lt;&gt; </w:t>
      </w:r>
      <w:proofErr w:type="spellStart"/>
      <w:r w:rsidRPr="00254F23">
        <w:rPr>
          <w:i/>
          <w:iCs/>
        </w:rPr>
        <w:t>hashTable</w:t>
      </w:r>
      <w:proofErr w:type="spellEnd"/>
    </w:p>
    <w:p w14:paraId="1050CF8D" w14:textId="77777777" w:rsidR="00254F23" w:rsidRPr="00254F23" w:rsidRDefault="00254F23" w:rsidP="00254F23"/>
    <w:p w14:paraId="07370CCC" w14:textId="77777777" w:rsidR="00254F23" w:rsidRPr="00254F23" w:rsidRDefault="00254F23" w:rsidP="00254F23">
      <w:pPr>
        <w:rPr>
          <w:b/>
          <w:bCs/>
        </w:rPr>
      </w:pPr>
      <w:proofErr w:type="spellStart"/>
      <w:proofErr w:type="gramStart"/>
      <w:r w:rsidRPr="00254F23">
        <w:rPr>
          <w:b/>
          <w:bCs/>
        </w:rPr>
        <w:t>sortList</w:t>
      </w:r>
      <w:proofErr w:type="spellEnd"/>
      <w:r w:rsidRPr="00254F23">
        <w:rPr>
          <w:b/>
          <w:bCs/>
        </w:rPr>
        <w:t>(</w:t>
      </w:r>
      <w:proofErr w:type="gramEnd"/>
      <w:r w:rsidRPr="00254F23">
        <w:rPr>
          <w:b/>
          <w:bCs/>
        </w:rPr>
        <w:t>)</w:t>
      </w:r>
    </w:p>
    <w:p w14:paraId="65F2A6E7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Get</w:t>
      </w:r>
      <w:r w:rsidRPr="00254F23">
        <w:t xml:space="preserve"> vector to sort, lowest index of vector and highest index of vector </w:t>
      </w:r>
    </w:p>
    <w:p w14:paraId="28F9DFFC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If</w:t>
      </w:r>
      <w:r w:rsidRPr="00254F23">
        <w:t xml:space="preserve"> lowest index if greater than or equal to highest index return nothing</w:t>
      </w:r>
    </w:p>
    <w:p w14:paraId="151287E3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Call</w:t>
      </w:r>
      <w:r w:rsidRPr="00254F23">
        <w:t xml:space="preserve"> </w:t>
      </w:r>
      <w:proofErr w:type="gramStart"/>
      <w:r w:rsidRPr="00254F23">
        <w:t>partition(</w:t>
      </w:r>
      <w:proofErr w:type="gramEnd"/>
      <w:r w:rsidRPr="00254F23">
        <w:t>) function</w:t>
      </w:r>
    </w:p>
    <w:p w14:paraId="02F3D1EE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Set</w:t>
      </w:r>
      <w:r w:rsidRPr="00254F23">
        <w:t xml:space="preserve"> </w:t>
      </w:r>
      <w:proofErr w:type="spellStart"/>
      <w:r w:rsidRPr="00254F23">
        <w:rPr>
          <w:i/>
          <w:iCs/>
        </w:rPr>
        <w:t>lowEndIndex</w:t>
      </w:r>
      <w:proofErr w:type="spellEnd"/>
      <w:r w:rsidRPr="00254F23">
        <w:t xml:space="preserve"> equal to the value returned by the partition function</w:t>
      </w:r>
    </w:p>
    <w:p w14:paraId="5EC94F5B" w14:textId="77777777" w:rsidR="00254F23" w:rsidRPr="00254F23" w:rsidRDefault="00254F23" w:rsidP="00254F23">
      <w:r w:rsidRPr="00254F23">
        <w:tab/>
        <w:t xml:space="preserve">Recursively </w:t>
      </w:r>
      <w:r w:rsidRPr="00254F23">
        <w:rPr>
          <w:b/>
          <w:bCs/>
        </w:rPr>
        <w:t>call</w:t>
      </w:r>
      <w:r w:rsidRPr="00254F23">
        <w:t xml:space="preserve"> quicksort passing the vector, lowest index, and </w:t>
      </w:r>
      <w:proofErr w:type="spellStart"/>
      <w:r w:rsidRPr="00254F23">
        <w:rPr>
          <w:i/>
          <w:iCs/>
        </w:rPr>
        <w:t>lowEndIndex</w:t>
      </w:r>
      <w:proofErr w:type="spellEnd"/>
      <w:r w:rsidRPr="00254F23">
        <w:t xml:space="preserve"> (from above)</w:t>
      </w:r>
    </w:p>
    <w:p w14:paraId="6BF6433B" w14:textId="77777777" w:rsidR="00254F23" w:rsidRPr="00254F23" w:rsidRDefault="00254F23" w:rsidP="00254F23">
      <w:r w:rsidRPr="00254F23">
        <w:t xml:space="preserve">Recursively </w:t>
      </w:r>
      <w:r w:rsidRPr="00254F23">
        <w:rPr>
          <w:b/>
          <w:bCs/>
        </w:rPr>
        <w:t>call</w:t>
      </w:r>
      <w:r w:rsidRPr="00254F23">
        <w:t xml:space="preserve"> quicksort passing the vector, </w:t>
      </w:r>
      <w:proofErr w:type="spellStart"/>
      <w:r w:rsidRPr="00254F23">
        <w:rPr>
          <w:i/>
          <w:iCs/>
        </w:rPr>
        <w:t>lowEndIndex</w:t>
      </w:r>
      <w:proofErr w:type="spellEnd"/>
      <w:r w:rsidRPr="00254F23">
        <w:t xml:space="preserve"> (from above) plus one, and highest index</w:t>
      </w:r>
    </w:p>
    <w:p w14:paraId="617E11DD" w14:textId="77777777" w:rsidR="00254F23" w:rsidRPr="00254F23" w:rsidRDefault="00254F23" w:rsidP="00254F23">
      <w:r w:rsidRPr="00254F23">
        <w:rPr>
          <w:b/>
          <w:bCs/>
        </w:rPr>
        <w:t>End</w:t>
      </w:r>
    </w:p>
    <w:p w14:paraId="3C8026A0" w14:textId="77777777" w:rsidR="00254F23" w:rsidRPr="00254F23" w:rsidRDefault="00254F23" w:rsidP="00254F23"/>
    <w:p w14:paraId="1B568BB6" w14:textId="77777777" w:rsidR="00254F23" w:rsidRPr="00254F23" w:rsidRDefault="00254F23" w:rsidP="00254F23">
      <w:proofErr w:type="gramStart"/>
      <w:r w:rsidRPr="00254F23">
        <w:rPr>
          <w:b/>
          <w:bCs/>
        </w:rPr>
        <w:t>partition</w:t>
      </w:r>
      <w:r w:rsidRPr="00254F23">
        <w:t>(</w:t>
      </w:r>
      <w:proofErr w:type="gramEnd"/>
      <w:r w:rsidRPr="00254F23">
        <w:t>)</w:t>
      </w:r>
      <w:r w:rsidRPr="00254F23">
        <w:tab/>
      </w:r>
    </w:p>
    <w:p w14:paraId="623A98CF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Get</w:t>
      </w:r>
      <w:r w:rsidRPr="00254F23">
        <w:t xml:space="preserve"> the vector to partition, the lowest index and the highest index</w:t>
      </w:r>
    </w:p>
    <w:p w14:paraId="7D053947" w14:textId="77777777" w:rsidR="00254F23" w:rsidRPr="00254F23" w:rsidRDefault="00254F23" w:rsidP="00254F23">
      <w:r w:rsidRPr="00254F23">
        <w:tab/>
        <w:t>Determine the vector element at the midpoint between the lowest and highest index</w:t>
      </w:r>
    </w:p>
    <w:p w14:paraId="4C735134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Set</w:t>
      </w:r>
      <w:r w:rsidRPr="00254F23">
        <w:t xml:space="preserve"> pivot equal to this vector element</w:t>
      </w:r>
    </w:p>
    <w:p w14:paraId="7EFF0DD4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Loop</w:t>
      </w:r>
      <w:r w:rsidRPr="00254F23">
        <w:t xml:space="preserve"> until the lowest index is greater than or equal to the highest index</w:t>
      </w:r>
    </w:p>
    <w:p w14:paraId="19C28B55" w14:textId="77777777" w:rsidR="00254F23" w:rsidRPr="00254F23" w:rsidRDefault="00254F23" w:rsidP="00254F23">
      <w:r w:rsidRPr="00254F23">
        <w:rPr>
          <w:b/>
          <w:bCs/>
        </w:rPr>
        <w:t>Loop</w:t>
      </w:r>
      <w:r w:rsidRPr="00254F23">
        <w:t xml:space="preserve"> through the vector from lowest index until a vector element larger than the pivot is found</w:t>
      </w:r>
    </w:p>
    <w:p w14:paraId="57680588" w14:textId="77777777" w:rsidR="00254F23" w:rsidRPr="00254F23" w:rsidRDefault="00254F23" w:rsidP="00254F23">
      <w:r w:rsidRPr="00254F23">
        <w:rPr>
          <w:b/>
          <w:bCs/>
        </w:rPr>
        <w:t>Overwrite</w:t>
      </w:r>
      <w:r w:rsidRPr="00254F23">
        <w:t xml:space="preserve"> lowest index with this element’s position</w:t>
      </w:r>
    </w:p>
    <w:p w14:paraId="4CA92173" w14:textId="77777777" w:rsidR="00254F23" w:rsidRPr="00254F23" w:rsidRDefault="00254F23" w:rsidP="00254F23">
      <w:r w:rsidRPr="00254F23">
        <w:rPr>
          <w:b/>
          <w:bCs/>
        </w:rPr>
        <w:lastRenderedPageBreak/>
        <w:t>Loop</w:t>
      </w:r>
      <w:r w:rsidRPr="00254F23">
        <w:t xml:space="preserve"> through the vector from lowest index until a vector element smaller than the pivot is found</w:t>
      </w:r>
    </w:p>
    <w:p w14:paraId="0F7519F6" w14:textId="77777777" w:rsidR="00254F23" w:rsidRPr="00254F23" w:rsidRDefault="00254F23" w:rsidP="00254F23">
      <w:r w:rsidRPr="00254F23">
        <w:rPr>
          <w:b/>
          <w:bCs/>
        </w:rPr>
        <w:t>Overwrite</w:t>
      </w:r>
      <w:r w:rsidRPr="00254F23">
        <w:t xml:space="preserve"> highest index with this element’s position</w:t>
      </w:r>
    </w:p>
    <w:p w14:paraId="1A71BC66" w14:textId="77777777" w:rsidR="00254F23" w:rsidRPr="00254F23" w:rsidRDefault="00254F23" w:rsidP="00254F23">
      <w:r w:rsidRPr="00254F23">
        <w:rPr>
          <w:b/>
          <w:bCs/>
        </w:rPr>
        <w:t>Swap</w:t>
      </w:r>
      <w:r w:rsidRPr="00254F23">
        <w:t xml:space="preserve"> the vector elements at the new highest and lowest index</w:t>
      </w:r>
    </w:p>
    <w:p w14:paraId="18555A37" w14:textId="77777777" w:rsidR="00254F23" w:rsidRPr="00254F23" w:rsidRDefault="00254F23" w:rsidP="00254F23">
      <w:r w:rsidRPr="00254F23">
        <w:rPr>
          <w:b/>
          <w:bCs/>
        </w:rPr>
        <w:t>Overwrite</w:t>
      </w:r>
      <w:r w:rsidRPr="00254F23">
        <w:t xml:space="preserve"> the lowest index by incrementing it one</w:t>
      </w:r>
    </w:p>
    <w:p w14:paraId="1D72BC8F" w14:textId="77777777" w:rsidR="00254F23" w:rsidRPr="00254F23" w:rsidRDefault="00254F23" w:rsidP="00254F23">
      <w:r w:rsidRPr="00254F23">
        <w:rPr>
          <w:b/>
          <w:bCs/>
        </w:rPr>
        <w:t>Overwrite</w:t>
      </w:r>
      <w:r w:rsidRPr="00254F23">
        <w:t xml:space="preserve"> the highest index by decrementing it one</w:t>
      </w:r>
    </w:p>
    <w:p w14:paraId="55B885DA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Return</w:t>
      </w:r>
      <w:r w:rsidRPr="00254F23">
        <w:t xml:space="preserve"> the highest index</w:t>
      </w:r>
    </w:p>
    <w:p w14:paraId="22F3D61D" w14:textId="77777777" w:rsidR="00254F23" w:rsidRPr="00254F23" w:rsidRDefault="00254F23" w:rsidP="00254F23">
      <w:pPr>
        <w:rPr>
          <w:b/>
          <w:bCs/>
        </w:rPr>
      </w:pPr>
      <w:r w:rsidRPr="00254F23">
        <w:rPr>
          <w:b/>
          <w:bCs/>
        </w:rPr>
        <w:t>End</w:t>
      </w:r>
    </w:p>
    <w:p w14:paraId="7F69C8CF" w14:textId="77777777" w:rsidR="00254F23" w:rsidRPr="00254F23" w:rsidRDefault="00254F23" w:rsidP="00254F23">
      <w:pPr>
        <w:rPr>
          <w:b/>
          <w:bCs/>
        </w:rPr>
      </w:pPr>
    </w:p>
    <w:p w14:paraId="1849A8D5" w14:textId="77777777" w:rsidR="00254F23" w:rsidRPr="00254F23" w:rsidRDefault="00254F23" w:rsidP="00254F23">
      <w:pPr>
        <w:rPr>
          <w:b/>
          <w:bCs/>
        </w:rPr>
      </w:pPr>
      <w:proofErr w:type="spellStart"/>
      <w:proofErr w:type="gramStart"/>
      <w:r w:rsidRPr="00254F23">
        <w:rPr>
          <w:b/>
          <w:bCs/>
        </w:rPr>
        <w:t>printList</w:t>
      </w:r>
      <w:proofErr w:type="spellEnd"/>
      <w:r w:rsidRPr="00254F23">
        <w:rPr>
          <w:b/>
          <w:bCs/>
        </w:rPr>
        <w:t>(</w:t>
      </w:r>
      <w:proofErr w:type="gramEnd"/>
      <w:r w:rsidRPr="00254F23">
        <w:rPr>
          <w:b/>
          <w:bCs/>
        </w:rPr>
        <w:t>)</w:t>
      </w:r>
    </w:p>
    <w:p w14:paraId="5CDEC221" w14:textId="77777777" w:rsidR="00254F23" w:rsidRPr="00254F23" w:rsidRDefault="00254F23" w:rsidP="00254F23">
      <w:pPr>
        <w:rPr>
          <w:b/>
          <w:bCs/>
        </w:rPr>
      </w:pPr>
      <w:r w:rsidRPr="00254F23">
        <w:rPr>
          <w:b/>
          <w:bCs/>
        </w:rPr>
        <w:tab/>
        <w:t xml:space="preserve">Loop </w:t>
      </w:r>
      <w:r w:rsidRPr="00254F23">
        <w:t xml:space="preserve">through </w:t>
      </w:r>
      <w:proofErr w:type="spellStart"/>
      <w:r w:rsidRPr="00254F23">
        <w:rPr>
          <w:i/>
          <w:iCs/>
        </w:rPr>
        <w:t>courseList</w:t>
      </w:r>
      <w:proofErr w:type="spellEnd"/>
    </w:p>
    <w:p w14:paraId="68CA4227" w14:textId="77777777" w:rsidR="00254F23" w:rsidRPr="00254F23" w:rsidRDefault="00254F23" w:rsidP="00254F23">
      <w:pPr>
        <w:rPr>
          <w:i/>
          <w:iCs/>
        </w:rPr>
      </w:pPr>
      <w:r w:rsidRPr="00254F23">
        <w:rPr>
          <w:b/>
          <w:bCs/>
        </w:rPr>
        <w:tab/>
        <w:t>Output</w:t>
      </w:r>
      <w:r w:rsidRPr="00254F23">
        <w:t xml:space="preserve"> to console: </w:t>
      </w:r>
      <w:proofErr w:type="spellStart"/>
      <w:r w:rsidRPr="00254F23">
        <w:rPr>
          <w:i/>
          <w:iCs/>
        </w:rPr>
        <w:t>courseID</w:t>
      </w:r>
      <w:proofErr w:type="spellEnd"/>
      <w:r w:rsidRPr="00254F23">
        <w:rPr>
          <w:i/>
          <w:iCs/>
        </w:rPr>
        <w:t xml:space="preserve">, </w:t>
      </w:r>
      <w:proofErr w:type="spellStart"/>
      <w:r w:rsidRPr="00254F23">
        <w:rPr>
          <w:i/>
          <w:iCs/>
        </w:rPr>
        <w:t>courseName</w:t>
      </w:r>
      <w:proofErr w:type="spellEnd"/>
      <w:r w:rsidRPr="00254F23">
        <w:rPr>
          <w:i/>
          <w:iCs/>
        </w:rPr>
        <w:t xml:space="preserve">, </w:t>
      </w:r>
    </w:p>
    <w:p w14:paraId="3258CE07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Loop</w:t>
      </w:r>
      <w:r w:rsidRPr="00254F23">
        <w:t xml:space="preserve"> 0 to </w:t>
      </w:r>
      <w:proofErr w:type="spellStart"/>
      <w:r w:rsidRPr="00254F23">
        <w:rPr>
          <w:i/>
          <w:iCs/>
        </w:rPr>
        <w:t>preCount</w:t>
      </w:r>
      <w:proofErr w:type="spellEnd"/>
    </w:p>
    <w:p w14:paraId="13E49FB0" w14:textId="77777777" w:rsidR="00254F23" w:rsidRPr="00254F23" w:rsidRDefault="00254F23" w:rsidP="00254F23">
      <w:r w:rsidRPr="00254F23">
        <w:tab/>
      </w:r>
      <w:r w:rsidRPr="00254F23">
        <w:tab/>
      </w:r>
      <w:r w:rsidRPr="00254F23">
        <w:rPr>
          <w:b/>
          <w:bCs/>
        </w:rPr>
        <w:t>For each</w:t>
      </w:r>
      <w:r w:rsidRPr="00254F23">
        <w:t xml:space="preserve"> </w:t>
      </w:r>
      <w:r w:rsidRPr="00254F23">
        <w:rPr>
          <w:i/>
          <w:iCs/>
        </w:rPr>
        <w:t>Course</w:t>
      </w:r>
      <w:r w:rsidRPr="00254F23">
        <w:t xml:space="preserve"> in </w:t>
      </w:r>
      <w:proofErr w:type="spellStart"/>
      <w:r w:rsidRPr="00254F23">
        <w:rPr>
          <w:i/>
          <w:iCs/>
        </w:rPr>
        <w:t>preList</w:t>
      </w:r>
      <w:proofErr w:type="spellEnd"/>
    </w:p>
    <w:p w14:paraId="44CEDECE" w14:textId="77777777" w:rsidR="00254F23" w:rsidRPr="00254F23" w:rsidRDefault="00254F23" w:rsidP="00254F23">
      <w:pPr>
        <w:rPr>
          <w:b/>
          <w:bCs/>
        </w:rPr>
      </w:pPr>
      <w:r w:rsidRPr="00254F23">
        <w:tab/>
      </w:r>
      <w:r w:rsidRPr="00254F23">
        <w:tab/>
      </w:r>
      <w:r w:rsidRPr="00254F23">
        <w:tab/>
      </w:r>
      <w:r w:rsidRPr="00254F23">
        <w:rPr>
          <w:b/>
          <w:bCs/>
        </w:rPr>
        <w:t>Output</w:t>
      </w:r>
      <w:r w:rsidRPr="00254F23">
        <w:t xml:space="preserve"> to console: </w:t>
      </w:r>
      <w:proofErr w:type="spellStart"/>
      <w:r w:rsidRPr="00254F23">
        <w:rPr>
          <w:i/>
          <w:iCs/>
        </w:rPr>
        <w:t>courseID</w:t>
      </w:r>
      <w:proofErr w:type="spellEnd"/>
      <w:r w:rsidRPr="00254F23">
        <w:rPr>
          <w:b/>
          <w:bCs/>
        </w:rPr>
        <w:tab/>
      </w:r>
    </w:p>
    <w:p w14:paraId="4F4663B2" w14:textId="77777777" w:rsidR="00254F23" w:rsidRPr="00254F23" w:rsidRDefault="00254F23" w:rsidP="00254F23">
      <w:r w:rsidRPr="00254F23">
        <w:rPr>
          <w:b/>
          <w:bCs/>
        </w:rPr>
        <w:t>End</w:t>
      </w:r>
    </w:p>
    <w:p w14:paraId="5A6B7BDA" w14:textId="77777777" w:rsidR="00254F23" w:rsidRPr="00254F23" w:rsidRDefault="00254F23" w:rsidP="00254F23">
      <w:pPr>
        <w:rPr>
          <w:b/>
          <w:bCs/>
        </w:rPr>
      </w:pPr>
    </w:p>
    <w:p w14:paraId="687B5261" w14:textId="77777777" w:rsidR="00254F23" w:rsidRPr="00254F23" w:rsidRDefault="00254F23" w:rsidP="00254F23">
      <w:proofErr w:type="spellStart"/>
      <w:proofErr w:type="gramStart"/>
      <w:r w:rsidRPr="00254F23">
        <w:rPr>
          <w:b/>
          <w:bCs/>
        </w:rPr>
        <w:t>printTree</w:t>
      </w:r>
      <w:proofErr w:type="spellEnd"/>
      <w:r w:rsidRPr="00254F23">
        <w:t>(</w:t>
      </w:r>
      <w:proofErr w:type="gramEnd"/>
      <w:r w:rsidRPr="00254F23">
        <w:t>)</w:t>
      </w:r>
    </w:p>
    <w:p w14:paraId="5E143A90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Create</w:t>
      </w:r>
      <w:r w:rsidRPr="00254F23">
        <w:t xml:space="preserve"> new Node pointer named root</w:t>
      </w:r>
    </w:p>
    <w:p w14:paraId="491792A9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Set</w:t>
      </w:r>
      <w:r w:rsidRPr="00254F23">
        <w:t xml:space="preserve"> root to NULL</w:t>
      </w:r>
    </w:p>
    <w:p w14:paraId="286229E6" w14:textId="77777777" w:rsidR="00254F23" w:rsidRPr="00254F23" w:rsidRDefault="00254F23" w:rsidP="00254F23">
      <w:r w:rsidRPr="00254F23">
        <w:rPr>
          <w:b/>
          <w:bCs/>
        </w:rPr>
        <w:t xml:space="preserve">Check </w:t>
      </w:r>
      <w:r w:rsidRPr="00254F23">
        <w:t>if Node is null and if so return</w:t>
      </w:r>
    </w:p>
    <w:p w14:paraId="58EE217D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Call</w:t>
      </w:r>
      <w:r w:rsidRPr="00254F23">
        <w:t xml:space="preserve"> via recursion Node’s left pointer which will find the left most Node</w:t>
      </w:r>
    </w:p>
    <w:p w14:paraId="42879672" w14:textId="77777777" w:rsidR="00254F23" w:rsidRPr="00254F23" w:rsidRDefault="00254F23" w:rsidP="00254F23">
      <w:pPr>
        <w:rPr>
          <w:i/>
          <w:iCs/>
        </w:rPr>
      </w:pPr>
      <w:r w:rsidRPr="00254F23">
        <w:tab/>
      </w:r>
      <w:r w:rsidRPr="00254F23">
        <w:rPr>
          <w:b/>
          <w:bCs/>
        </w:rPr>
        <w:t>Output</w:t>
      </w:r>
      <w:r w:rsidRPr="00254F23">
        <w:t xml:space="preserve"> to console: </w:t>
      </w:r>
      <w:proofErr w:type="spellStart"/>
      <w:r w:rsidRPr="00254F23">
        <w:rPr>
          <w:i/>
          <w:iCs/>
        </w:rPr>
        <w:t>courseID</w:t>
      </w:r>
      <w:proofErr w:type="spellEnd"/>
      <w:r w:rsidRPr="00254F23">
        <w:rPr>
          <w:i/>
          <w:iCs/>
        </w:rPr>
        <w:t xml:space="preserve">, </w:t>
      </w:r>
      <w:proofErr w:type="spellStart"/>
      <w:r w:rsidRPr="00254F23">
        <w:rPr>
          <w:i/>
          <w:iCs/>
        </w:rPr>
        <w:t>courseName</w:t>
      </w:r>
      <w:proofErr w:type="spellEnd"/>
      <w:r w:rsidRPr="00254F23">
        <w:rPr>
          <w:i/>
          <w:iCs/>
        </w:rPr>
        <w:t xml:space="preserve">, </w:t>
      </w:r>
    </w:p>
    <w:p w14:paraId="66A36BAD" w14:textId="77777777" w:rsidR="00254F23" w:rsidRPr="00254F23" w:rsidRDefault="00254F23" w:rsidP="00254F23">
      <w:r w:rsidRPr="00254F23">
        <w:tab/>
      </w:r>
      <w:r w:rsidRPr="00254F23">
        <w:rPr>
          <w:b/>
          <w:bCs/>
        </w:rPr>
        <w:t>Loop</w:t>
      </w:r>
      <w:r w:rsidRPr="00254F23">
        <w:t xml:space="preserve"> 0 to </w:t>
      </w:r>
      <w:proofErr w:type="spellStart"/>
      <w:r w:rsidRPr="00254F23">
        <w:rPr>
          <w:i/>
          <w:iCs/>
        </w:rPr>
        <w:t>preCount</w:t>
      </w:r>
      <w:proofErr w:type="spellEnd"/>
    </w:p>
    <w:p w14:paraId="2666CB01" w14:textId="77777777" w:rsidR="00254F23" w:rsidRPr="00254F23" w:rsidRDefault="00254F23" w:rsidP="00254F23">
      <w:r w:rsidRPr="00254F23">
        <w:lastRenderedPageBreak/>
        <w:tab/>
      </w:r>
      <w:r w:rsidRPr="00254F23">
        <w:tab/>
      </w:r>
      <w:r w:rsidRPr="00254F23">
        <w:rPr>
          <w:b/>
          <w:bCs/>
        </w:rPr>
        <w:t>For each</w:t>
      </w:r>
      <w:r w:rsidRPr="00254F23">
        <w:t xml:space="preserve"> </w:t>
      </w:r>
      <w:r w:rsidRPr="00254F23">
        <w:rPr>
          <w:i/>
          <w:iCs/>
        </w:rPr>
        <w:t>Course</w:t>
      </w:r>
      <w:r w:rsidRPr="00254F23">
        <w:t xml:space="preserve"> in </w:t>
      </w:r>
      <w:proofErr w:type="spellStart"/>
      <w:r w:rsidRPr="00254F23">
        <w:rPr>
          <w:i/>
          <w:iCs/>
        </w:rPr>
        <w:t>preList</w:t>
      </w:r>
      <w:proofErr w:type="spellEnd"/>
    </w:p>
    <w:p w14:paraId="5086A234" w14:textId="77777777" w:rsidR="00254F23" w:rsidRPr="00254F23" w:rsidRDefault="00254F23" w:rsidP="00254F23">
      <w:r w:rsidRPr="00254F23">
        <w:tab/>
      </w:r>
      <w:r w:rsidRPr="00254F23">
        <w:tab/>
      </w:r>
      <w:r w:rsidRPr="00254F23">
        <w:tab/>
      </w:r>
      <w:r w:rsidRPr="00254F23">
        <w:rPr>
          <w:b/>
          <w:bCs/>
        </w:rPr>
        <w:t>Output</w:t>
      </w:r>
      <w:r w:rsidRPr="00254F23">
        <w:t xml:space="preserve"> to console: </w:t>
      </w:r>
      <w:proofErr w:type="spellStart"/>
      <w:r w:rsidRPr="00254F23">
        <w:rPr>
          <w:i/>
          <w:iCs/>
        </w:rPr>
        <w:t>courseID</w:t>
      </w:r>
      <w:proofErr w:type="spellEnd"/>
      <w:r w:rsidRPr="00254F23">
        <w:tab/>
      </w:r>
    </w:p>
    <w:p w14:paraId="5809919C" w14:textId="77777777" w:rsidR="00254F23" w:rsidRPr="00254F23" w:rsidRDefault="00254F23" w:rsidP="00254F23">
      <w:pPr>
        <w:rPr>
          <w:i/>
          <w:iCs/>
        </w:rPr>
      </w:pPr>
      <w:r w:rsidRPr="00254F23">
        <w:tab/>
      </w:r>
      <w:r w:rsidRPr="00254F23">
        <w:rPr>
          <w:b/>
          <w:bCs/>
        </w:rPr>
        <w:t>Call</w:t>
      </w:r>
      <w:r w:rsidRPr="00254F23">
        <w:t xml:space="preserve"> via recursion Node’s right pointer which will find the right most Node</w:t>
      </w:r>
      <w:r w:rsidRPr="00254F23">
        <w:tab/>
      </w:r>
    </w:p>
    <w:p w14:paraId="0223FD05" w14:textId="77777777" w:rsidR="00254F23" w:rsidRPr="00254F23" w:rsidRDefault="00254F23" w:rsidP="00254F23">
      <w:pPr>
        <w:rPr>
          <w:b/>
          <w:bCs/>
        </w:rPr>
      </w:pPr>
      <w:r w:rsidRPr="00254F23">
        <w:rPr>
          <w:b/>
          <w:bCs/>
        </w:rPr>
        <w:t>End</w:t>
      </w:r>
    </w:p>
    <w:p w14:paraId="39AE5925" w14:textId="77777777" w:rsidR="00254F23" w:rsidRPr="00254F23" w:rsidRDefault="00254F23" w:rsidP="00254F23">
      <w:pPr>
        <w:rPr>
          <w:b/>
          <w:bCs/>
        </w:rPr>
      </w:pPr>
    </w:p>
    <w:p w14:paraId="709EC059" w14:textId="77777777" w:rsidR="00254F23" w:rsidRPr="00254F23" w:rsidRDefault="00254F23" w:rsidP="00254F23">
      <w:pPr>
        <w:rPr>
          <w:b/>
          <w:bCs/>
        </w:rPr>
      </w:pPr>
      <w:proofErr w:type="spellStart"/>
      <w:proofErr w:type="gramStart"/>
      <w:r w:rsidRPr="00254F23">
        <w:rPr>
          <w:b/>
          <w:bCs/>
        </w:rPr>
        <w:t>printTable</w:t>
      </w:r>
      <w:proofErr w:type="spellEnd"/>
      <w:r w:rsidRPr="00254F23">
        <w:rPr>
          <w:b/>
          <w:bCs/>
        </w:rPr>
        <w:t>(</w:t>
      </w:r>
      <w:proofErr w:type="gramEnd"/>
      <w:r w:rsidRPr="00254F23">
        <w:rPr>
          <w:b/>
          <w:bCs/>
        </w:rPr>
        <w:t>)</w:t>
      </w:r>
    </w:p>
    <w:p w14:paraId="15461A5C" w14:textId="77777777" w:rsidR="00254F23" w:rsidRPr="00254F23" w:rsidRDefault="00254F23" w:rsidP="00254F23">
      <w:r w:rsidRPr="00254F23">
        <w:rPr>
          <w:b/>
          <w:bCs/>
        </w:rPr>
        <w:t xml:space="preserve">Create </w:t>
      </w:r>
      <w:r w:rsidRPr="00254F23">
        <w:t xml:space="preserve">a new Node pointer and </w:t>
      </w:r>
      <w:r w:rsidRPr="00254F23">
        <w:rPr>
          <w:b/>
          <w:bCs/>
        </w:rPr>
        <w:t>Set</w:t>
      </w:r>
      <w:r w:rsidRPr="00254F23">
        <w:t xml:space="preserve"> to the address of the nodes beginning</w:t>
      </w:r>
    </w:p>
    <w:p w14:paraId="3D6DF0FF" w14:textId="77777777" w:rsidR="00254F23" w:rsidRPr="00254F23" w:rsidRDefault="00254F23" w:rsidP="00254F23">
      <w:pPr>
        <w:rPr>
          <w:b/>
          <w:bCs/>
        </w:rPr>
      </w:pPr>
      <w:r w:rsidRPr="00254F23">
        <w:rPr>
          <w:b/>
          <w:bCs/>
        </w:rPr>
        <w:tab/>
        <w:t xml:space="preserve">Loop </w:t>
      </w:r>
      <w:r w:rsidRPr="00254F23">
        <w:t>through the list; starting at the beginning</w:t>
      </w:r>
    </w:p>
    <w:p w14:paraId="3DC33B9B" w14:textId="77777777" w:rsidR="00254F23" w:rsidRPr="00254F23" w:rsidRDefault="00254F23" w:rsidP="00254F23">
      <w:r w:rsidRPr="00254F23">
        <w:rPr>
          <w:b/>
          <w:bCs/>
        </w:rPr>
        <w:tab/>
      </w:r>
      <w:r w:rsidRPr="00254F23">
        <w:rPr>
          <w:b/>
          <w:bCs/>
        </w:rPr>
        <w:tab/>
        <w:t xml:space="preserve">Output </w:t>
      </w:r>
      <w:proofErr w:type="spellStart"/>
      <w:r w:rsidRPr="00254F23">
        <w:rPr>
          <w:i/>
          <w:iCs/>
        </w:rPr>
        <w:t>courseID</w:t>
      </w:r>
      <w:proofErr w:type="spellEnd"/>
      <w:r w:rsidRPr="00254F23">
        <w:t xml:space="preserve"> in Course struct found within </w:t>
      </w:r>
      <w:proofErr w:type="spellStart"/>
      <w:r w:rsidRPr="00254F23">
        <w:rPr>
          <w:i/>
          <w:iCs/>
        </w:rPr>
        <w:t>tempCourse</w:t>
      </w:r>
      <w:proofErr w:type="spellEnd"/>
      <w:r w:rsidRPr="00254F23">
        <w:t xml:space="preserve"> to console</w:t>
      </w:r>
    </w:p>
    <w:p w14:paraId="05D28267" w14:textId="77777777" w:rsidR="00254F23" w:rsidRPr="00254F23" w:rsidRDefault="00254F23" w:rsidP="00254F23">
      <w:r w:rsidRPr="00254F23">
        <w:tab/>
      </w:r>
      <w:r w:rsidRPr="00254F23">
        <w:tab/>
      </w:r>
      <w:r w:rsidRPr="00254F23">
        <w:rPr>
          <w:b/>
          <w:bCs/>
        </w:rPr>
        <w:t>Output</w:t>
      </w:r>
      <w:r w:rsidRPr="00254F23">
        <w:t xml:space="preserve"> </w:t>
      </w:r>
      <w:proofErr w:type="spellStart"/>
      <w:r w:rsidRPr="00254F23">
        <w:rPr>
          <w:i/>
          <w:iCs/>
        </w:rPr>
        <w:t>courseName</w:t>
      </w:r>
      <w:proofErr w:type="spellEnd"/>
      <w:r w:rsidRPr="00254F23">
        <w:t xml:space="preserve"> in Course struct found within </w:t>
      </w:r>
      <w:proofErr w:type="spellStart"/>
      <w:r w:rsidRPr="00254F23">
        <w:rPr>
          <w:i/>
          <w:iCs/>
        </w:rPr>
        <w:t>tempCourse</w:t>
      </w:r>
      <w:proofErr w:type="spellEnd"/>
      <w:r w:rsidRPr="00254F23">
        <w:t xml:space="preserve"> to console</w:t>
      </w:r>
    </w:p>
    <w:p w14:paraId="77E15BC4" w14:textId="77777777" w:rsidR="00254F23" w:rsidRPr="00254F23" w:rsidRDefault="00254F23" w:rsidP="00254F23">
      <w:r w:rsidRPr="00254F23">
        <w:tab/>
      </w:r>
      <w:r w:rsidRPr="00254F23">
        <w:tab/>
      </w:r>
      <w:r w:rsidRPr="00254F23">
        <w:rPr>
          <w:b/>
          <w:bCs/>
        </w:rPr>
        <w:t>Loop</w:t>
      </w:r>
      <w:r w:rsidRPr="00254F23">
        <w:t xml:space="preserve"> 0 to </w:t>
      </w:r>
      <w:proofErr w:type="spellStart"/>
      <w:r w:rsidRPr="00254F23">
        <w:rPr>
          <w:i/>
          <w:iCs/>
        </w:rPr>
        <w:t>preCount</w:t>
      </w:r>
      <w:proofErr w:type="spellEnd"/>
    </w:p>
    <w:p w14:paraId="1B8A70CE" w14:textId="77777777" w:rsidR="00254F23" w:rsidRPr="00254F23" w:rsidRDefault="00254F23" w:rsidP="00254F23">
      <w:r w:rsidRPr="00254F23">
        <w:tab/>
      </w:r>
      <w:r w:rsidRPr="00254F23">
        <w:tab/>
      </w:r>
      <w:r w:rsidRPr="00254F23">
        <w:tab/>
      </w:r>
      <w:r w:rsidRPr="00254F23">
        <w:rPr>
          <w:b/>
          <w:bCs/>
        </w:rPr>
        <w:t>For each</w:t>
      </w:r>
      <w:r w:rsidRPr="00254F23">
        <w:t xml:space="preserve"> </w:t>
      </w:r>
      <w:r w:rsidRPr="00254F23">
        <w:rPr>
          <w:i/>
          <w:iCs/>
        </w:rPr>
        <w:t>Course</w:t>
      </w:r>
      <w:r w:rsidRPr="00254F23">
        <w:t xml:space="preserve"> in </w:t>
      </w:r>
      <w:proofErr w:type="spellStart"/>
      <w:r w:rsidRPr="00254F23">
        <w:rPr>
          <w:i/>
          <w:iCs/>
        </w:rPr>
        <w:t>preList</w:t>
      </w:r>
      <w:proofErr w:type="spellEnd"/>
    </w:p>
    <w:p w14:paraId="29165964" w14:textId="77777777" w:rsidR="00254F23" w:rsidRPr="00254F23" w:rsidRDefault="00254F23" w:rsidP="00254F23">
      <w:pPr>
        <w:rPr>
          <w:i/>
          <w:iCs/>
        </w:rPr>
      </w:pPr>
      <w:r w:rsidRPr="00254F23">
        <w:tab/>
      </w:r>
      <w:r w:rsidRPr="00254F23">
        <w:tab/>
      </w:r>
      <w:r w:rsidRPr="00254F23">
        <w:tab/>
      </w:r>
      <w:r w:rsidRPr="00254F23">
        <w:tab/>
      </w:r>
      <w:r w:rsidRPr="00254F23">
        <w:rPr>
          <w:b/>
          <w:bCs/>
        </w:rPr>
        <w:t>Call</w:t>
      </w:r>
      <w:r w:rsidRPr="00254F23">
        <w:t xml:space="preserve"> </w:t>
      </w:r>
      <w:proofErr w:type="spellStart"/>
      <w:proofErr w:type="gramStart"/>
      <w:r w:rsidRPr="00254F23">
        <w:t>p</w:t>
      </w:r>
      <w:r w:rsidRPr="00254F23">
        <w:rPr>
          <w:b/>
          <w:bCs/>
        </w:rPr>
        <w:t>rintCourse</w:t>
      </w:r>
      <w:proofErr w:type="spellEnd"/>
      <w:r w:rsidRPr="00254F23">
        <w:t>(</w:t>
      </w:r>
      <w:proofErr w:type="gramEnd"/>
      <w:r w:rsidRPr="00254F23">
        <w:t xml:space="preserve">) passing </w:t>
      </w:r>
      <w:r w:rsidRPr="00254F23">
        <w:rPr>
          <w:i/>
          <w:iCs/>
        </w:rPr>
        <w:t>prelist</w:t>
      </w:r>
    </w:p>
    <w:p w14:paraId="597020E7" w14:textId="77777777" w:rsidR="00254F23" w:rsidRPr="00254F23" w:rsidRDefault="00254F23" w:rsidP="00254F23">
      <w:pPr>
        <w:rPr>
          <w:b/>
          <w:bCs/>
        </w:rPr>
      </w:pPr>
      <w:r w:rsidRPr="00254F23">
        <w:rPr>
          <w:b/>
          <w:bCs/>
        </w:rPr>
        <w:t>End</w:t>
      </w:r>
    </w:p>
    <w:p w14:paraId="65099981" w14:textId="77777777" w:rsidR="00254F23" w:rsidRDefault="00254F23" w:rsidP="00254F23"/>
    <w:p w14:paraId="68152228" w14:textId="03F2670B" w:rsidR="00367F8F" w:rsidRDefault="00367F8F" w:rsidP="00367F8F">
      <w:pPr>
        <w:pStyle w:val="Heading1"/>
      </w:pPr>
      <w:r>
        <w:t>Run Time Analy</w:t>
      </w:r>
      <w:r w:rsidR="00E923BF">
        <w:t>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9"/>
        <w:gridCol w:w="2309"/>
        <w:gridCol w:w="2747"/>
        <w:gridCol w:w="2153"/>
      </w:tblGrid>
      <w:tr w:rsidR="00E923BF" w:rsidRPr="00E923BF" w14:paraId="12C32B74" w14:textId="77777777" w:rsidTr="0031765A">
        <w:trPr>
          <w:trHeight w:val="518"/>
          <w:jc w:val="center"/>
        </w:trPr>
        <w:tc>
          <w:tcPr>
            <w:tcW w:w="1779" w:type="dxa"/>
            <w:vAlign w:val="center"/>
          </w:tcPr>
          <w:p w14:paraId="630C09D4" w14:textId="77777777" w:rsidR="00E923BF" w:rsidRPr="00E923BF" w:rsidRDefault="00E923BF" w:rsidP="00E923BF">
            <w:pPr>
              <w:spacing w:line="480" w:lineRule="auto"/>
            </w:pPr>
          </w:p>
        </w:tc>
        <w:tc>
          <w:tcPr>
            <w:tcW w:w="2309" w:type="dxa"/>
            <w:vAlign w:val="center"/>
          </w:tcPr>
          <w:p w14:paraId="5FE1F157" w14:textId="77777777" w:rsidR="00E923BF" w:rsidRPr="00E923BF" w:rsidRDefault="00E923BF" w:rsidP="00A63E9A">
            <w:pPr>
              <w:spacing w:line="480" w:lineRule="auto"/>
              <w:rPr>
                <w:b/>
                <w:bCs/>
              </w:rPr>
            </w:pPr>
            <w:r w:rsidRPr="00E923BF">
              <w:rPr>
                <w:b/>
                <w:bCs/>
              </w:rPr>
              <w:t>Vector</w:t>
            </w:r>
          </w:p>
        </w:tc>
        <w:tc>
          <w:tcPr>
            <w:tcW w:w="2747" w:type="dxa"/>
            <w:vAlign w:val="center"/>
          </w:tcPr>
          <w:p w14:paraId="79F482F3" w14:textId="77777777" w:rsidR="00E923BF" w:rsidRPr="00E923BF" w:rsidRDefault="00E923BF" w:rsidP="00A63E9A">
            <w:pPr>
              <w:spacing w:line="480" w:lineRule="auto"/>
              <w:rPr>
                <w:b/>
                <w:bCs/>
              </w:rPr>
            </w:pPr>
            <w:r w:rsidRPr="00E923BF">
              <w:rPr>
                <w:b/>
                <w:bCs/>
              </w:rPr>
              <w:t>Hash Table</w:t>
            </w:r>
          </w:p>
        </w:tc>
        <w:tc>
          <w:tcPr>
            <w:tcW w:w="2153" w:type="dxa"/>
            <w:vAlign w:val="center"/>
          </w:tcPr>
          <w:p w14:paraId="34509725" w14:textId="77777777" w:rsidR="00E923BF" w:rsidRPr="00E923BF" w:rsidRDefault="00E923BF" w:rsidP="00A63E9A">
            <w:pPr>
              <w:spacing w:line="480" w:lineRule="auto"/>
              <w:ind w:firstLine="0"/>
              <w:jc w:val="center"/>
              <w:rPr>
                <w:b/>
                <w:bCs/>
              </w:rPr>
            </w:pPr>
            <w:r w:rsidRPr="00E923BF">
              <w:rPr>
                <w:b/>
                <w:bCs/>
              </w:rPr>
              <w:t>Binary Tree</w:t>
            </w:r>
          </w:p>
        </w:tc>
      </w:tr>
      <w:tr w:rsidR="00E923BF" w:rsidRPr="00E923BF" w14:paraId="41FE2457" w14:textId="77777777" w:rsidTr="0031765A">
        <w:trPr>
          <w:trHeight w:val="1546"/>
          <w:jc w:val="center"/>
        </w:trPr>
        <w:tc>
          <w:tcPr>
            <w:tcW w:w="1779" w:type="dxa"/>
            <w:vAlign w:val="center"/>
          </w:tcPr>
          <w:p w14:paraId="6466BFC7" w14:textId="77777777" w:rsidR="00E923BF" w:rsidRPr="00E923BF" w:rsidRDefault="00E923BF" w:rsidP="0031765A">
            <w:pPr>
              <w:spacing w:line="480" w:lineRule="auto"/>
              <w:ind w:firstLine="0"/>
              <w:jc w:val="center"/>
              <w:rPr>
                <w:b/>
                <w:bCs/>
              </w:rPr>
            </w:pPr>
            <w:r w:rsidRPr="00E923BF">
              <w:rPr>
                <w:b/>
                <w:bCs/>
              </w:rPr>
              <w:t>Loading Data</w:t>
            </w:r>
          </w:p>
        </w:tc>
        <w:tc>
          <w:tcPr>
            <w:tcW w:w="2309" w:type="dxa"/>
            <w:vAlign w:val="center"/>
          </w:tcPr>
          <w:p w14:paraId="54D82FCD" w14:textId="77777777" w:rsidR="00E923BF" w:rsidRPr="00E923BF" w:rsidRDefault="00E923BF" w:rsidP="00A63E9A">
            <w:pPr>
              <w:spacing w:line="480" w:lineRule="auto"/>
            </w:pPr>
            <w:proofErr w:type="gramStart"/>
            <w:r w:rsidRPr="00E923BF">
              <w:t>O(</w:t>
            </w:r>
            <w:proofErr w:type="gramEnd"/>
            <w:r w:rsidRPr="00E923BF">
              <w:t>1)</w:t>
            </w:r>
          </w:p>
        </w:tc>
        <w:tc>
          <w:tcPr>
            <w:tcW w:w="2747" w:type="dxa"/>
            <w:vAlign w:val="center"/>
          </w:tcPr>
          <w:p w14:paraId="04AEA4A4" w14:textId="77777777" w:rsidR="00E923BF" w:rsidRPr="00E923BF" w:rsidRDefault="00E923BF" w:rsidP="0031765A">
            <w:pPr>
              <w:spacing w:line="480" w:lineRule="auto"/>
              <w:jc w:val="center"/>
            </w:pPr>
            <w:proofErr w:type="gramStart"/>
            <w:r w:rsidRPr="00E923BF">
              <w:t>O(</w:t>
            </w:r>
            <w:proofErr w:type="gramEnd"/>
            <w:r w:rsidRPr="00E923BF">
              <w:t>1) – O(N)</w:t>
            </w:r>
          </w:p>
          <w:p w14:paraId="3AEEE0E6" w14:textId="3FC79867" w:rsidR="00E923BF" w:rsidRPr="00E923BF" w:rsidRDefault="00E923BF" w:rsidP="0031765A">
            <w:pPr>
              <w:spacing w:line="480" w:lineRule="auto"/>
              <w:ind w:firstLine="0"/>
              <w:jc w:val="center"/>
              <w:rPr>
                <w:i/>
                <w:iCs/>
              </w:rPr>
            </w:pPr>
            <w:r w:rsidRPr="00E923BF">
              <w:rPr>
                <w:i/>
                <w:iCs/>
              </w:rPr>
              <w:t>*</w:t>
            </w:r>
            <w:proofErr w:type="gramStart"/>
            <w:r w:rsidRPr="00E923BF">
              <w:rPr>
                <w:i/>
                <w:iCs/>
              </w:rPr>
              <w:t>depend</w:t>
            </w:r>
            <w:r w:rsidR="00194D1B">
              <w:rPr>
                <w:i/>
                <w:iCs/>
              </w:rPr>
              <w:t>ent</w:t>
            </w:r>
            <w:proofErr w:type="gramEnd"/>
            <w:r w:rsidRPr="00E923BF">
              <w:rPr>
                <w:i/>
                <w:iCs/>
              </w:rPr>
              <w:t xml:space="preserve"> on collisions</w:t>
            </w:r>
          </w:p>
        </w:tc>
        <w:tc>
          <w:tcPr>
            <w:tcW w:w="2153" w:type="dxa"/>
            <w:vAlign w:val="center"/>
          </w:tcPr>
          <w:p w14:paraId="7936AFAB" w14:textId="77777777" w:rsidR="00E923BF" w:rsidRPr="00E923BF" w:rsidRDefault="00E923BF" w:rsidP="00A63E9A">
            <w:pPr>
              <w:spacing w:line="480" w:lineRule="auto"/>
            </w:pPr>
            <w:proofErr w:type="gramStart"/>
            <w:r w:rsidRPr="00E923BF">
              <w:t>O(</w:t>
            </w:r>
            <w:proofErr w:type="gramEnd"/>
            <w:r w:rsidRPr="00E923BF">
              <w:t>log N)</w:t>
            </w:r>
          </w:p>
        </w:tc>
      </w:tr>
      <w:tr w:rsidR="00E923BF" w:rsidRPr="00E923BF" w14:paraId="00F987A0" w14:textId="77777777" w:rsidTr="0031765A">
        <w:trPr>
          <w:trHeight w:val="1546"/>
          <w:jc w:val="center"/>
        </w:trPr>
        <w:tc>
          <w:tcPr>
            <w:tcW w:w="1779" w:type="dxa"/>
            <w:vAlign w:val="center"/>
          </w:tcPr>
          <w:p w14:paraId="4DC4E2C4" w14:textId="77777777" w:rsidR="00E923BF" w:rsidRPr="00E923BF" w:rsidRDefault="00E923BF" w:rsidP="00A63E9A">
            <w:pPr>
              <w:spacing w:line="480" w:lineRule="auto"/>
              <w:ind w:firstLine="0"/>
              <w:jc w:val="center"/>
              <w:rPr>
                <w:b/>
                <w:bCs/>
              </w:rPr>
            </w:pPr>
            <w:r w:rsidRPr="00E923BF">
              <w:rPr>
                <w:b/>
                <w:bCs/>
              </w:rPr>
              <w:t>Search</w:t>
            </w:r>
          </w:p>
        </w:tc>
        <w:tc>
          <w:tcPr>
            <w:tcW w:w="2309" w:type="dxa"/>
            <w:vAlign w:val="center"/>
          </w:tcPr>
          <w:p w14:paraId="153C45C8" w14:textId="77777777" w:rsidR="00E923BF" w:rsidRPr="00E923BF" w:rsidRDefault="00E923BF" w:rsidP="00E923BF">
            <w:pPr>
              <w:spacing w:line="480" w:lineRule="auto"/>
            </w:pPr>
            <w:r w:rsidRPr="00E923BF">
              <w:t>O(n)</w:t>
            </w:r>
          </w:p>
        </w:tc>
        <w:tc>
          <w:tcPr>
            <w:tcW w:w="2747" w:type="dxa"/>
            <w:vAlign w:val="center"/>
          </w:tcPr>
          <w:p w14:paraId="444DD58F" w14:textId="77777777" w:rsidR="00E923BF" w:rsidRPr="00E923BF" w:rsidRDefault="00E923BF" w:rsidP="0031765A">
            <w:pPr>
              <w:spacing w:line="480" w:lineRule="auto"/>
              <w:jc w:val="center"/>
            </w:pPr>
            <w:proofErr w:type="gramStart"/>
            <w:r w:rsidRPr="00E923BF">
              <w:t>O(</w:t>
            </w:r>
            <w:proofErr w:type="gramEnd"/>
            <w:r w:rsidRPr="00E923BF">
              <w:t>1) – O(N)</w:t>
            </w:r>
          </w:p>
          <w:p w14:paraId="7906A8DC" w14:textId="791BA8DF" w:rsidR="00E923BF" w:rsidRPr="00E923BF" w:rsidRDefault="00E923BF" w:rsidP="0031765A">
            <w:pPr>
              <w:spacing w:line="480" w:lineRule="auto"/>
              <w:ind w:firstLine="0"/>
              <w:jc w:val="center"/>
            </w:pPr>
            <w:r w:rsidRPr="00E923BF">
              <w:rPr>
                <w:i/>
                <w:iCs/>
              </w:rPr>
              <w:t>*</w:t>
            </w:r>
            <w:proofErr w:type="gramStart"/>
            <w:r w:rsidRPr="00E923BF">
              <w:rPr>
                <w:i/>
                <w:iCs/>
              </w:rPr>
              <w:t>depend</w:t>
            </w:r>
            <w:r w:rsidR="00194D1B">
              <w:rPr>
                <w:i/>
                <w:iCs/>
              </w:rPr>
              <w:t>ent</w:t>
            </w:r>
            <w:proofErr w:type="gramEnd"/>
            <w:r w:rsidRPr="00E923BF">
              <w:rPr>
                <w:i/>
                <w:iCs/>
              </w:rPr>
              <w:t xml:space="preserve"> on collisions</w:t>
            </w:r>
          </w:p>
        </w:tc>
        <w:tc>
          <w:tcPr>
            <w:tcW w:w="2153" w:type="dxa"/>
            <w:vAlign w:val="center"/>
          </w:tcPr>
          <w:p w14:paraId="0F88FEEE" w14:textId="77777777" w:rsidR="00E923BF" w:rsidRPr="00E923BF" w:rsidRDefault="00E923BF" w:rsidP="0031765A">
            <w:pPr>
              <w:spacing w:line="480" w:lineRule="auto"/>
              <w:ind w:firstLine="0"/>
              <w:jc w:val="center"/>
            </w:pPr>
            <w:proofErr w:type="gramStart"/>
            <w:r w:rsidRPr="00E923BF">
              <w:t>O(</w:t>
            </w:r>
            <w:proofErr w:type="gramEnd"/>
            <w:r w:rsidRPr="00E923BF">
              <w:t>log N) – O(N)</w:t>
            </w:r>
          </w:p>
          <w:p w14:paraId="15A89F72" w14:textId="519A6CA6" w:rsidR="00E923BF" w:rsidRPr="00E923BF" w:rsidRDefault="00E923BF" w:rsidP="0031765A">
            <w:pPr>
              <w:spacing w:line="480" w:lineRule="auto"/>
              <w:ind w:firstLine="0"/>
              <w:jc w:val="center"/>
              <w:rPr>
                <w:i/>
                <w:iCs/>
              </w:rPr>
            </w:pPr>
            <w:r w:rsidRPr="00E923BF">
              <w:rPr>
                <w:i/>
                <w:iCs/>
              </w:rPr>
              <w:t>*</w:t>
            </w:r>
            <w:proofErr w:type="gramStart"/>
            <w:r w:rsidRPr="00E923BF">
              <w:rPr>
                <w:i/>
                <w:iCs/>
              </w:rPr>
              <w:t>depend</w:t>
            </w:r>
            <w:r w:rsidR="00537674">
              <w:rPr>
                <w:i/>
                <w:iCs/>
              </w:rPr>
              <w:t>ent</w:t>
            </w:r>
            <w:proofErr w:type="gramEnd"/>
            <w:r w:rsidRPr="00E923BF">
              <w:rPr>
                <w:i/>
                <w:iCs/>
              </w:rPr>
              <w:t xml:space="preserve"> on balance of the tree</w:t>
            </w:r>
          </w:p>
        </w:tc>
      </w:tr>
      <w:tr w:rsidR="00E923BF" w:rsidRPr="00E923BF" w14:paraId="2CD81152" w14:textId="77777777" w:rsidTr="0031765A">
        <w:trPr>
          <w:trHeight w:val="1546"/>
          <w:jc w:val="center"/>
        </w:trPr>
        <w:tc>
          <w:tcPr>
            <w:tcW w:w="1779" w:type="dxa"/>
            <w:vAlign w:val="center"/>
          </w:tcPr>
          <w:p w14:paraId="7FD4A2DE" w14:textId="77777777" w:rsidR="00E923BF" w:rsidRPr="00E923BF" w:rsidRDefault="00E923BF" w:rsidP="00A63E9A">
            <w:pPr>
              <w:spacing w:line="480" w:lineRule="auto"/>
              <w:ind w:firstLine="0"/>
              <w:jc w:val="center"/>
              <w:rPr>
                <w:b/>
                <w:bCs/>
              </w:rPr>
            </w:pPr>
            <w:r w:rsidRPr="00E923BF">
              <w:rPr>
                <w:b/>
                <w:bCs/>
              </w:rPr>
              <w:lastRenderedPageBreak/>
              <w:t>Sort/Print</w:t>
            </w:r>
          </w:p>
        </w:tc>
        <w:tc>
          <w:tcPr>
            <w:tcW w:w="2309" w:type="dxa"/>
            <w:vAlign w:val="center"/>
          </w:tcPr>
          <w:p w14:paraId="1B792320" w14:textId="77777777" w:rsidR="00E923BF" w:rsidRPr="00E923BF" w:rsidRDefault="00E923BF" w:rsidP="003E6569">
            <w:pPr>
              <w:spacing w:line="480" w:lineRule="auto"/>
              <w:ind w:firstLine="0"/>
              <w:jc w:val="center"/>
            </w:pPr>
            <w:proofErr w:type="gramStart"/>
            <w:r w:rsidRPr="00E923BF">
              <w:t>O(</w:t>
            </w:r>
            <w:proofErr w:type="gramEnd"/>
            <w:r w:rsidRPr="00E923BF">
              <w:t>N log N)</w:t>
            </w:r>
            <w:r w:rsidRPr="00E923BF">
              <w:br/>
            </w:r>
            <w:r w:rsidRPr="00E923BF">
              <w:rPr>
                <w:i/>
                <w:iCs/>
              </w:rPr>
              <w:t>*using quick sort</w:t>
            </w:r>
          </w:p>
        </w:tc>
        <w:tc>
          <w:tcPr>
            <w:tcW w:w="2747" w:type="dxa"/>
            <w:vAlign w:val="center"/>
          </w:tcPr>
          <w:p w14:paraId="1145470A" w14:textId="77777777" w:rsidR="00E923BF" w:rsidRPr="00E923BF" w:rsidRDefault="00E923BF" w:rsidP="003E6569">
            <w:pPr>
              <w:spacing w:line="480" w:lineRule="auto"/>
              <w:ind w:firstLine="0"/>
              <w:jc w:val="center"/>
            </w:pPr>
            <w:r w:rsidRPr="00E923BF">
              <w:t>O(N)</w:t>
            </w:r>
          </w:p>
          <w:p w14:paraId="29C2F7E4" w14:textId="77777777" w:rsidR="00E923BF" w:rsidRPr="00E923BF" w:rsidRDefault="00E923BF" w:rsidP="003E6569">
            <w:pPr>
              <w:spacing w:line="480" w:lineRule="auto"/>
              <w:ind w:firstLine="0"/>
              <w:jc w:val="center"/>
              <w:rPr>
                <w:i/>
                <w:iCs/>
              </w:rPr>
            </w:pPr>
            <w:r w:rsidRPr="00E923BF">
              <w:rPr>
                <w:i/>
                <w:iCs/>
              </w:rPr>
              <w:t>*</w:t>
            </w:r>
            <w:proofErr w:type="gramStart"/>
            <w:r w:rsidRPr="00E923BF">
              <w:rPr>
                <w:i/>
                <w:iCs/>
              </w:rPr>
              <w:t>assumes</w:t>
            </w:r>
            <w:proofErr w:type="gramEnd"/>
            <w:r w:rsidRPr="00E923BF">
              <w:rPr>
                <w:i/>
                <w:iCs/>
              </w:rPr>
              <w:t xml:space="preserve"> the table is created in order</w:t>
            </w:r>
          </w:p>
        </w:tc>
        <w:tc>
          <w:tcPr>
            <w:tcW w:w="2153" w:type="dxa"/>
            <w:vAlign w:val="center"/>
          </w:tcPr>
          <w:p w14:paraId="37ACB494" w14:textId="77777777" w:rsidR="00E923BF" w:rsidRPr="00E923BF" w:rsidRDefault="00E923BF" w:rsidP="00E923BF">
            <w:pPr>
              <w:spacing w:line="480" w:lineRule="auto"/>
            </w:pPr>
            <w:r w:rsidRPr="00E923BF">
              <w:t>O(N)</w:t>
            </w:r>
          </w:p>
          <w:p w14:paraId="779867EE" w14:textId="77777777" w:rsidR="00E923BF" w:rsidRPr="00E923BF" w:rsidRDefault="00E923BF" w:rsidP="0031765A">
            <w:pPr>
              <w:spacing w:line="480" w:lineRule="auto"/>
              <w:ind w:firstLine="0"/>
              <w:rPr>
                <w:i/>
                <w:iCs/>
              </w:rPr>
            </w:pPr>
            <w:r w:rsidRPr="00E923BF">
              <w:rPr>
                <w:i/>
                <w:iCs/>
              </w:rPr>
              <w:t>*</w:t>
            </w:r>
            <w:proofErr w:type="gramStart"/>
            <w:r w:rsidRPr="00E923BF">
              <w:rPr>
                <w:i/>
                <w:iCs/>
              </w:rPr>
              <w:t>in</w:t>
            </w:r>
            <w:proofErr w:type="gramEnd"/>
            <w:r w:rsidRPr="00E923BF">
              <w:rPr>
                <w:i/>
                <w:iCs/>
              </w:rPr>
              <w:t xml:space="preserve"> order traversal</w:t>
            </w:r>
          </w:p>
        </w:tc>
      </w:tr>
    </w:tbl>
    <w:p w14:paraId="7673A3F3" w14:textId="77777777" w:rsidR="00E923BF" w:rsidRDefault="00E923BF" w:rsidP="00E923BF"/>
    <w:p w14:paraId="3C46399E" w14:textId="77777777" w:rsidR="00537674" w:rsidRDefault="00537674" w:rsidP="00E923BF"/>
    <w:p w14:paraId="169116D8" w14:textId="55193809" w:rsidR="00537674" w:rsidRDefault="00537674" w:rsidP="00537674">
      <w:pPr>
        <w:pStyle w:val="Heading1"/>
      </w:pPr>
      <w:r>
        <w:t>Advantage Analysis</w:t>
      </w:r>
    </w:p>
    <w:p w14:paraId="4BFD99D2" w14:textId="1E77D96C" w:rsidR="00537674" w:rsidRDefault="00137FED" w:rsidP="00537674">
      <w:r>
        <w:t xml:space="preserve">There are pros and cons to </w:t>
      </w:r>
      <w:r w:rsidR="00E2461C">
        <w:t xml:space="preserve">all three data structures. For </w:t>
      </w:r>
      <w:r w:rsidR="00A91F48">
        <w:t>instance,</w:t>
      </w:r>
      <w:r w:rsidR="00E2461C">
        <w:t xml:space="preserve"> loading data into an unsorted vector</w:t>
      </w:r>
      <w:r w:rsidR="00627B8A">
        <w:t xml:space="preserve"> with the use of an append method is </w:t>
      </w:r>
      <w:r w:rsidR="00804021">
        <w:t>incredibly</w:t>
      </w:r>
      <w:r w:rsidR="00627B8A">
        <w:t xml:space="preserve"> quick, however the sorting later makes in inefficient and slow. </w:t>
      </w:r>
    </w:p>
    <w:p w14:paraId="692EE86C" w14:textId="7495AC97" w:rsidR="00804021" w:rsidRDefault="006A5FAB" w:rsidP="00537674">
      <w:r>
        <w:t xml:space="preserve">In theory, a hash table could always operate at its average of </w:t>
      </w:r>
      <w:r w:rsidR="00F0321E" w:rsidRPr="00537674">
        <w:t>Θ</w:t>
      </w:r>
      <w:r w:rsidR="00F0321E">
        <w:t xml:space="preserve"> (1)</w:t>
      </w:r>
      <w:r w:rsidR="002E70F7">
        <w:t xml:space="preserve"> if the hash table was an adequate size to prevent collisions. </w:t>
      </w:r>
      <w:r w:rsidR="003356E6">
        <w:t xml:space="preserve">Since there are limits to time and memory, the table would need </w:t>
      </w:r>
      <w:r w:rsidR="0085469B">
        <w:t xml:space="preserve">to be able to handle some collisions. This would push the hash table somewhere between </w:t>
      </w:r>
      <w:proofErr w:type="gramStart"/>
      <w:r w:rsidR="00A91F48">
        <w:t>O(</w:t>
      </w:r>
      <w:proofErr w:type="gramEnd"/>
      <w:r w:rsidR="00A91F48">
        <w:t>1) – O(N).</w:t>
      </w:r>
    </w:p>
    <w:p w14:paraId="74830915" w14:textId="46908A42" w:rsidR="00061112" w:rsidRDefault="00061112" w:rsidP="00537674">
      <w:r>
        <w:t xml:space="preserve">A binary tree tends to operate most </w:t>
      </w:r>
      <w:r w:rsidR="00023223">
        <w:t xml:space="preserve">consistently when near </w:t>
      </w:r>
      <w:proofErr w:type="gramStart"/>
      <w:r w:rsidR="00023223">
        <w:t>O(</w:t>
      </w:r>
      <w:proofErr w:type="gramEnd"/>
      <w:r w:rsidR="00023223">
        <w:t xml:space="preserve">log N) depending on how the data is </w:t>
      </w:r>
      <w:r w:rsidR="008C74B1">
        <w:t xml:space="preserve">input. That is to say if the tree </w:t>
      </w:r>
      <w:r w:rsidR="00973EBA">
        <w:t>is unbalanced, such as the data loaded is sorted</w:t>
      </w:r>
      <w:r w:rsidR="00936D54">
        <w:t>, then the binary tree slows down to O(N).</w:t>
      </w:r>
    </w:p>
    <w:p w14:paraId="1F714E6D" w14:textId="0F9FE9C7" w:rsidR="00936D54" w:rsidRDefault="000506A4" w:rsidP="00537674">
      <w:r>
        <w:t xml:space="preserve">In order to determine the correct data structure, you would need to know some details. </w:t>
      </w:r>
      <w:r w:rsidR="00487AAE">
        <w:t>You need to know how the data is accessed</w:t>
      </w:r>
      <w:r w:rsidR="003A5AA4">
        <w:t xml:space="preserve"> and </w:t>
      </w:r>
      <w:r w:rsidR="00487AAE">
        <w:t>how often it is accessed</w:t>
      </w:r>
      <w:r w:rsidR="003A5AA4">
        <w:t>. If there is frequent need for the data to be searched</w:t>
      </w:r>
      <w:r w:rsidR="00EE1B97">
        <w:t>, the hash table would be better than a binary tree</w:t>
      </w:r>
      <w:r w:rsidR="00A40388">
        <w:t xml:space="preserve"> (</w:t>
      </w:r>
      <w:r w:rsidR="000A0D0C">
        <w:t>this is assuming the hash table is well designed and efficient</w:t>
      </w:r>
      <w:r w:rsidR="00A40388">
        <w:t>, or the binary tree is unbalanced).</w:t>
      </w:r>
      <w:r w:rsidR="001E09AC">
        <w:t xml:space="preserve"> If the data only needs to be loaded on occasion, there would be no advantage</w:t>
      </w:r>
      <w:r w:rsidR="00CD39DC">
        <w:t xml:space="preserve">s after the initial load. </w:t>
      </w:r>
    </w:p>
    <w:sectPr w:rsidR="00936D54" w:rsidSect="007779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FA18" w14:textId="77777777" w:rsidR="00D30725" w:rsidRDefault="00D30725">
      <w:pPr>
        <w:spacing w:line="240" w:lineRule="auto"/>
      </w:pPr>
      <w:r>
        <w:separator/>
      </w:r>
    </w:p>
    <w:p w14:paraId="54AA764F" w14:textId="77777777" w:rsidR="00D30725" w:rsidRDefault="00D30725"/>
  </w:endnote>
  <w:endnote w:type="continuationSeparator" w:id="0">
    <w:p w14:paraId="7C787B6B" w14:textId="77777777" w:rsidR="00D30725" w:rsidRDefault="00D30725">
      <w:pPr>
        <w:spacing w:line="240" w:lineRule="auto"/>
      </w:pPr>
      <w:r>
        <w:continuationSeparator/>
      </w:r>
    </w:p>
    <w:p w14:paraId="3523BAEC" w14:textId="77777777" w:rsidR="00D30725" w:rsidRDefault="00D307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10717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5706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BE6B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ADA69" w14:textId="77777777" w:rsidR="00D30725" w:rsidRDefault="00D30725">
      <w:pPr>
        <w:spacing w:line="240" w:lineRule="auto"/>
      </w:pPr>
      <w:r>
        <w:separator/>
      </w:r>
    </w:p>
    <w:p w14:paraId="4A69DA91" w14:textId="77777777" w:rsidR="00D30725" w:rsidRDefault="00D30725"/>
  </w:footnote>
  <w:footnote w:type="continuationSeparator" w:id="0">
    <w:p w14:paraId="50C2329E" w14:textId="77777777" w:rsidR="00D30725" w:rsidRDefault="00D30725">
      <w:pPr>
        <w:spacing w:line="240" w:lineRule="auto"/>
      </w:pPr>
      <w:r>
        <w:continuationSeparator/>
      </w:r>
    </w:p>
    <w:p w14:paraId="451CB5CF" w14:textId="77777777" w:rsidR="00D30725" w:rsidRDefault="00D307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9B283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8370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3E08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2A43FF4"/>
    <w:multiLevelType w:val="hybridMultilevel"/>
    <w:tmpl w:val="4A6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492991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25"/>
    <w:rsid w:val="00023223"/>
    <w:rsid w:val="00023AFE"/>
    <w:rsid w:val="000506A4"/>
    <w:rsid w:val="00061112"/>
    <w:rsid w:val="0006527F"/>
    <w:rsid w:val="000A0D0C"/>
    <w:rsid w:val="000A3D9B"/>
    <w:rsid w:val="000D4642"/>
    <w:rsid w:val="000D539D"/>
    <w:rsid w:val="000E2B66"/>
    <w:rsid w:val="00116273"/>
    <w:rsid w:val="00137FED"/>
    <w:rsid w:val="00194D1B"/>
    <w:rsid w:val="001D6968"/>
    <w:rsid w:val="001E09AC"/>
    <w:rsid w:val="00254F23"/>
    <w:rsid w:val="002C79E6"/>
    <w:rsid w:val="002E70F7"/>
    <w:rsid w:val="002F3AE9"/>
    <w:rsid w:val="0031765A"/>
    <w:rsid w:val="003356E6"/>
    <w:rsid w:val="00367F8F"/>
    <w:rsid w:val="003804CC"/>
    <w:rsid w:val="003A5AA4"/>
    <w:rsid w:val="003E6569"/>
    <w:rsid w:val="00487AAE"/>
    <w:rsid w:val="00537674"/>
    <w:rsid w:val="0057012D"/>
    <w:rsid w:val="005B31D3"/>
    <w:rsid w:val="005C199E"/>
    <w:rsid w:val="00621C5D"/>
    <w:rsid w:val="00627B8A"/>
    <w:rsid w:val="00664C1A"/>
    <w:rsid w:val="006A5FAB"/>
    <w:rsid w:val="006B4FDE"/>
    <w:rsid w:val="0077791B"/>
    <w:rsid w:val="00804021"/>
    <w:rsid w:val="0085469B"/>
    <w:rsid w:val="0087407D"/>
    <w:rsid w:val="008C74B1"/>
    <w:rsid w:val="00932E02"/>
    <w:rsid w:val="00936D54"/>
    <w:rsid w:val="00973EBA"/>
    <w:rsid w:val="00A40388"/>
    <w:rsid w:val="00A417C1"/>
    <w:rsid w:val="00A46306"/>
    <w:rsid w:val="00A63E9A"/>
    <w:rsid w:val="00A91F48"/>
    <w:rsid w:val="00B863FB"/>
    <w:rsid w:val="00B86440"/>
    <w:rsid w:val="00BB2D6F"/>
    <w:rsid w:val="00C00F8F"/>
    <w:rsid w:val="00C03068"/>
    <w:rsid w:val="00CD39DC"/>
    <w:rsid w:val="00D30725"/>
    <w:rsid w:val="00D33B4E"/>
    <w:rsid w:val="00D620FD"/>
    <w:rsid w:val="00D91044"/>
    <w:rsid w:val="00E2461C"/>
    <w:rsid w:val="00E67454"/>
    <w:rsid w:val="00E923BF"/>
    <w:rsid w:val="00EE1B97"/>
    <w:rsid w:val="00EE50C3"/>
    <w:rsid w:val="00EF55C5"/>
    <w:rsid w:val="00F0321E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9B2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8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2024-04-09T15:28:00Z</dcterms:created>
  <dcterms:modified xsi:type="dcterms:W3CDTF">2024-04-09T16:04:00Z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